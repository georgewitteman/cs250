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06C94" w14:textId="77777777" w:rsidR="009C1F5A" w:rsidRPr="000F2B8F" w:rsidRDefault="009C1F5A">
      <w:pPr>
        <w:pStyle w:val="Heading2"/>
      </w:pPr>
      <w:r w:rsidRPr="000F2B8F">
        <w:t>1</w:t>
      </w:r>
      <w:r w:rsidR="0024713E" w:rsidRPr="000F2B8F">
        <w:t>0</w:t>
      </w:r>
      <w:r w:rsidRPr="000F2B8F">
        <w:t>.</w:t>
      </w:r>
      <w:r w:rsidR="0024713E" w:rsidRPr="000F2B8F">
        <w:t>4</w:t>
      </w:r>
      <w:r w:rsidRPr="000F2B8F">
        <w:t xml:space="preserve"> Movement of Ants</w:t>
      </w:r>
    </w:p>
    <w:p w14:paraId="4D522987" w14:textId="77777777" w:rsidR="009C1F5A" w:rsidRPr="000F2B8F" w:rsidRDefault="00B54365" w:rsidP="009E2D08">
      <w:pPr>
        <w:pStyle w:val="Heading2"/>
        <w:spacing w:before="0"/>
      </w:pPr>
      <w:r w:rsidRPr="000F2B8F">
        <w:rPr>
          <w:i/>
        </w:rPr>
        <w:t>R</w:t>
      </w:r>
      <w:r w:rsidR="009C1F5A" w:rsidRPr="000F2B8F">
        <w:t xml:space="preserve"> Quick Review Questions</w:t>
      </w:r>
    </w:p>
    <w:p w14:paraId="6315FD96" w14:textId="77777777" w:rsidR="009F401E" w:rsidRDefault="0024713E" w:rsidP="0024713E">
      <w:pPr>
        <w:pStyle w:val="t"/>
        <w:jc w:val="center"/>
        <w:rPr>
          <w:i/>
        </w:rPr>
      </w:pPr>
      <w:r w:rsidRPr="000F2B8F">
        <w:rPr>
          <w:i/>
        </w:rPr>
        <w:t xml:space="preserve">Introduction to Computational Science:  </w:t>
      </w:r>
    </w:p>
    <w:p w14:paraId="57421E9F" w14:textId="1CBCF2A2" w:rsidR="0024713E" w:rsidRPr="000F2B8F" w:rsidRDefault="0024713E" w:rsidP="009F401E">
      <w:pPr>
        <w:pStyle w:val="t"/>
        <w:jc w:val="center"/>
        <w:rPr>
          <w:i/>
        </w:rPr>
      </w:pPr>
      <w:r w:rsidRPr="000F2B8F">
        <w:rPr>
          <w:i/>
        </w:rPr>
        <w:t xml:space="preserve">Modeling and Simulation for the Sciences, </w:t>
      </w:r>
      <w:bookmarkStart w:id="0" w:name="_GoBack"/>
      <w:bookmarkEnd w:id="0"/>
      <w:r w:rsidRPr="000F2B8F">
        <w:rPr>
          <w:i/>
        </w:rPr>
        <w:t>2</w:t>
      </w:r>
      <w:r w:rsidRPr="000F2B8F">
        <w:rPr>
          <w:i/>
          <w:vertAlign w:val="superscript"/>
        </w:rPr>
        <w:t>nd</w:t>
      </w:r>
      <w:r w:rsidRPr="000F2B8F">
        <w:rPr>
          <w:i/>
        </w:rPr>
        <w:t xml:space="preserve"> </w:t>
      </w:r>
      <w:r w:rsidR="009F401E">
        <w:rPr>
          <w:i/>
        </w:rPr>
        <w:t>E</w:t>
      </w:r>
      <w:r w:rsidRPr="000F2B8F">
        <w:rPr>
          <w:i/>
        </w:rPr>
        <w:t>dition</w:t>
      </w:r>
    </w:p>
    <w:p w14:paraId="1E9D9F11" w14:textId="77777777" w:rsidR="0024713E" w:rsidRPr="000F2B8F" w:rsidRDefault="0024713E" w:rsidP="0024713E">
      <w:pPr>
        <w:pStyle w:val="t"/>
        <w:jc w:val="center"/>
      </w:pPr>
      <w:r w:rsidRPr="000F2B8F">
        <w:t>Angela B. Shiflet and George W. Shiflet</w:t>
      </w:r>
    </w:p>
    <w:p w14:paraId="1FEC18D5" w14:textId="77777777" w:rsidR="0024713E" w:rsidRPr="000F2B8F" w:rsidRDefault="0024713E" w:rsidP="0024713E">
      <w:pPr>
        <w:pStyle w:val="t"/>
        <w:jc w:val="center"/>
      </w:pPr>
      <w:r w:rsidRPr="000F2B8F">
        <w:t>Wofford College</w:t>
      </w:r>
    </w:p>
    <w:p w14:paraId="3F816C0F" w14:textId="77777777" w:rsidR="0024713E" w:rsidRPr="000F2B8F" w:rsidRDefault="0024713E" w:rsidP="0024713E">
      <w:pPr>
        <w:pStyle w:val="t"/>
        <w:jc w:val="center"/>
      </w:pPr>
      <w:r w:rsidRPr="000F2B8F">
        <w:t>© 2014 by Princeton University Press</w:t>
      </w:r>
    </w:p>
    <w:p w14:paraId="631B5CA1" w14:textId="77777777" w:rsidR="009E2D08" w:rsidRPr="000F2B8F" w:rsidRDefault="009E2D08" w:rsidP="009E2D08">
      <w:pPr>
        <w:pStyle w:val="t"/>
      </w:pPr>
    </w:p>
    <w:p w14:paraId="2BBD7CE2" w14:textId="77777777" w:rsidR="009E2D08" w:rsidRPr="000F2B8F" w:rsidRDefault="009E2D08" w:rsidP="009E2D08">
      <w:pPr>
        <w:pStyle w:val="t"/>
      </w:pPr>
      <w:r w:rsidRPr="000F2B8F">
        <w:t xml:space="preserve">This file contains system-dependent Quick Review Questions and answers in </w:t>
      </w:r>
      <w:r w:rsidR="00896504" w:rsidRPr="000F2B8F">
        <w:rPr>
          <w:i/>
        </w:rPr>
        <w:t>R</w:t>
      </w:r>
      <w:r w:rsidRPr="000F2B8F">
        <w:t xml:space="preserve"> for Module 1</w:t>
      </w:r>
      <w:r w:rsidR="0024713E" w:rsidRPr="000F2B8F">
        <w:t>0</w:t>
      </w:r>
      <w:r w:rsidRPr="000F2B8F">
        <w:t>.</w:t>
      </w:r>
      <w:r w:rsidR="0024713E" w:rsidRPr="000F2B8F">
        <w:t>4</w:t>
      </w:r>
      <w:r w:rsidRPr="000F2B8F">
        <w:t xml:space="preserve"> on "Movement of Ants."  Complete all code development in </w:t>
      </w:r>
      <w:r w:rsidR="00896504" w:rsidRPr="000F2B8F">
        <w:rPr>
          <w:i/>
        </w:rPr>
        <w:t>R</w:t>
      </w:r>
      <w:r w:rsidRPr="000F2B8F">
        <w:t>.</w:t>
      </w:r>
    </w:p>
    <w:p w14:paraId="1F6CAF43" w14:textId="77777777" w:rsidR="009E2D08" w:rsidRPr="000F2B8F" w:rsidRDefault="009E2D08" w:rsidP="009E2D08">
      <w:pPr>
        <w:pStyle w:val="b"/>
        <w:spacing w:before="360" w:after="0"/>
      </w:pPr>
      <w:r w:rsidRPr="000F2B8F">
        <w:t>Grid Initialization</w:t>
      </w:r>
      <w:r w:rsidR="00291CF9" w:rsidRPr="000F2B8F">
        <w:t>s</w:t>
      </w:r>
    </w:p>
    <w:p w14:paraId="278C69EB" w14:textId="77777777" w:rsidR="009E2D08" w:rsidRPr="000F2B8F" w:rsidRDefault="009E2D08" w:rsidP="009E2D08">
      <w:pPr>
        <w:pStyle w:val="Caption"/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="00991EA0" w:rsidRPr="000F2B8F">
        <w:rPr>
          <w:b/>
          <w:noProof/>
        </w:rPr>
        <w:t>1</w:t>
      </w:r>
      <w:r w:rsidRPr="000F2B8F">
        <w:rPr>
          <w:b/>
        </w:rPr>
        <w:fldChar w:fldCharType="end"/>
      </w:r>
      <w:r w:rsidRPr="000F2B8F">
        <w:tab/>
      </w:r>
      <w:r w:rsidR="0024713E" w:rsidRPr="000F2B8F">
        <w:t xml:space="preserve">This question refers to the initialization of the grid for ant movement.  </w:t>
      </w:r>
      <w:r w:rsidRPr="000F2B8F">
        <w:t xml:space="preserve">In an M-file, we define a function </w:t>
      </w:r>
      <w:r w:rsidRPr="000F2B8F">
        <w:rPr>
          <w:i/>
        </w:rPr>
        <w:t>gridInit</w:t>
      </w:r>
      <w:r w:rsidRPr="000F2B8F">
        <w:t xml:space="preserve"> to return an initial grid, </w:t>
      </w:r>
      <w:r w:rsidRPr="000F2B8F">
        <w:rPr>
          <w:i/>
        </w:rPr>
        <w:t>grid</w:t>
      </w:r>
      <w:r w:rsidRPr="000F2B8F">
        <w:t>.  The function begins as follows:</w:t>
      </w:r>
    </w:p>
    <w:p w14:paraId="50C82846" w14:textId="77777777" w:rsidR="009E2D08" w:rsidRPr="000F2B8F" w:rsidRDefault="009E2D08" w:rsidP="009E2D08">
      <w:pPr>
        <w:pStyle w:val="c"/>
      </w:pPr>
    </w:p>
    <w:p w14:paraId="29BDDF58" w14:textId="77777777" w:rsidR="0024713E" w:rsidRPr="000F2B8F" w:rsidRDefault="00E626DD" w:rsidP="0024713E">
      <w:pPr>
        <w:pStyle w:val="c"/>
      </w:pPr>
      <w:r w:rsidRPr="000F2B8F">
        <w:t>initAntGrid&lt;- function</w:t>
      </w:r>
      <w:r w:rsidR="0024713E" w:rsidRPr="000F2B8F">
        <w:t>(n, probAnt)</w:t>
      </w:r>
    </w:p>
    <w:p w14:paraId="742E0B9B" w14:textId="77777777" w:rsidR="0024713E" w:rsidRPr="000F2B8F" w:rsidRDefault="0024713E" w:rsidP="0024713E">
      <w:pPr>
        <w:pStyle w:val="c"/>
      </w:pPr>
      <w:r w:rsidRPr="000F2B8F">
        <w:t>% INITANTGRID - initialization of n+2-by-n+2 array for ant simulation</w:t>
      </w:r>
    </w:p>
    <w:p w14:paraId="258034F1" w14:textId="77777777" w:rsidR="0024713E" w:rsidRPr="000F2B8F" w:rsidRDefault="0024713E" w:rsidP="0024713E">
      <w:pPr>
        <w:pStyle w:val="c"/>
      </w:pPr>
      <w:r w:rsidRPr="000F2B8F">
        <w:t>% probAnt is the probability that a site has an ant.</w:t>
      </w:r>
    </w:p>
    <w:p w14:paraId="427BD04D" w14:textId="77777777" w:rsidR="0024713E" w:rsidRPr="000F2B8F" w:rsidRDefault="0024713E" w:rsidP="0024713E">
      <w:pPr>
        <w:pStyle w:val="c"/>
      </w:pPr>
      <w:r w:rsidRPr="000F2B8F">
        <w:t>global EMPTY NORTH EAST SOUTH WEST STAY BORDER</w:t>
      </w:r>
    </w:p>
    <w:p w14:paraId="22F2F024" w14:textId="77777777" w:rsidR="00555E89" w:rsidRPr="000F2B8F" w:rsidRDefault="0024713E" w:rsidP="0024713E">
      <w:pPr>
        <w:pStyle w:val="c"/>
      </w:pPr>
      <w:r w:rsidRPr="000F2B8F">
        <w:t>EMPTY = 0</w:t>
      </w:r>
    </w:p>
    <w:p w14:paraId="5CF36A92" w14:textId="77777777" w:rsidR="00555E89" w:rsidRPr="000F2B8F" w:rsidRDefault="0024713E" w:rsidP="0024713E">
      <w:pPr>
        <w:pStyle w:val="c"/>
      </w:pPr>
      <w:r w:rsidRPr="000F2B8F">
        <w:t>NORTH = 1</w:t>
      </w:r>
    </w:p>
    <w:p w14:paraId="014C468C" w14:textId="77777777" w:rsidR="00555E89" w:rsidRPr="000F2B8F" w:rsidRDefault="0024713E" w:rsidP="0024713E">
      <w:pPr>
        <w:pStyle w:val="c"/>
      </w:pPr>
      <w:r w:rsidRPr="000F2B8F">
        <w:t>EAST = 2</w:t>
      </w:r>
    </w:p>
    <w:p w14:paraId="663B24BA" w14:textId="77777777" w:rsidR="00555E89" w:rsidRPr="000F2B8F" w:rsidRDefault="0024713E" w:rsidP="0024713E">
      <w:pPr>
        <w:pStyle w:val="c"/>
      </w:pPr>
      <w:r w:rsidRPr="000F2B8F">
        <w:t>SOUTH = 3</w:t>
      </w:r>
    </w:p>
    <w:p w14:paraId="05FCD26F" w14:textId="77777777" w:rsidR="00555E89" w:rsidRPr="000F2B8F" w:rsidRDefault="0024713E" w:rsidP="0024713E">
      <w:pPr>
        <w:pStyle w:val="c"/>
      </w:pPr>
      <w:r w:rsidRPr="000F2B8F">
        <w:t>WEST = 4</w:t>
      </w:r>
    </w:p>
    <w:p w14:paraId="4F21A99D" w14:textId="77777777" w:rsidR="00555E89" w:rsidRPr="000F2B8F" w:rsidRDefault="0024713E" w:rsidP="0024713E">
      <w:pPr>
        <w:pStyle w:val="c"/>
      </w:pPr>
      <w:r w:rsidRPr="000F2B8F">
        <w:t>STAY = 5</w:t>
      </w:r>
    </w:p>
    <w:p w14:paraId="5974DC34" w14:textId="77777777" w:rsidR="0024713E" w:rsidRPr="000F2B8F" w:rsidRDefault="00555E89" w:rsidP="0024713E">
      <w:pPr>
        <w:pStyle w:val="c"/>
      </w:pPr>
      <w:r w:rsidRPr="000F2B8F">
        <w:t>BORDER = 6</w:t>
      </w:r>
    </w:p>
    <w:p w14:paraId="73308D81" w14:textId="77777777" w:rsidR="009E2D08" w:rsidRPr="000F2B8F" w:rsidRDefault="009E2D08" w:rsidP="009E2D08">
      <w:pPr>
        <w:pStyle w:val="c"/>
      </w:pPr>
    </w:p>
    <w:p w14:paraId="28B18D2B" w14:textId="77777777" w:rsidR="009E2D08" w:rsidRPr="000F2B8F" w:rsidRDefault="009E2D08">
      <w:pPr>
        <w:pStyle w:val="p"/>
      </w:pPr>
      <w:r w:rsidRPr="000F2B8F">
        <w:rPr>
          <w:b/>
        </w:rPr>
        <w:t>a.</w:t>
      </w:r>
      <w:r w:rsidRPr="000F2B8F">
        <w:tab/>
        <w:t xml:space="preserve">Initialize </w:t>
      </w:r>
      <w:r w:rsidRPr="000F2B8F">
        <w:rPr>
          <w:i/>
        </w:rPr>
        <w:t>grid</w:t>
      </w:r>
      <w:r w:rsidRPr="000F2B8F">
        <w:t xml:space="preserve"> to be an </w:t>
      </w:r>
      <w:r w:rsidRPr="000F2B8F">
        <w:rPr>
          <w:i/>
        </w:rPr>
        <w:t>n</w:t>
      </w:r>
      <w:r w:rsidR="0024713E" w:rsidRPr="000F2B8F">
        <w:t>+2</w:t>
      </w:r>
      <w:r w:rsidRPr="000F2B8F">
        <w:t>-by-</w:t>
      </w:r>
      <w:r w:rsidRPr="000F2B8F">
        <w:rPr>
          <w:i/>
        </w:rPr>
        <w:t>n</w:t>
      </w:r>
      <w:r w:rsidR="0024713E" w:rsidRPr="000F2B8F">
        <w:t>+2</w:t>
      </w:r>
      <w:r w:rsidRPr="000F2B8F">
        <w:t xml:space="preserve"> array of </w:t>
      </w:r>
      <w:r w:rsidR="0024713E" w:rsidRPr="000F2B8F">
        <w:t xml:space="preserve">value </w:t>
      </w:r>
      <w:r w:rsidR="0024713E" w:rsidRPr="000F2B8F">
        <w:rPr>
          <w:i/>
        </w:rPr>
        <w:t>BORDER</w:t>
      </w:r>
      <w:r w:rsidRPr="000F2B8F">
        <w:t>.</w:t>
      </w:r>
    </w:p>
    <w:p w14:paraId="3E81757A" w14:textId="77777777" w:rsidR="009E2D08" w:rsidRPr="000F2B8F" w:rsidRDefault="009E2D08">
      <w:pPr>
        <w:pStyle w:val="p"/>
      </w:pPr>
      <w:r w:rsidRPr="000F2B8F">
        <w:rPr>
          <w:b/>
        </w:rPr>
        <w:t>b.</w:t>
      </w:r>
      <w:r w:rsidRPr="000F2B8F">
        <w:tab/>
        <w:t>Write a statement to return a random integer between 1 and 4 representing the four directions.</w:t>
      </w:r>
    </w:p>
    <w:p w14:paraId="07848E68" w14:textId="77777777" w:rsidR="009E2D08" w:rsidRPr="000F2B8F" w:rsidRDefault="009E2D08">
      <w:pPr>
        <w:pStyle w:val="p"/>
      </w:pPr>
      <w:r w:rsidRPr="000F2B8F">
        <w:rPr>
          <w:b/>
        </w:rPr>
        <w:t>c.</w:t>
      </w:r>
      <w:r w:rsidRPr="000F2B8F">
        <w:tab/>
        <w:t xml:space="preserve">Complete the code to assign values to the </w:t>
      </w:r>
      <w:r w:rsidR="00474AB5" w:rsidRPr="000F2B8F">
        <w:t xml:space="preserve">interior of the </w:t>
      </w:r>
      <w:r w:rsidR="0024713E" w:rsidRPr="000F2B8F">
        <w:t>two</w:t>
      </w:r>
      <w:r w:rsidRPr="000F2B8F">
        <w:t xml:space="preserve">-dimensional array </w:t>
      </w:r>
      <w:r w:rsidRPr="000F2B8F">
        <w:rPr>
          <w:i/>
        </w:rPr>
        <w:t>grid</w:t>
      </w:r>
      <w:r w:rsidRPr="000F2B8F">
        <w:t xml:space="preserve">. </w:t>
      </w:r>
      <w:r w:rsidR="0024713E" w:rsidRPr="000F2B8F">
        <w:t xml:space="preserve"> </w:t>
      </w:r>
      <w:r w:rsidRPr="000F2B8F">
        <w:t xml:space="preserve">With a probability of </w:t>
      </w:r>
      <w:r w:rsidRPr="000F2B8F">
        <w:rPr>
          <w:i/>
        </w:rPr>
        <w:t>probAnt</w:t>
      </w:r>
      <w:r w:rsidRPr="000F2B8F">
        <w:t>, a site contains an ant that faces in a random direction.  Otherwise, the site does not contain an ant.</w:t>
      </w:r>
    </w:p>
    <w:p w14:paraId="0357F165" w14:textId="77777777" w:rsidR="009E2D08" w:rsidRPr="000F2B8F" w:rsidRDefault="009E2D08" w:rsidP="009E2D08">
      <w:pPr>
        <w:pStyle w:val="c"/>
      </w:pPr>
    </w:p>
    <w:p w14:paraId="5FD4595A" w14:textId="77777777" w:rsidR="009E2D08" w:rsidRPr="000F2B8F" w:rsidRDefault="000873AD" w:rsidP="009E2D08">
      <w:pPr>
        <w:pStyle w:val="c"/>
      </w:pPr>
      <w:r w:rsidRPr="000F2B8F">
        <w:t>for (i in</w:t>
      </w:r>
      <w:r w:rsidR="009E2D08" w:rsidRPr="000F2B8F">
        <w:t xml:space="preserve"> </w:t>
      </w:r>
      <w:r w:rsidR="00474AB5" w:rsidRPr="000F2B8F">
        <w:t>2:n+1</w:t>
      </w:r>
      <w:r w:rsidRPr="000F2B8F">
        <w:t>){</w:t>
      </w:r>
    </w:p>
    <w:p w14:paraId="7074AB3B" w14:textId="77777777" w:rsidR="009E2D08" w:rsidRPr="000F2B8F" w:rsidRDefault="000873AD" w:rsidP="009E2D08">
      <w:pPr>
        <w:pStyle w:val="c"/>
      </w:pPr>
      <w:r w:rsidRPr="000F2B8F">
        <w:t xml:space="preserve">    for (j in</w:t>
      </w:r>
      <w:r w:rsidR="009E2D08" w:rsidRPr="000F2B8F">
        <w:t xml:space="preserve"> </w:t>
      </w:r>
      <w:r w:rsidR="00474AB5" w:rsidRPr="000F2B8F">
        <w:t>2:n+1</w:t>
      </w:r>
      <w:r w:rsidRPr="000F2B8F">
        <w:t>){</w:t>
      </w:r>
    </w:p>
    <w:p w14:paraId="46D9F8F5" w14:textId="77777777" w:rsidR="009E2D08" w:rsidRPr="000F2B8F" w:rsidRDefault="009E2D08" w:rsidP="009E2D08">
      <w:pPr>
        <w:pStyle w:val="c"/>
      </w:pPr>
      <w:r w:rsidRPr="000F2B8F">
        <w:t xml:space="preserve">        if</w:t>
      </w:r>
      <w:r w:rsidR="003E3FF2" w:rsidRPr="000F2B8F">
        <w:t>(</w:t>
      </w:r>
      <w:r w:rsidRPr="000F2B8F">
        <w:t xml:space="preserve">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3E3FF2" w:rsidRPr="000F2B8F">
        <w:rPr>
          <w:u w:val="single"/>
        </w:rPr>
        <w:t>){</w:t>
      </w:r>
    </w:p>
    <w:p w14:paraId="3330B907" w14:textId="77777777" w:rsidR="009E2D08" w:rsidRPr="000F2B8F" w:rsidRDefault="00142523" w:rsidP="009E2D08">
      <w:pPr>
        <w:pStyle w:val="c"/>
      </w:pPr>
      <w:r w:rsidRPr="000F2B8F">
        <w:t xml:space="preserve">            grid[</w:t>
      </w:r>
      <w:r w:rsidR="009E2D08" w:rsidRPr="000F2B8F">
        <w:rPr>
          <w:u w:val="single"/>
        </w:rPr>
        <w:t xml:space="preserve">       </w:t>
      </w:r>
      <w:r w:rsidRPr="000F2B8F">
        <w:t>]</w:t>
      </w:r>
      <w:r w:rsidR="009E2D08" w:rsidRPr="000F2B8F">
        <w:t xml:space="preserve"> = </w:t>
      </w:r>
      <w:r w:rsidRPr="000F2B8F">
        <w:t>floor(runif(1,</w:t>
      </w:r>
      <w:r w:rsidR="00B251FF" w:rsidRPr="000F2B8F">
        <w:t>1</w:t>
      </w:r>
      <w:r w:rsidRPr="000F2B8F">
        <w:t>,</w:t>
      </w:r>
      <w:r w:rsidR="00B251FF" w:rsidRPr="000F2B8F">
        <w:t>5</w:t>
      </w:r>
      <w:r w:rsidRPr="000F2B8F">
        <w:t>))</w:t>
      </w:r>
    </w:p>
    <w:p w14:paraId="6F371C34" w14:textId="77777777" w:rsidR="009E2D08" w:rsidRPr="000F2B8F" w:rsidRDefault="009E2D08" w:rsidP="009E2D08">
      <w:pPr>
        <w:pStyle w:val="c"/>
      </w:pPr>
      <w:r w:rsidRPr="000F2B8F">
        <w:t xml:space="preserve">        else</w:t>
      </w:r>
    </w:p>
    <w:p w14:paraId="3041EEDA" w14:textId="77777777" w:rsidR="009E2D08" w:rsidRPr="000F2B8F" w:rsidRDefault="003E3FF2" w:rsidP="009E2D08">
      <w:pPr>
        <w:pStyle w:val="c"/>
      </w:pPr>
      <w:r w:rsidRPr="000F2B8F">
        <w:t xml:space="preserve">            grid[</w:t>
      </w:r>
      <w:r w:rsidR="009E2D08" w:rsidRPr="000F2B8F">
        <w:rPr>
          <w:u w:val="single"/>
        </w:rPr>
        <w:t xml:space="preserve">       </w:t>
      </w:r>
      <w:r w:rsidR="0010216B" w:rsidRPr="000F2B8F">
        <w:t>]</w:t>
      </w:r>
      <w:r w:rsidR="009E2D08" w:rsidRPr="000F2B8F">
        <w:t xml:space="preserve"> = </w:t>
      </w:r>
      <w:r w:rsidR="009E2D08" w:rsidRPr="000F2B8F">
        <w:rPr>
          <w:u w:val="single"/>
        </w:rPr>
        <w:t xml:space="preserve">            </w:t>
      </w:r>
      <w:r w:rsidR="009E2D08" w:rsidRPr="000F2B8F">
        <w:t>;</w:t>
      </w:r>
    </w:p>
    <w:p w14:paraId="6C74F3B0" w14:textId="77777777" w:rsidR="009E2D08" w:rsidRPr="000F2B8F" w:rsidRDefault="003E3FF2" w:rsidP="009E2D08">
      <w:pPr>
        <w:pStyle w:val="c"/>
      </w:pPr>
      <w:r w:rsidRPr="000F2B8F">
        <w:t xml:space="preserve">        }</w:t>
      </w:r>
    </w:p>
    <w:p w14:paraId="5DB5A69D" w14:textId="77777777" w:rsidR="009E2D08" w:rsidRPr="000F2B8F" w:rsidRDefault="003E3FF2" w:rsidP="009E2D08">
      <w:pPr>
        <w:pStyle w:val="c"/>
      </w:pPr>
      <w:r w:rsidRPr="000F2B8F">
        <w:t xml:space="preserve">    }</w:t>
      </w:r>
    </w:p>
    <w:p w14:paraId="1CC5C2A8" w14:textId="77777777" w:rsidR="009E2D08" w:rsidRPr="000F2B8F" w:rsidRDefault="003E3FF2" w:rsidP="009E2D08">
      <w:pPr>
        <w:pStyle w:val="c"/>
      </w:pPr>
      <w:r w:rsidRPr="000F2B8F">
        <w:t>}</w:t>
      </w:r>
    </w:p>
    <w:p w14:paraId="69C976E7" w14:textId="77777777" w:rsidR="009E2D08" w:rsidRPr="000F2B8F" w:rsidRDefault="009E2D08">
      <w:pPr>
        <w:pStyle w:val="c"/>
      </w:pPr>
    </w:p>
    <w:p w14:paraId="70E36DE2" w14:textId="77777777" w:rsidR="009275DB" w:rsidRPr="000F2B8F" w:rsidRDefault="009275DB" w:rsidP="009275DB">
      <w:pPr>
        <w:pStyle w:val="Caption"/>
        <w:rPr>
          <w:b/>
        </w:rPr>
      </w:pPr>
      <w:r w:rsidRPr="000F2B8F">
        <w:rPr>
          <w:b/>
        </w:rPr>
        <w:lastRenderedPageBreak/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="00991EA0" w:rsidRPr="000F2B8F">
        <w:rPr>
          <w:b/>
          <w:noProof/>
        </w:rPr>
        <w:t>2</w:t>
      </w:r>
      <w:r w:rsidRPr="000F2B8F">
        <w:rPr>
          <w:b/>
        </w:rPr>
        <w:fldChar w:fldCharType="end"/>
      </w:r>
      <w:r w:rsidRPr="000F2B8F">
        <w:rPr>
          <w:b/>
        </w:rPr>
        <w:tab/>
      </w:r>
    </w:p>
    <w:p w14:paraId="5FFB5B81" w14:textId="77777777" w:rsidR="009275DB" w:rsidRPr="000F2B8F" w:rsidRDefault="009275DB" w:rsidP="009275DB">
      <w:pPr>
        <w:pStyle w:val="p"/>
      </w:pPr>
      <w:r w:rsidRPr="000F2B8F">
        <w:rPr>
          <w:b/>
        </w:rPr>
        <w:t>a.</w:t>
      </w:r>
      <w:r w:rsidRPr="000F2B8F">
        <w:tab/>
        <w:t xml:space="preserve">Assign to </w:t>
      </w:r>
      <w:r w:rsidRPr="000F2B8F">
        <w:rPr>
          <w:i/>
        </w:rPr>
        <w:t>pherGrid</w:t>
      </w:r>
      <w:r w:rsidRPr="000F2B8F">
        <w:t xml:space="preserve"> a </w:t>
      </w:r>
      <w:r w:rsidRPr="000F2B8F">
        <w:rPr>
          <w:i/>
        </w:rPr>
        <w:t>n</w:t>
      </w:r>
      <w:r w:rsidRPr="000F2B8F">
        <w:t>+2-by-</w:t>
      </w:r>
      <w:r w:rsidRPr="000F2B8F">
        <w:rPr>
          <w:i/>
        </w:rPr>
        <w:t>n</w:t>
      </w:r>
      <w:r w:rsidRPr="000F2B8F">
        <w:t>+2 array of value grid of zeros.</w:t>
      </w:r>
    </w:p>
    <w:p w14:paraId="48F24CFD" w14:textId="77777777" w:rsidR="009E2D08" w:rsidRPr="000F2B8F" w:rsidRDefault="009275DB">
      <w:pPr>
        <w:pStyle w:val="p"/>
      </w:pPr>
      <w:r w:rsidRPr="000F2B8F">
        <w:rPr>
          <w:b/>
        </w:rPr>
        <w:t>b</w:t>
      </w:r>
      <w:r w:rsidR="009E2D08" w:rsidRPr="000F2B8F">
        <w:rPr>
          <w:b/>
        </w:rPr>
        <w:t>.</w:t>
      </w:r>
      <w:r w:rsidR="009E2D08" w:rsidRPr="000F2B8F">
        <w:tab/>
        <w:t xml:space="preserve">Complete the loop to generate a chemical trail with no ants on the middle row of the grid, </w:t>
      </w:r>
      <w:r w:rsidR="009E2D08" w:rsidRPr="000F2B8F">
        <w:rPr>
          <w:i/>
        </w:rPr>
        <w:t>grid</w:t>
      </w:r>
      <w:r w:rsidR="009E2D08" w:rsidRPr="000F2B8F">
        <w:t xml:space="preserve">.  The maximum amount of chemical, </w:t>
      </w:r>
      <w:r w:rsidRPr="000F2B8F">
        <w:rPr>
          <w:i/>
        </w:rPr>
        <w:t>MAXPHER</w:t>
      </w:r>
      <w:r w:rsidR="009E2D08" w:rsidRPr="000F2B8F">
        <w:t xml:space="preserve">, </w:t>
      </w:r>
      <w:r w:rsidRPr="000F2B8F">
        <w:t xml:space="preserve">which is a global constant, </w:t>
      </w:r>
      <w:r w:rsidR="009E2D08" w:rsidRPr="000F2B8F">
        <w:t xml:space="preserve">occurs in column </w:t>
      </w:r>
      <w:r w:rsidR="009E2D08" w:rsidRPr="000F2B8F">
        <w:rPr>
          <w:i/>
        </w:rPr>
        <w:t>n</w:t>
      </w:r>
      <w:r w:rsidR="009E2D08" w:rsidRPr="000F2B8F">
        <w:t xml:space="preserve">, and for column </w:t>
      </w:r>
      <w:r w:rsidR="009C1F5A" w:rsidRPr="000F2B8F">
        <w:rPr>
          <w:i/>
        </w:rPr>
        <w:t>i</w:t>
      </w:r>
      <w:r w:rsidR="009C1F5A" w:rsidRPr="000F2B8F">
        <w:t>+1</w:t>
      </w:r>
      <w:r w:rsidR="009E2D08" w:rsidRPr="000F2B8F">
        <w:t xml:space="preserve"> the amount of chemical is a fraction, </w:t>
      </w:r>
      <w:r w:rsidR="009C1F5A" w:rsidRPr="000F2B8F">
        <w:rPr>
          <w:i/>
        </w:rPr>
        <w:t>i</w:t>
      </w:r>
      <w:r w:rsidR="009E2D08" w:rsidRPr="000F2B8F">
        <w:rPr>
          <w:i/>
        </w:rPr>
        <w:t xml:space="preserve"> / n</w:t>
      </w:r>
      <w:r w:rsidR="009E2D08" w:rsidRPr="000F2B8F">
        <w:t xml:space="preserve">, expressed as an integer, of the maximum, </w:t>
      </w:r>
      <w:r w:rsidRPr="000F2B8F">
        <w:rPr>
          <w:i/>
        </w:rPr>
        <w:t>MAXPHER</w:t>
      </w:r>
      <w:r w:rsidR="009E2D08" w:rsidRPr="000F2B8F">
        <w:t xml:space="preserve">.  For example, if </w:t>
      </w:r>
      <w:r w:rsidRPr="000F2B8F">
        <w:rPr>
          <w:i/>
        </w:rPr>
        <w:t>MAXPHER</w:t>
      </w:r>
      <w:r w:rsidRPr="000F2B8F">
        <w:t xml:space="preserve"> </w:t>
      </w:r>
      <w:r w:rsidR="009E2D08" w:rsidRPr="000F2B8F">
        <w:t xml:space="preserve">is 50, </w:t>
      </w:r>
      <w:r w:rsidR="009C1F5A" w:rsidRPr="000F2B8F">
        <w:rPr>
          <w:i/>
        </w:rPr>
        <w:t>i</w:t>
      </w:r>
      <w:r w:rsidR="009E2D08" w:rsidRPr="000F2B8F">
        <w:t xml:space="preserve"> is 10, and </w:t>
      </w:r>
      <w:r w:rsidR="009E2D08" w:rsidRPr="000F2B8F">
        <w:rPr>
          <w:i/>
        </w:rPr>
        <w:t>n</w:t>
      </w:r>
      <w:r w:rsidR="009E2D08" w:rsidRPr="000F2B8F">
        <w:t xml:space="preserve"> is 17, then the amount of chemical in column 10 is the integer 29 because (50)(10)/17 = 29.41.</w:t>
      </w:r>
    </w:p>
    <w:p w14:paraId="128059AF" w14:textId="77777777" w:rsidR="009E2D08" w:rsidRPr="000F2B8F" w:rsidRDefault="009E2D08">
      <w:pPr>
        <w:pStyle w:val="p"/>
        <w:ind w:left="1094" w:hanging="547"/>
      </w:pPr>
    </w:p>
    <w:p w14:paraId="60FD44E5" w14:textId="77777777" w:rsidR="009E2D08" w:rsidRPr="000F2B8F" w:rsidRDefault="009E2D08">
      <w:pPr>
        <w:pStyle w:val="p"/>
        <w:ind w:left="1094" w:hanging="547"/>
        <w:rPr>
          <w:rFonts w:ascii="Courier" w:hAnsi="Courier"/>
          <w:sz w:val="20"/>
        </w:rPr>
      </w:pPr>
      <w:r w:rsidRPr="000F2B8F">
        <w:tab/>
      </w:r>
      <w:r w:rsidR="009275DB" w:rsidRPr="000F2B8F">
        <w:rPr>
          <w:rFonts w:ascii="Courier" w:hAnsi="Courier"/>
          <w:sz w:val="20"/>
        </w:rPr>
        <w:t>i = round(n/2)</w:t>
      </w:r>
      <w:r w:rsidRPr="000F2B8F">
        <w:rPr>
          <w:rFonts w:ascii="Courier" w:hAnsi="Courier"/>
          <w:sz w:val="20"/>
        </w:rPr>
        <w:t>;</w:t>
      </w:r>
    </w:p>
    <w:p w14:paraId="6F48F97A" w14:textId="77777777" w:rsidR="009E2D08" w:rsidRPr="000F2B8F" w:rsidRDefault="009E2D08" w:rsidP="009E2D08">
      <w:pPr>
        <w:pStyle w:val="c"/>
      </w:pPr>
      <w:r w:rsidRPr="000F2B8F">
        <w:t xml:space="preserve">for </w:t>
      </w:r>
      <w:r w:rsidR="009275DB" w:rsidRPr="000F2B8F">
        <w:t>i</w:t>
      </w:r>
      <w:r w:rsidRPr="000F2B8F">
        <w:t xml:space="preserve"> = 1:n</w:t>
      </w:r>
    </w:p>
    <w:p w14:paraId="5D97B9ED" w14:textId="77777777" w:rsidR="009E2D08" w:rsidRPr="000F2B8F" w:rsidRDefault="00E626DD" w:rsidP="009E2D08">
      <w:pPr>
        <w:pStyle w:val="c"/>
      </w:pPr>
      <w:r w:rsidRPr="000F2B8F">
        <w:t xml:space="preserve">    grid[</w:t>
      </w:r>
      <w:r w:rsidR="009275DB" w:rsidRPr="000F2B8F">
        <w:t>mid</w:t>
      </w:r>
      <w:r w:rsidR="009E2D08" w:rsidRPr="000F2B8F">
        <w:t xml:space="preserve">, </w:t>
      </w:r>
      <w:r w:rsidR="009275DB" w:rsidRPr="000F2B8F">
        <w:t>i+</w:t>
      </w:r>
      <w:r w:rsidRPr="000F2B8F">
        <w:t>1]</w:t>
      </w:r>
      <w:r w:rsidR="009E2D08" w:rsidRPr="000F2B8F">
        <w:t xml:space="preserve"> = </w:t>
      </w:r>
      <w:r w:rsidR="009E2D08" w:rsidRPr="000F2B8F">
        <w:rPr>
          <w:u w:val="single"/>
        </w:rPr>
        <w:t xml:space="preserve">            </w:t>
      </w:r>
      <w:r w:rsidR="009E2D08" w:rsidRPr="000F2B8F">
        <w:t>;</w:t>
      </w:r>
    </w:p>
    <w:p w14:paraId="20C495A3" w14:textId="77777777" w:rsidR="009E2D08" w:rsidRPr="000F2B8F" w:rsidRDefault="009E2D08" w:rsidP="009E2D08">
      <w:pPr>
        <w:pStyle w:val="c"/>
      </w:pPr>
      <w:r w:rsidRPr="000F2B8F">
        <w:t>end</w:t>
      </w:r>
    </w:p>
    <w:p w14:paraId="30AD4E34" w14:textId="77777777" w:rsidR="009C1F5A" w:rsidRPr="000F2B8F" w:rsidRDefault="009C1F5A" w:rsidP="009C1F5A">
      <w:pPr>
        <w:pStyle w:val="b"/>
        <w:spacing w:after="0"/>
        <w:outlineLvl w:val="1"/>
      </w:pPr>
      <w:r w:rsidRPr="000F2B8F">
        <w:t>Applying Diffusion</w:t>
      </w:r>
    </w:p>
    <w:p w14:paraId="039DFF61" w14:textId="77777777" w:rsidR="009C1F5A" w:rsidRPr="000F2B8F" w:rsidRDefault="009C1F5A" w:rsidP="009C1F5A">
      <w:pPr>
        <w:pStyle w:val="Caption"/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="00991EA0" w:rsidRPr="000F2B8F">
        <w:rPr>
          <w:b/>
          <w:noProof/>
        </w:rPr>
        <w:t>3</w:t>
      </w:r>
      <w:r w:rsidRPr="000F2B8F">
        <w:rPr>
          <w:b/>
        </w:rPr>
        <w:fldChar w:fldCharType="end"/>
      </w:r>
      <w:r w:rsidRPr="000F2B8F">
        <w:rPr>
          <w:b/>
        </w:rPr>
        <w:tab/>
      </w:r>
      <w:r w:rsidRPr="000F2B8F">
        <w:t xml:space="preserve">Complete the code for </w:t>
      </w:r>
      <w:r w:rsidRPr="000F2B8F">
        <w:rPr>
          <w:i/>
          <w:szCs w:val="24"/>
        </w:rPr>
        <w:t>applyDiffusionExtended</w:t>
      </w:r>
      <w:r w:rsidRPr="000F2B8F">
        <w:rPr>
          <w:szCs w:val="24"/>
        </w:rPr>
        <w:t xml:space="preserve"> to apply the </w:t>
      </w:r>
      <w:r w:rsidRPr="000F2B8F">
        <w:rPr>
          <w:i/>
          <w:szCs w:val="24"/>
        </w:rPr>
        <w:t>diffusion</w:t>
      </w:r>
      <w:r w:rsidRPr="000F2B8F">
        <w:rPr>
          <w:szCs w:val="24"/>
        </w:rPr>
        <w:t xml:space="preserve"> function to each internal cell and returns an </w:t>
      </w:r>
      <w:r w:rsidRPr="000F2B8F">
        <w:t>(</w:t>
      </w:r>
      <w:r w:rsidRPr="000F2B8F">
        <w:rPr>
          <w:i/>
        </w:rPr>
        <w:t>n</w:t>
      </w:r>
      <w:r w:rsidRPr="000F2B8F">
        <w:t xml:space="preserve"> + 2)-by-(</w:t>
      </w:r>
      <w:r w:rsidRPr="000F2B8F">
        <w:rPr>
          <w:i/>
        </w:rPr>
        <w:t>n</w:t>
      </w:r>
      <w:r w:rsidRPr="000F2B8F">
        <w:t xml:space="preserve"> + 2) pheromone grid, keeping the border intact.</w:t>
      </w:r>
    </w:p>
    <w:p w14:paraId="5F5AE196" w14:textId="77777777" w:rsidR="009C1F5A" w:rsidRPr="000F2B8F" w:rsidRDefault="009C1F5A" w:rsidP="009C1F5A">
      <w:pPr>
        <w:pStyle w:val="c"/>
      </w:pPr>
    </w:p>
    <w:p w14:paraId="3C8D1DEB" w14:textId="77777777" w:rsidR="009C1F5A" w:rsidRPr="000F2B8F" w:rsidRDefault="009C1F5A" w:rsidP="009C1F5A">
      <w:pPr>
        <w:pStyle w:val="c"/>
      </w:pPr>
      <w:r w:rsidRPr="000F2B8F">
        <w:t>applyDiffusionExtended</w:t>
      </w:r>
      <w:r w:rsidR="00781BAF" w:rsidRPr="000F2B8F">
        <w:t xml:space="preserve"> = function</w:t>
      </w:r>
      <w:r w:rsidRPr="000F2B8F">
        <w:t>(matExt, diffusionRate)</w:t>
      </w:r>
    </w:p>
    <w:p w14:paraId="0CC1A5D4" w14:textId="77777777" w:rsidR="00781BAF" w:rsidRPr="000F2B8F" w:rsidRDefault="00781BAF" w:rsidP="002D5B48">
      <w:pPr>
        <w:pStyle w:val="c"/>
      </w:pPr>
      <w:r w:rsidRPr="000F2B8F">
        <w:t>n = ncol(matExt) - 2</w:t>
      </w:r>
    </w:p>
    <w:p w14:paraId="7C03673D" w14:textId="77777777" w:rsidR="00781BAF" w:rsidRPr="000F2B8F" w:rsidRDefault="00C46C1E" w:rsidP="00781BAF">
      <w:pPr>
        <w:pStyle w:val="c"/>
      </w:pPr>
      <w:r w:rsidRPr="000F2B8F">
        <w:t>p</w:t>
      </w:r>
      <w:r w:rsidR="00781BAF" w:rsidRPr="000F2B8F">
        <w:t>herGrid = matExt</w:t>
      </w:r>
    </w:p>
    <w:p w14:paraId="299C9C54" w14:textId="77777777" w:rsidR="009C1F5A" w:rsidRPr="000F2B8F" w:rsidRDefault="00F57058" w:rsidP="00781BAF">
      <w:pPr>
        <w:pStyle w:val="c"/>
      </w:pPr>
      <w:r w:rsidRPr="000F2B8F">
        <w:t>f</w:t>
      </w:r>
      <w:r w:rsidR="00781BAF" w:rsidRPr="000F2B8F">
        <w:t>or</w:t>
      </w:r>
      <w:r w:rsidRPr="000F2B8F">
        <w:t>(</w:t>
      </w:r>
      <w:r w:rsidR="00781BAF" w:rsidRPr="000F2B8F">
        <w:t>i in</w:t>
      </w:r>
      <w:r w:rsidR="009C1F5A" w:rsidRPr="000F2B8F">
        <w:t xml:space="preserve"> </w:t>
      </w:r>
      <w:r w:rsidR="006617E3" w:rsidRPr="000F2B8F">
        <w:tab/>
      </w:r>
      <w:r w:rsidR="006617E3" w:rsidRPr="000F2B8F">
        <w:tab/>
        <w:t>:</w:t>
      </w:r>
      <w:r w:rsidR="006617E3" w:rsidRPr="000F2B8F">
        <w:tab/>
      </w:r>
      <w:r w:rsidR="006617E3" w:rsidRPr="000F2B8F">
        <w:tab/>
      </w:r>
      <w:r w:rsidR="00781BAF" w:rsidRPr="000F2B8F">
        <w:t>){</w:t>
      </w:r>
    </w:p>
    <w:p w14:paraId="7825FE15" w14:textId="77777777" w:rsidR="009C1F5A" w:rsidRPr="000F2B8F" w:rsidRDefault="000F572E" w:rsidP="009C1F5A">
      <w:pPr>
        <w:pStyle w:val="c"/>
      </w:pPr>
      <w:r w:rsidRPr="000F2B8F">
        <w:t xml:space="preserve">    for (j in</w:t>
      </w:r>
      <w:r w:rsidR="009C1F5A" w:rsidRPr="000F2B8F">
        <w:t xml:space="preserve"> </w:t>
      </w:r>
      <w:r w:rsidR="006617E3" w:rsidRPr="000F2B8F">
        <w:rPr>
          <w:u w:val="single"/>
        </w:rPr>
        <w:tab/>
      </w:r>
      <w:r w:rsidR="006617E3" w:rsidRPr="000F2B8F">
        <w:rPr>
          <w:u w:val="single"/>
        </w:rPr>
        <w:tab/>
      </w:r>
      <w:r w:rsidR="006617E3" w:rsidRPr="000F2B8F">
        <w:t>:</w:t>
      </w:r>
      <w:r w:rsidR="006617E3" w:rsidRPr="000F2B8F">
        <w:rPr>
          <w:u w:val="single"/>
        </w:rPr>
        <w:tab/>
      </w:r>
      <w:r w:rsidR="006617E3" w:rsidRPr="000F2B8F">
        <w:rPr>
          <w:u w:val="single"/>
        </w:rPr>
        <w:tab/>
      </w:r>
      <w:r w:rsidRPr="000F2B8F">
        <w:rPr>
          <w:u w:val="single"/>
        </w:rPr>
        <w:t>){</w:t>
      </w:r>
    </w:p>
    <w:p w14:paraId="649154FA" w14:textId="77777777" w:rsidR="009C1F5A" w:rsidRPr="000F2B8F" w:rsidRDefault="000F572E" w:rsidP="009C1F5A">
      <w:pPr>
        <w:pStyle w:val="c"/>
      </w:pPr>
      <w:r w:rsidRPr="000F2B8F">
        <w:t xml:space="preserve">        site = matExt[i, j]</w:t>
      </w:r>
      <w:r w:rsidR="009C1F5A" w:rsidRPr="000F2B8F">
        <w:t>;</w:t>
      </w:r>
    </w:p>
    <w:p w14:paraId="3675E3A5" w14:textId="77777777" w:rsidR="009C1F5A" w:rsidRPr="000F2B8F" w:rsidRDefault="000F572E" w:rsidP="009C1F5A">
      <w:pPr>
        <w:pStyle w:val="c"/>
      </w:pPr>
      <w:r w:rsidRPr="000F2B8F">
        <w:t xml:space="preserve">        N = matExt[i-1, j]</w:t>
      </w:r>
      <w:r w:rsidR="009C1F5A" w:rsidRPr="000F2B8F">
        <w:t>;</w:t>
      </w:r>
    </w:p>
    <w:p w14:paraId="63AB0F33" w14:textId="77777777" w:rsidR="009C1F5A" w:rsidRPr="000F2B8F" w:rsidRDefault="000F572E" w:rsidP="009C1F5A">
      <w:pPr>
        <w:pStyle w:val="c"/>
      </w:pPr>
      <w:r w:rsidRPr="000F2B8F">
        <w:t xml:space="preserve">        NE = matExt[i-1, j+1]</w:t>
      </w:r>
      <w:r w:rsidR="009C1F5A" w:rsidRPr="000F2B8F">
        <w:t>;</w:t>
      </w:r>
    </w:p>
    <w:p w14:paraId="347304B3" w14:textId="77777777" w:rsidR="009C1F5A" w:rsidRPr="000F2B8F" w:rsidRDefault="000F572E" w:rsidP="009C1F5A">
      <w:pPr>
        <w:pStyle w:val="c"/>
      </w:pPr>
      <w:r w:rsidRPr="000F2B8F">
        <w:t xml:space="preserve">        E = matExt[i, j+1]</w:t>
      </w:r>
      <w:r w:rsidR="009C1F5A" w:rsidRPr="000F2B8F">
        <w:t>;</w:t>
      </w:r>
    </w:p>
    <w:p w14:paraId="3B881374" w14:textId="77777777" w:rsidR="009C1F5A" w:rsidRPr="000F2B8F" w:rsidRDefault="000F572E" w:rsidP="009C1F5A">
      <w:pPr>
        <w:pStyle w:val="c"/>
      </w:pPr>
      <w:r w:rsidRPr="000F2B8F">
        <w:t xml:space="preserve">        SE = matExt[i+1, j+1]</w:t>
      </w:r>
      <w:r w:rsidR="009C1F5A" w:rsidRPr="000F2B8F">
        <w:t>;</w:t>
      </w:r>
    </w:p>
    <w:p w14:paraId="6E5F2D78" w14:textId="77777777" w:rsidR="009C1F5A" w:rsidRPr="000F2B8F" w:rsidRDefault="000F572E" w:rsidP="009C1F5A">
      <w:pPr>
        <w:pStyle w:val="c"/>
      </w:pPr>
      <w:r w:rsidRPr="000F2B8F">
        <w:t xml:space="preserve">        S = matExt[i+1, j]</w:t>
      </w:r>
      <w:r w:rsidR="009C1F5A" w:rsidRPr="000F2B8F">
        <w:t>;</w:t>
      </w:r>
    </w:p>
    <w:p w14:paraId="546036C0" w14:textId="77777777" w:rsidR="009C1F5A" w:rsidRPr="000F2B8F" w:rsidRDefault="000F572E" w:rsidP="009C1F5A">
      <w:pPr>
        <w:pStyle w:val="c"/>
      </w:pPr>
      <w:r w:rsidRPr="000F2B8F">
        <w:t xml:space="preserve">        SW = matExt[i+1, j-1]</w:t>
      </w:r>
      <w:r w:rsidR="009C1F5A" w:rsidRPr="000F2B8F">
        <w:t>;</w:t>
      </w:r>
    </w:p>
    <w:p w14:paraId="0A213BCB" w14:textId="77777777" w:rsidR="009C1F5A" w:rsidRPr="000F2B8F" w:rsidRDefault="000F572E" w:rsidP="009C1F5A">
      <w:pPr>
        <w:pStyle w:val="c"/>
      </w:pPr>
      <w:r w:rsidRPr="000F2B8F">
        <w:t xml:space="preserve">        W = matExt[i, j-1]</w:t>
      </w:r>
      <w:r w:rsidR="009C1F5A" w:rsidRPr="000F2B8F">
        <w:t>;</w:t>
      </w:r>
    </w:p>
    <w:p w14:paraId="37FF9EA2" w14:textId="77777777" w:rsidR="009C1F5A" w:rsidRPr="000F2B8F" w:rsidRDefault="009C1F5A" w:rsidP="009C1F5A">
      <w:pPr>
        <w:pStyle w:val="c"/>
      </w:pPr>
      <w:r w:rsidRPr="000F2B8F">
        <w:t xml:space="preserve">        NW = matE</w:t>
      </w:r>
      <w:r w:rsidR="000F572E" w:rsidRPr="000F2B8F">
        <w:t>xt[i-1, j-1]</w:t>
      </w:r>
      <w:r w:rsidRPr="000F2B8F">
        <w:t>;</w:t>
      </w:r>
    </w:p>
    <w:p w14:paraId="59997C20" w14:textId="77777777" w:rsidR="007F040F" w:rsidRPr="000F2B8F" w:rsidRDefault="000F572E" w:rsidP="009C1F5A">
      <w:pPr>
        <w:pStyle w:val="c"/>
      </w:pPr>
      <w:r w:rsidRPr="000F2B8F">
        <w:t xml:space="preserve">        pherGrid[i, j]</w:t>
      </w:r>
      <w:r w:rsidR="009C1F5A" w:rsidRPr="000F2B8F">
        <w:t xml:space="preserve"> = diffusionPher(diffusionRate, </w:t>
      </w:r>
    </w:p>
    <w:p w14:paraId="6475760E" w14:textId="178D38C5" w:rsidR="009C1F5A" w:rsidRPr="000F2B8F" w:rsidRDefault="007F040F" w:rsidP="009C1F5A">
      <w:pPr>
        <w:pStyle w:val="c"/>
      </w:pPr>
      <w:r w:rsidRPr="000F2B8F">
        <w:tab/>
      </w:r>
      <w:r w:rsidRPr="000F2B8F">
        <w:tab/>
      </w:r>
      <w:r w:rsidRPr="000F2B8F">
        <w:tab/>
      </w:r>
      <w:r w:rsidRPr="000F2B8F">
        <w:tab/>
      </w:r>
      <w:r w:rsidR="009C1F5A" w:rsidRPr="000F2B8F">
        <w:t>site, N, NE, E, SE, S, SW, W, NW);</w:t>
      </w:r>
    </w:p>
    <w:p w14:paraId="093EE2B0" w14:textId="77777777" w:rsidR="009C1F5A" w:rsidRPr="000F2B8F" w:rsidRDefault="000F572E" w:rsidP="009C1F5A">
      <w:pPr>
        <w:pStyle w:val="c"/>
      </w:pPr>
      <w:r w:rsidRPr="000F2B8F">
        <w:t xml:space="preserve">    }</w:t>
      </w:r>
    </w:p>
    <w:p w14:paraId="4C8B271E" w14:textId="77777777" w:rsidR="005D3702" w:rsidRPr="000F2B8F" w:rsidRDefault="005D3702" w:rsidP="009C1F5A">
      <w:pPr>
        <w:pStyle w:val="c"/>
      </w:pPr>
      <w:r w:rsidRPr="000F2B8F">
        <w:t>return (</w:t>
      </w:r>
      <w:r w:rsidR="00C46C1E" w:rsidRPr="000F2B8F">
        <w:t>p</w:t>
      </w:r>
      <w:r w:rsidRPr="000F2B8F">
        <w:t>hergrid)</w:t>
      </w:r>
    </w:p>
    <w:p w14:paraId="1168980C" w14:textId="77777777" w:rsidR="009C1F5A" w:rsidRPr="000F2B8F" w:rsidRDefault="000F572E" w:rsidP="009C1F5A">
      <w:pPr>
        <w:pStyle w:val="c"/>
      </w:pPr>
      <w:r w:rsidRPr="000F2B8F">
        <w:t>}</w:t>
      </w:r>
    </w:p>
    <w:p w14:paraId="749DB848" w14:textId="77777777" w:rsidR="009E2D08" w:rsidRPr="000F2B8F" w:rsidRDefault="009E2D08" w:rsidP="009E2D08">
      <w:pPr>
        <w:pStyle w:val="b"/>
        <w:spacing w:before="360" w:after="0"/>
      </w:pPr>
      <w:r w:rsidRPr="000F2B8F">
        <w:t>Sensing</w:t>
      </w:r>
    </w:p>
    <w:p w14:paraId="61B39DA3" w14:textId="77777777" w:rsidR="009E2D08" w:rsidRPr="000F2B8F" w:rsidRDefault="00991EA0" w:rsidP="00991EA0">
      <w:pPr>
        <w:pStyle w:val="Caption"/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Pr="000F2B8F">
        <w:rPr>
          <w:b/>
          <w:noProof/>
        </w:rPr>
        <w:t>4</w:t>
      </w:r>
      <w:r w:rsidRPr="000F2B8F">
        <w:rPr>
          <w:b/>
        </w:rPr>
        <w:fldChar w:fldCharType="end"/>
      </w:r>
      <w:r w:rsidR="009E2D08" w:rsidRPr="000F2B8F">
        <w:rPr>
          <w:b/>
        </w:rPr>
        <w:tab/>
      </w:r>
      <w:bookmarkStart w:id="1" w:name="OLE_LINK1"/>
      <w:bookmarkStart w:id="2" w:name="OLE_LINK2"/>
    </w:p>
    <w:p w14:paraId="42B35D3E" w14:textId="77777777" w:rsidR="009E2D08" w:rsidRPr="000F2B8F" w:rsidRDefault="009E2D08" w:rsidP="009E2D08">
      <w:pPr>
        <w:pStyle w:val="p"/>
      </w:pPr>
      <w:r w:rsidRPr="000F2B8F">
        <w:rPr>
          <w:b/>
        </w:rPr>
        <w:t>a.</w:t>
      </w:r>
      <w:r w:rsidRPr="000F2B8F">
        <w:tab/>
        <w:t xml:space="preserve">Complete the first line of the function M-file </w:t>
      </w:r>
      <w:r w:rsidRPr="000F2B8F">
        <w:rPr>
          <w:i/>
        </w:rPr>
        <w:t>sense.m</w:t>
      </w:r>
      <w:r w:rsidRPr="000F2B8F">
        <w:t>.</w:t>
      </w:r>
    </w:p>
    <w:bookmarkEnd w:id="1"/>
    <w:bookmarkEnd w:id="2"/>
    <w:p w14:paraId="760CE3FE" w14:textId="77777777" w:rsidR="009E2D08" w:rsidRPr="000F2B8F" w:rsidRDefault="009E2D08" w:rsidP="009E2D08">
      <w:pPr>
        <w:pStyle w:val="c"/>
        <w:rPr>
          <w:u w:val="single"/>
        </w:rPr>
      </w:pPr>
    </w:p>
    <w:p w14:paraId="67938A9F" w14:textId="77777777" w:rsidR="009E2D08" w:rsidRPr="000F2B8F" w:rsidRDefault="00991EA0" w:rsidP="009E2D08">
      <w:pPr>
        <w:pStyle w:val="c"/>
        <w:rPr>
          <w:u w:val="single"/>
        </w:rPr>
      </w:pP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9E2D08" w:rsidRPr="000F2B8F">
        <w:t xml:space="preserve"> </w:t>
      </w:r>
      <w:r w:rsidR="002623E8" w:rsidRPr="000F2B8F">
        <w:t xml:space="preserve">&lt;- </w:t>
      </w:r>
      <w:r w:rsidR="009E2D08" w:rsidRPr="000F2B8F">
        <w:rPr>
          <w:u w:val="single"/>
        </w:rPr>
        <w:tab/>
      </w:r>
      <w:r w:rsidR="009E2D08" w:rsidRPr="000F2B8F">
        <w:rPr>
          <w:u w:val="single"/>
        </w:rPr>
        <w:tab/>
      </w:r>
      <w:r w:rsidR="009E2D08" w:rsidRPr="000F2B8F">
        <w:rPr>
          <w:u w:val="single"/>
        </w:rPr>
        <w:tab/>
      </w:r>
      <w:r w:rsidR="009E2D08" w:rsidRPr="000F2B8F">
        <w:t xml:space="preserve"> sense(site, </w:t>
      </w:r>
      <w:r w:rsidRPr="000F2B8F">
        <w:t>na, ea, sa, wa, np, ep, sp, wp</w:t>
      </w:r>
      <w:r w:rsidR="009E2D08" w:rsidRPr="000F2B8F">
        <w:t>)</w:t>
      </w:r>
    </w:p>
    <w:p w14:paraId="2239DFA3" w14:textId="77777777" w:rsidR="009E2D08" w:rsidRPr="000F2B8F" w:rsidRDefault="009E2D08" w:rsidP="009E2D08">
      <w:pPr>
        <w:pStyle w:val="c"/>
        <w:rPr>
          <w:u w:val="single"/>
        </w:rPr>
      </w:pPr>
    </w:p>
    <w:p w14:paraId="21453CF2" w14:textId="77777777" w:rsidR="009E2D08" w:rsidRPr="000F2B8F" w:rsidRDefault="009E2D08" w:rsidP="009E2D08">
      <w:pPr>
        <w:pStyle w:val="p"/>
      </w:pPr>
      <w:r w:rsidRPr="000F2B8F">
        <w:rPr>
          <w:b/>
        </w:rPr>
        <w:t>b.</w:t>
      </w:r>
      <w:r w:rsidRPr="000F2B8F">
        <w:tab/>
        <w:t>Complete the command in the function definition to indicate that</w:t>
      </w:r>
      <w:r w:rsidR="00224F3E" w:rsidRPr="000F2B8F">
        <w:t xml:space="preserve"> </w:t>
      </w:r>
      <w:r w:rsidR="00224F3E" w:rsidRPr="000F2B8F">
        <w:rPr>
          <w:i/>
        </w:rPr>
        <w:t>STAY</w:t>
      </w:r>
      <w:r w:rsidR="00224F3E" w:rsidRPr="000F2B8F">
        <w:t xml:space="preserve"> and</w:t>
      </w:r>
      <w:r w:rsidRPr="000F2B8F">
        <w:t xml:space="preserve"> </w:t>
      </w:r>
      <w:r w:rsidRPr="000F2B8F">
        <w:rPr>
          <w:i/>
        </w:rPr>
        <w:t>EMPTY</w:t>
      </w:r>
      <w:r w:rsidRPr="000F2B8F">
        <w:t xml:space="preserve"> are not local.</w:t>
      </w:r>
    </w:p>
    <w:p w14:paraId="783FC363" w14:textId="77777777" w:rsidR="009E2D08" w:rsidRPr="000F2B8F" w:rsidRDefault="009E2D08" w:rsidP="009E2D08">
      <w:pPr>
        <w:pStyle w:val="p"/>
        <w:rPr>
          <w:rFonts w:ascii="Courier" w:hAnsi="Courier"/>
        </w:rPr>
      </w:pPr>
    </w:p>
    <w:p w14:paraId="4137A500" w14:textId="77777777" w:rsidR="009E2D08" w:rsidRPr="000F2B8F" w:rsidRDefault="009E2D08" w:rsidP="009E2D08">
      <w:pPr>
        <w:pStyle w:val="p"/>
        <w:rPr>
          <w:rFonts w:ascii="Courier" w:hAnsi="Courier"/>
          <w:sz w:val="20"/>
        </w:rPr>
      </w:pPr>
      <w:r w:rsidRPr="000F2B8F">
        <w:rPr>
          <w:rFonts w:ascii="Courier" w:hAnsi="Courier"/>
        </w:rPr>
        <w:lastRenderedPageBreak/>
        <w:tab/>
      </w:r>
      <w:r w:rsidR="002623E8" w:rsidRPr="000F2B8F">
        <w:rPr>
          <w:rFonts w:ascii="Courier" w:hAnsi="Courier"/>
          <w:sz w:val="20"/>
        </w:rPr>
        <w:t>utils::globalVariables(</w:t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  <w:r w:rsidR="002623E8" w:rsidRPr="000F2B8F">
        <w:rPr>
          <w:rFonts w:ascii="Courier" w:hAnsi="Courier"/>
          <w:sz w:val="20"/>
        </w:rPr>
        <w:t>)</w:t>
      </w:r>
    </w:p>
    <w:p w14:paraId="0EC1CA8B" w14:textId="77777777" w:rsidR="009E2D08" w:rsidRPr="000F2B8F" w:rsidRDefault="009E2D08" w:rsidP="009E2D08">
      <w:pPr>
        <w:pStyle w:val="p"/>
        <w:rPr>
          <w:rFonts w:ascii="Courier" w:hAnsi="Courier"/>
          <w:sz w:val="20"/>
        </w:rPr>
      </w:pPr>
    </w:p>
    <w:p w14:paraId="3B83EC4C" w14:textId="77777777" w:rsidR="009E2D08" w:rsidRPr="000F2B8F" w:rsidRDefault="009E2D08" w:rsidP="009E2D08">
      <w:pPr>
        <w:pStyle w:val="p"/>
      </w:pPr>
      <w:r w:rsidRPr="000F2B8F">
        <w:rPr>
          <w:b/>
        </w:rPr>
        <w:t>c.</w:t>
      </w:r>
      <w:r w:rsidRPr="000F2B8F">
        <w:tab/>
        <w:t>Complete the command to indicate that an empty site does not sense anything.  Thus, its value remains the same.</w:t>
      </w:r>
    </w:p>
    <w:p w14:paraId="4F0CE31F" w14:textId="77777777" w:rsidR="009E2D08" w:rsidRPr="000F2B8F" w:rsidRDefault="009E2D08" w:rsidP="009E2D08">
      <w:pPr>
        <w:pStyle w:val="p"/>
      </w:pPr>
    </w:p>
    <w:p w14:paraId="3C71E8FD" w14:textId="77777777" w:rsidR="009E2D08" w:rsidRPr="000F2B8F" w:rsidRDefault="009E2D08" w:rsidP="009E2D08">
      <w:pPr>
        <w:pStyle w:val="p"/>
        <w:rPr>
          <w:rFonts w:ascii="Courier" w:hAnsi="Courier"/>
          <w:sz w:val="20"/>
        </w:rPr>
      </w:pPr>
      <w:r w:rsidRPr="000F2B8F">
        <w:tab/>
      </w:r>
      <w:r w:rsidRPr="000F2B8F">
        <w:rPr>
          <w:rFonts w:ascii="Courier" w:hAnsi="Courier"/>
          <w:sz w:val="20"/>
        </w:rPr>
        <w:t xml:space="preserve">if </w:t>
      </w:r>
      <w:r w:rsidR="002623E8" w:rsidRPr="000F2B8F">
        <w:rPr>
          <w:rFonts w:ascii="Courier" w:hAnsi="Courier"/>
          <w:sz w:val="20"/>
        </w:rPr>
        <w:t>(</w:t>
      </w:r>
      <w:r w:rsidRPr="000F2B8F">
        <w:rPr>
          <w:rFonts w:ascii="Courier" w:hAnsi="Courier"/>
          <w:sz w:val="20"/>
        </w:rPr>
        <w:t xml:space="preserve">site == </w:t>
      </w:r>
      <w:r w:rsidR="002623E8" w:rsidRPr="000F2B8F">
        <w:rPr>
          <w:rFonts w:ascii="Courier" w:hAnsi="Courier"/>
          <w:sz w:val="20"/>
          <w:u w:val="single"/>
        </w:rPr>
        <w:tab/>
      </w:r>
      <w:r w:rsidR="002623E8" w:rsidRPr="000F2B8F">
        <w:rPr>
          <w:rFonts w:ascii="Courier" w:hAnsi="Courier"/>
          <w:sz w:val="20"/>
          <w:u w:val="single"/>
        </w:rPr>
        <w:tab/>
      </w:r>
      <w:r w:rsidR="002623E8" w:rsidRPr="000F2B8F">
        <w:rPr>
          <w:rFonts w:ascii="Courier" w:hAnsi="Courier"/>
          <w:sz w:val="20"/>
        </w:rPr>
        <w:t>)</w:t>
      </w:r>
    </w:p>
    <w:p w14:paraId="79040BBF" w14:textId="77777777" w:rsidR="009E2D08" w:rsidRPr="000F2B8F" w:rsidRDefault="009E2D08" w:rsidP="009E2D08">
      <w:pPr>
        <w:pStyle w:val="c"/>
      </w:pPr>
      <w:r w:rsidRPr="000F2B8F">
        <w:t xml:space="preserve">    </w:t>
      </w:r>
      <w:r w:rsidR="00224F3E" w:rsidRPr="000F2B8F">
        <w:t>direction</w:t>
      </w:r>
      <w:r w:rsidRPr="000F2B8F">
        <w:t xml:space="preserve"> = </w:t>
      </w:r>
      <w:r w:rsidR="002623E8" w:rsidRPr="000F2B8F">
        <w:rPr>
          <w:u w:val="single"/>
        </w:rPr>
        <w:tab/>
      </w:r>
      <w:r w:rsidR="002623E8" w:rsidRPr="000F2B8F">
        <w:rPr>
          <w:u w:val="single"/>
        </w:rPr>
        <w:tab/>
      </w:r>
      <w:r w:rsidRPr="000F2B8F">
        <w:rPr>
          <w:u w:val="single"/>
        </w:rPr>
        <w:t xml:space="preserve">            </w:t>
      </w:r>
    </w:p>
    <w:p w14:paraId="2B43966C" w14:textId="77777777" w:rsidR="009E2D08" w:rsidRPr="000F2B8F" w:rsidRDefault="002623E8" w:rsidP="009E2D08">
      <w:pPr>
        <w:pStyle w:val="c"/>
      </w:pPr>
      <w:r w:rsidRPr="000F2B8F">
        <w:t>}</w:t>
      </w:r>
    </w:p>
    <w:p w14:paraId="5AEE86C6" w14:textId="77777777" w:rsidR="001003B6" w:rsidRPr="000F2B8F" w:rsidRDefault="001003B6" w:rsidP="001003B6">
      <w:pPr>
        <w:pStyle w:val="p"/>
      </w:pPr>
      <w:r w:rsidRPr="000F2B8F">
        <w:rPr>
          <w:b/>
        </w:rPr>
        <w:t>d.</w:t>
      </w:r>
      <w:r w:rsidRPr="000F2B8F">
        <w:tab/>
        <w:t xml:space="preserve">Complete the assignment to </w:t>
      </w:r>
      <w:r w:rsidRPr="000F2B8F">
        <w:rPr>
          <w:i/>
        </w:rPr>
        <w:t>lst</w:t>
      </w:r>
      <w:r w:rsidRPr="000F2B8F">
        <w:t xml:space="preserve"> of a list of the amounts of pheromone, </w:t>
      </w:r>
      <w:r w:rsidRPr="000F2B8F">
        <w:rPr>
          <w:i/>
          <w:szCs w:val="24"/>
        </w:rPr>
        <w:t>np</w:t>
      </w:r>
      <w:r w:rsidRPr="000F2B8F">
        <w:rPr>
          <w:szCs w:val="24"/>
        </w:rPr>
        <w:t xml:space="preserve">, </w:t>
      </w:r>
      <w:r w:rsidRPr="000F2B8F">
        <w:rPr>
          <w:i/>
          <w:szCs w:val="24"/>
        </w:rPr>
        <w:t>ep</w:t>
      </w:r>
      <w:r w:rsidRPr="000F2B8F">
        <w:rPr>
          <w:szCs w:val="24"/>
        </w:rPr>
        <w:t xml:space="preserve">, </w:t>
      </w:r>
      <w:r w:rsidRPr="000F2B8F">
        <w:rPr>
          <w:i/>
          <w:szCs w:val="24"/>
        </w:rPr>
        <w:t>sp</w:t>
      </w:r>
      <w:r w:rsidRPr="000F2B8F">
        <w:rPr>
          <w:szCs w:val="24"/>
        </w:rPr>
        <w:t xml:space="preserve">, </w:t>
      </w:r>
      <w:r w:rsidRPr="000F2B8F">
        <w:rPr>
          <w:i/>
          <w:szCs w:val="24"/>
        </w:rPr>
        <w:t>wp</w:t>
      </w:r>
      <w:r w:rsidRPr="000F2B8F">
        <w:rPr>
          <w:szCs w:val="24"/>
        </w:rPr>
        <w:t>,</w:t>
      </w:r>
      <w:r w:rsidRPr="000F2B8F">
        <w:t xml:space="preserve"> in neighboring cells.</w:t>
      </w:r>
    </w:p>
    <w:p w14:paraId="0BB53618" w14:textId="77777777" w:rsidR="00845CB3" w:rsidRPr="000F2B8F" w:rsidRDefault="00845CB3" w:rsidP="001003B6">
      <w:pPr>
        <w:pStyle w:val="c"/>
      </w:pPr>
    </w:p>
    <w:p w14:paraId="41E8FA3B" w14:textId="77777777" w:rsidR="001003B6" w:rsidRPr="000F2B8F" w:rsidRDefault="001003B6" w:rsidP="001003B6">
      <w:pPr>
        <w:pStyle w:val="c"/>
      </w:pPr>
      <w:r w:rsidRPr="000F2B8F">
        <w:t xml:space="preserve">lst = </w:t>
      </w:r>
      <w:r w:rsidR="00845CB3" w:rsidRPr="000F2B8F">
        <w:rPr>
          <w:u w:val="single"/>
        </w:rPr>
        <w:tab/>
      </w:r>
      <w:r w:rsidR="00845CB3" w:rsidRPr="000F2B8F">
        <w:rPr>
          <w:u w:val="single"/>
        </w:rPr>
        <w:tab/>
      </w:r>
      <w:r w:rsidR="00845CB3" w:rsidRPr="000F2B8F">
        <w:rPr>
          <w:u w:val="single"/>
        </w:rPr>
        <w:tab/>
      </w:r>
      <w:r w:rsidR="00845CB3" w:rsidRPr="000F2B8F">
        <w:rPr>
          <w:u w:val="single"/>
        </w:rPr>
        <w:tab/>
      </w:r>
    </w:p>
    <w:p w14:paraId="21D4762A" w14:textId="77777777" w:rsidR="00845CB3" w:rsidRPr="000F2B8F" w:rsidRDefault="00845CB3" w:rsidP="001003B6">
      <w:pPr>
        <w:pStyle w:val="c"/>
      </w:pPr>
    </w:p>
    <w:p w14:paraId="6EC5DCBB" w14:textId="77777777" w:rsidR="00845CB3" w:rsidRPr="000F2B8F" w:rsidRDefault="00845CB3" w:rsidP="00845CB3">
      <w:pPr>
        <w:pStyle w:val="p"/>
      </w:pPr>
      <w:r w:rsidRPr="000F2B8F">
        <w:rPr>
          <w:b/>
        </w:rPr>
        <w:t>e.</w:t>
      </w:r>
      <w:r w:rsidRPr="000F2B8F">
        <w:tab/>
        <w:t xml:space="preserve">This part refers to the second </w:t>
      </w:r>
      <w:r w:rsidRPr="000F2B8F">
        <w:rPr>
          <w:i/>
        </w:rPr>
        <w:t>sense</w:t>
      </w:r>
      <w:r w:rsidRPr="000F2B8F">
        <w:t xml:space="preserve"> rule that an ant does not turn to a cell from which the creature just came.  Suppose </w:t>
      </w:r>
      <w:r w:rsidRPr="000F2B8F">
        <w:rPr>
          <w:i/>
        </w:rPr>
        <w:t>site</w:t>
      </w:r>
      <w:r w:rsidRPr="000F2B8F">
        <w:t xml:space="preserve"> is the direction from which the ant came.  Write the statement to do the following:  If </w:t>
      </w:r>
      <w:r w:rsidRPr="000F2B8F">
        <w:rPr>
          <w:i/>
        </w:rPr>
        <w:t>site</w:t>
      </w:r>
      <w:r w:rsidRPr="000F2B8F">
        <w:t xml:space="preserve"> is less than or equal to 4 (i.e., not </w:t>
      </w:r>
      <w:r w:rsidRPr="000F2B8F">
        <w:rPr>
          <w:i/>
        </w:rPr>
        <w:t>STAY</w:t>
      </w:r>
      <w:r w:rsidRPr="000F2B8F">
        <w:t xml:space="preserve">), make the corresponding value of </w:t>
      </w:r>
      <w:r w:rsidRPr="000F2B8F">
        <w:rPr>
          <w:i/>
        </w:rPr>
        <w:t>lst</w:t>
      </w:r>
      <w:r w:rsidRPr="000F2B8F">
        <w:t xml:space="preserve"> be a small number, -2.</w:t>
      </w:r>
    </w:p>
    <w:p w14:paraId="37B1E9F8" w14:textId="77777777" w:rsidR="00DD5012" w:rsidRPr="000F2B8F" w:rsidRDefault="00DD5012" w:rsidP="00DD5012">
      <w:pPr>
        <w:pStyle w:val="p"/>
      </w:pPr>
      <w:r w:rsidRPr="000F2B8F">
        <w:rPr>
          <w:b/>
        </w:rPr>
        <w:t>f.</w:t>
      </w:r>
      <w:r w:rsidRPr="000F2B8F">
        <w:tab/>
        <w:t xml:space="preserve">This question refers to the fourth </w:t>
      </w:r>
      <w:r w:rsidRPr="000F2B8F">
        <w:rPr>
          <w:i/>
        </w:rPr>
        <w:t>sense</w:t>
      </w:r>
      <w:r w:rsidRPr="000F2B8F">
        <w:t xml:space="preserve"> rule:  An ant does not turn to a location that currently contains an ant.  Suppose </w:t>
      </w:r>
      <w:r w:rsidRPr="000F2B8F">
        <w:rPr>
          <w:i/>
        </w:rPr>
        <w:t>na</w:t>
      </w:r>
      <w:r w:rsidRPr="000F2B8F">
        <w:t xml:space="preserve"> is the ant grid value for the neighbor to the north.  Assuming </w:t>
      </w:r>
      <w:r w:rsidRPr="000F2B8F">
        <w:rPr>
          <w:i/>
        </w:rPr>
        <w:t>neighbors</w:t>
      </w:r>
      <w:r w:rsidRPr="000F2B8F">
        <w:t xml:space="preserve"> is defined as [</w:t>
      </w:r>
      <w:r w:rsidRPr="000F2B8F">
        <w:rPr>
          <w:i/>
        </w:rPr>
        <w:t>na</w:t>
      </w:r>
      <w:r w:rsidRPr="000F2B8F">
        <w:t xml:space="preserve">, </w:t>
      </w:r>
      <w:r w:rsidRPr="000F2B8F">
        <w:rPr>
          <w:i/>
        </w:rPr>
        <w:t>ea</w:t>
      </w:r>
      <w:r w:rsidRPr="000F2B8F">
        <w:t xml:space="preserve">, </w:t>
      </w:r>
      <w:r w:rsidRPr="000F2B8F">
        <w:rPr>
          <w:i/>
        </w:rPr>
        <w:t>sa</w:t>
      </w:r>
      <w:r w:rsidRPr="000F2B8F">
        <w:t xml:space="preserve">, </w:t>
      </w:r>
      <w:r w:rsidRPr="000F2B8F">
        <w:rPr>
          <w:i/>
        </w:rPr>
        <w:t>wa</w:t>
      </w:r>
      <w:r w:rsidRPr="000F2B8F">
        <w:t xml:space="preserve">], write the loop to do the following:  If the neighbor in a direction contains an ant, make the corresponding element of </w:t>
      </w:r>
      <w:r w:rsidRPr="000F2B8F">
        <w:rPr>
          <w:i/>
        </w:rPr>
        <w:t>lst</w:t>
      </w:r>
      <w:r w:rsidRPr="000F2B8F">
        <w:t xml:space="preserve"> be -2.  </w:t>
      </w:r>
    </w:p>
    <w:p w14:paraId="3F69A8A2" w14:textId="77777777" w:rsidR="009E2D08" w:rsidRPr="000F2B8F" w:rsidRDefault="00B52A73">
      <w:pPr>
        <w:pStyle w:val="p"/>
      </w:pPr>
      <w:r w:rsidRPr="000F2B8F">
        <w:rPr>
          <w:b/>
        </w:rPr>
        <w:t>e</w:t>
      </w:r>
      <w:r w:rsidR="009E2D08" w:rsidRPr="000F2B8F">
        <w:rPr>
          <w:b/>
        </w:rPr>
        <w:t>.</w:t>
      </w:r>
      <w:r w:rsidR="009E2D08" w:rsidRPr="000F2B8F">
        <w:tab/>
        <w:t xml:space="preserve">Complete the statement to assign the maximum level from </w:t>
      </w:r>
      <w:r w:rsidR="009E2D08" w:rsidRPr="000F2B8F">
        <w:rPr>
          <w:i/>
        </w:rPr>
        <w:t>lst</w:t>
      </w:r>
      <w:r w:rsidR="009E2D08" w:rsidRPr="000F2B8F">
        <w:t xml:space="preserve"> to </w:t>
      </w:r>
      <w:r w:rsidR="009E2D08" w:rsidRPr="000F2B8F">
        <w:rPr>
          <w:i/>
        </w:rPr>
        <w:t>mx</w:t>
      </w:r>
      <w:r w:rsidR="009E2D08" w:rsidRPr="000F2B8F">
        <w:t>.</w:t>
      </w:r>
    </w:p>
    <w:p w14:paraId="53772B03" w14:textId="77777777" w:rsidR="009E2D08" w:rsidRPr="000F2B8F" w:rsidRDefault="009E2D08">
      <w:pPr>
        <w:pStyle w:val="c"/>
      </w:pPr>
    </w:p>
    <w:p w14:paraId="1DB9FBF7" w14:textId="77777777" w:rsidR="009E2D08" w:rsidRPr="000F2B8F" w:rsidRDefault="009E2D08">
      <w:pPr>
        <w:pStyle w:val="c"/>
        <w:rPr>
          <w:u w:val="single"/>
        </w:rPr>
      </w:pPr>
      <w:r w:rsidRPr="000F2B8F">
        <w:t xml:space="preserve">mx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</w:p>
    <w:p w14:paraId="4695FA96" w14:textId="77777777" w:rsidR="00F12F9F" w:rsidRPr="000F2B8F" w:rsidRDefault="00F12F9F">
      <w:pPr>
        <w:pStyle w:val="c"/>
        <w:rPr>
          <w:u w:val="single"/>
        </w:rPr>
      </w:pPr>
    </w:p>
    <w:p w14:paraId="0303FF76" w14:textId="77777777" w:rsidR="0028618F" w:rsidRPr="000F2B8F" w:rsidRDefault="0028618F" w:rsidP="0028618F">
      <w:pPr>
        <w:pStyle w:val="p"/>
        <w:rPr>
          <w:i/>
        </w:rPr>
      </w:pPr>
      <w:r w:rsidRPr="000F2B8F">
        <w:rPr>
          <w:b/>
        </w:rPr>
        <w:t>f.</w:t>
      </w:r>
      <w:r w:rsidRPr="000F2B8F">
        <w:tab/>
        <w:t xml:space="preserve">According to rule 6, if no neighboring cell is available, the ant will not plan to move.  Start the </w:t>
      </w:r>
      <w:r w:rsidRPr="000F2B8F">
        <w:rPr>
          <w:i/>
        </w:rPr>
        <w:t>if</w:t>
      </w:r>
      <w:r w:rsidRPr="000F2B8F">
        <w:t xml:space="preserve"> statement to test that the ant cannot (i.e., </w:t>
      </w:r>
      <w:r w:rsidRPr="000F2B8F">
        <w:rPr>
          <w:i/>
        </w:rPr>
        <w:t>mx</w:t>
      </w:r>
      <w:r w:rsidRPr="000F2B8F">
        <w:t xml:space="preserve"> is negative), and if so the returned value is </w:t>
      </w:r>
      <w:r w:rsidRPr="000F2B8F">
        <w:rPr>
          <w:i/>
        </w:rPr>
        <w:t>STAY</w:t>
      </w:r>
    </w:p>
    <w:p w14:paraId="4B6C0558" w14:textId="77777777" w:rsidR="0028618F" w:rsidRPr="000F2B8F" w:rsidRDefault="0028618F" w:rsidP="0028618F">
      <w:pPr>
        <w:pStyle w:val="c"/>
      </w:pPr>
    </w:p>
    <w:p w14:paraId="0A15D2A6" w14:textId="77777777" w:rsidR="006E0E44" w:rsidRPr="000F2B8F" w:rsidRDefault="0028618F" w:rsidP="0028618F">
      <w:pPr>
        <w:pStyle w:val="c"/>
      </w:pP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6E0E44" w:rsidRPr="000F2B8F">
        <w:t>(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6E0E44" w:rsidRPr="000F2B8F">
        <w:t>)</w:t>
      </w:r>
      <w:r w:rsidR="002623E8" w:rsidRPr="000F2B8F">
        <w:t>{</w:t>
      </w:r>
    </w:p>
    <w:p w14:paraId="023ECDFA" w14:textId="77777777" w:rsidR="0028618F" w:rsidRPr="000F2B8F" w:rsidRDefault="006E0E44" w:rsidP="0028618F">
      <w:pPr>
        <w:pStyle w:val="c"/>
        <w:rPr>
          <w:u w:val="single"/>
        </w:rPr>
      </w:pPr>
      <w:r w:rsidRPr="000F2B8F">
        <w:tab/>
        <w:t xml:space="preserve">direction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</w:p>
    <w:p w14:paraId="3E708E9E" w14:textId="77777777" w:rsidR="002623E8" w:rsidRPr="000F2B8F" w:rsidRDefault="002623E8" w:rsidP="0028618F">
      <w:pPr>
        <w:pStyle w:val="c"/>
      </w:pPr>
      <w:r w:rsidRPr="000F2B8F">
        <w:t>}</w:t>
      </w:r>
    </w:p>
    <w:p w14:paraId="66C5C703" w14:textId="77777777" w:rsidR="00E256D5" w:rsidRPr="000F2B8F" w:rsidRDefault="00E256D5" w:rsidP="0028618F">
      <w:pPr>
        <w:pStyle w:val="c"/>
      </w:pPr>
    </w:p>
    <w:p w14:paraId="7F1C0FF9" w14:textId="77777777" w:rsidR="006E0E44" w:rsidRPr="000F2B8F" w:rsidRDefault="006E0E44" w:rsidP="006E0E44">
      <w:pPr>
        <w:pStyle w:val="p"/>
      </w:pPr>
      <w:r w:rsidRPr="000F2B8F">
        <w:rPr>
          <w:b/>
        </w:rPr>
        <w:t>g.</w:t>
      </w:r>
      <w:r w:rsidRPr="000F2B8F">
        <w:tab/>
        <w:t xml:space="preserve">Parts g-j refer to Rule 5, which says that </w:t>
      </w:r>
      <w:bookmarkStart w:id="3" w:name="OLE_LINK4"/>
      <w:bookmarkStart w:id="4" w:name="OLE_LINK5"/>
      <w:r w:rsidRPr="000F2B8F">
        <w:t>an ant turns in the direction of the neighboring available (not the previous, an occupied, or a border cell) with the greatest amount of chemical</w:t>
      </w:r>
      <w:bookmarkEnd w:id="3"/>
      <w:bookmarkEnd w:id="4"/>
      <w:r w:rsidRPr="000F2B8F">
        <w:t xml:space="preserve">.  Complete the statement to assign to </w:t>
      </w:r>
      <w:r w:rsidRPr="000F2B8F">
        <w:rPr>
          <w:i/>
        </w:rPr>
        <w:t>posList</w:t>
      </w:r>
      <w:r w:rsidRPr="000F2B8F">
        <w:t xml:space="preserve"> a list of indices in </w:t>
      </w:r>
      <w:r w:rsidRPr="000F2B8F">
        <w:rPr>
          <w:i/>
        </w:rPr>
        <w:t>lst</w:t>
      </w:r>
      <w:r w:rsidRPr="000F2B8F">
        <w:t xml:space="preserve"> where the maximum level, </w:t>
      </w:r>
      <w:r w:rsidRPr="000F2B8F">
        <w:rPr>
          <w:i/>
        </w:rPr>
        <w:t>mx</w:t>
      </w:r>
      <w:r w:rsidRPr="000F2B8F">
        <w:t>, occurs.</w:t>
      </w:r>
    </w:p>
    <w:p w14:paraId="729DCCB9" w14:textId="77777777" w:rsidR="006E0E44" w:rsidRPr="000F2B8F" w:rsidRDefault="006E0E44" w:rsidP="006E0E44">
      <w:pPr>
        <w:pStyle w:val="c"/>
      </w:pPr>
    </w:p>
    <w:p w14:paraId="2AC3CC6B" w14:textId="77777777" w:rsidR="006E0E44" w:rsidRPr="000F2B8F" w:rsidRDefault="006E0E44" w:rsidP="006E0E44">
      <w:pPr>
        <w:pStyle w:val="c"/>
      </w:pPr>
      <w:r w:rsidRPr="000F2B8F">
        <w:t xml:space="preserve">posList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t>(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2623E8" w:rsidRPr="000F2B8F">
        <w:t>)</w:t>
      </w:r>
    </w:p>
    <w:p w14:paraId="3485FE69" w14:textId="77777777" w:rsidR="006E0E44" w:rsidRPr="000F2B8F" w:rsidRDefault="006E0E44" w:rsidP="006E0E44">
      <w:pPr>
        <w:pStyle w:val="c"/>
      </w:pPr>
    </w:p>
    <w:p w14:paraId="137DDE4F" w14:textId="77777777" w:rsidR="006E0E44" w:rsidRPr="000F2B8F" w:rsidRDefault="006E0E44" w:rsidP="006E0E44">
      <w:pPr>
        <w:pStyle w:val="p"/>
      </w:pPr>
      <w:r w:rsidRPr="000F2B8F">
        <w:rPr>
          <w:b/>
        </w:rPr>
        <w:t>h.</w:t>
      </w:r>
      <w:r w:rsidRPr="000F2B8F">
        <w:tab/>
        <w:t xml:space="preserve">Complete the statement to assign to </w:t>
      </w:r>
      <w:r w:rsidRPr="000F2B8F">
        <w:rPr>
          <w:i/>
        </w:rPr>
        <w:t>lng</w:t>
      </w:r>
      <w:r w:rsidRPr="000F2B8F">
        <w:t xml:space="preserve"> the number of elements in </w:t>
      </w:r>
      <w:r w:rsidRPr="000F2B8F">
        <w:rPr>
          <w:i/>
        </w:rPr>
        <w:t>posList</w:t>
      </w:r>
      <w:r w:rsidRPr="000F2B8F">
        <w:t>.</w:t>
      </w:r>
    </w:p>
    <w:p w14:paraId="5EC64035" w14:textId="77777777" w:rsidR="006E0E44" w:rsidRPr="000F2B8F" w:rsidRDefault="006E0E44" w:rsidP="006E0E44">
      <w:pPr>
        <w:pStyle w:val="c"/>
      </w:pPr>
    </w:p>
    <w:p w14:paraId="769A2457" w14:textId="77777777" w:rsidR="006E0E44" w:rsidRPr="000F2B8F" w:rsidRDefault="006E0E44" w:rsidP="006E0E44">
      <w:pPr>
        <w:pStyle w:val="c"/>
      </w:pPr>
      <w:r w:rsidRPr="000F2B8F">
        <w:t xml:space="preserve">lng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="002623E8" w:rsidRPr="000F2B8F">
        <w:t>(posList)</w:t>
      </w:r>
    </w:p>
    <w:p w14:paraId="12711DD0" w14:textId="77777777" w:rsidR="006E0E44" w:rsidRPr="000F2B8F" w:rsidRDefault="006E0E44" w:rsidP="006E0E44">
      <w:pPr>
        <w:pStyle w:val="c"/>
      </w:pPr>
    </w:p>
    <w:p w14:paraId="18915FF3" w14:textId="77777777" w:rsidR="00AB3276" w:rsidRPr="000F2B8F" w:rsidRDefault="00AB3276" w:rsidP="00AB3276">
      <w:pPr>
        <w:pStyle w:val="p"/>
      </w:pPr>
      <w:r w:rsidRPr="000F2B8F">
        <w:rPr>
          <w:b/>
        </w:rPr>
        <w:t>i.</w:t>
      </w:r>
      <w:r w:rsidRPr="000F2B8F">
        <w:tab/>
        <w:t xml:space="preserve">Complete the statement to assign to </w:t>
      </w:r>
      <w:r w:rsidRPr="000F2B8F">
        <w:rPr>
          <w:i/>
        </w:rPr>
        <w:t>rndPos</w:t>
      </w:r>
      <w:r w:rsidRPr="000F2B8F">
        <w:t xml:space="preserve"> a random integer between 1 and </w:t>
      </w:r>
      <w:r w:rsidRPr="000F2B8F">
        <w:rPr>
          <w:i/>
        </w:rPr>
        <w:t>lng</w:t>
      </w:r>
      <w:r w:rsidRPr="000F2B8F">
        <w:t xml:space="preserve">, inclusively, that is a possible index of </w:t>
      </w:r>
      <w:r w:rsidRPr="000F2B8F">
        <w:rPr>
          <w:i/>
        </w:rPr>
        <w:t>posList</w:t>
      </w:r>
      <w:r w:rsidRPr="000F2B8F">
        <w:t>.</w:t>
      </w:r>
    </w:p>
    <w:p w14:paraId="1C1AA746" w14:textId="77777777" w:rsidR="00AB3276" w:rsidRPr="000F2B8F" w:rsidRDefault="00AB3276" w:rsidP="00AB3276">
      <w:pPr>
        <w:pStyle w:val="c"/>
      </w:pPr>
    </w:p>
    <w:p w14:paraId="458FF289" w14:textId="77777777" w:rsidR="00AB3276" w:rsidRPr="000F2B8F" w:rsidRDefault="00AB3276" w:rsidP="00AB3276">
      <w:pPr>
        <w:pStyle w:val="c"/>
        <w:rPr>
          <w:u w:val="single"/>
        </w:rPr>
      </w:pPr>
      <w:r w:rsidRPr="000F2B8F">
        <w:t xml:space="preserve">rndPos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rPr>
          <w:u w:val="single"/>
        </w:rPr>
        <w:tab/>
      </w:r>
    </w:p>
    <w:p w14:paraId="3E583DE6" w14:textId="77777777" w:rsidR="00AB3276" w:rsidRPr="000F2B8F" w:rsidRDefault="00AB3276" w:rsidP="00AB3276">
      <w:pPr>
        <w:pStyle w:val="c"/>
      </w:pPr>
    </w:p>
    <w:p w14:paraId="5A4B6902" w14:textId="77777777" w:rsidR="007E73E6" w:rsidRPr="000F2B8F" w:rsidRDefault="007E73E6" w:rsidP="007E73E6">
      <w:pPr>
        <w:pStyle w:val="p"/>
      </w:pPr>
      <w:r w:rsidRPr="000F2B8F">
        <w:rPr>
          <w:b/>
        </w:rPr>
        <w:t>j.</w:t>
      </w:r>
      <w:r w:rsidRPr="000F2B8F">
        <w:tab/>
        <w:t xml:space="preserve">Give the code to return the </w:t>
      </w:r>
      <w:r w:rsidRPr="000F2B8F">
        <w:rPr>
          <w:i/>
        </w:rPr>
        <w:t>posList</w:t>
      </w:r>
      <w:r w:rsidRPr="000F2B8F">
        <w:t xml:space="preserve"> element with index </w:t>
      </w:r>
      <w:r w:rsidRPr="000F2B8F">
        <w:rPr>
          <w:i/>
        </w:rPr>
        <w:t>rndPos</w:t>
      </w:r>
      <w:r w:rsidRPr="000F2B8F">
        <w:t>.</w:t>
      </w:r>
    </w:p>
    <w:p w14:paraId="1A08645F" w14:textId="77777777" w:rsidR="00E739A9" w:rsidRPr="000F2B8F" w:rsidRDefault="00E739A9" w:rsidP="00E739A9">
      <w:pPr>
        <w:pStyle w:val="p"/>
      </w:pPr>
      <w:r w:rsidRPr="000F2B8F">
        <w:rPr>
          <w:b/>
        </w:rPr>
        <w:lastRenderedPageBreak/>
        <w:t>k.</w:t>
      </w:r>
      <w:r w:rsidRPr="000F2B8F">
        <w:tab/>
        <w:t xml:space="preserve">Give this entire </w:t>
      </w:r>
      <w:r w:rsidRPr="000F2B8F">
        <w:rPr>
          <w:i/>
        </w:rPr>
        <w:t>sense</w:t>
      </w:r>
      <w:r w:rsidRPr="000F2B8F">
        <w:t xml:space="preserve"> rule.</w:t>
      </w:r>
    </w:p>
    <w:p w14:paraId="4EFF408A" w14:textId="77777777" w:rsidR="00265C6B" w:rsidRPr="000F2B8F" w:rsidRDefault="00265C6B" w:rsidP="00265C6B">
      <w:pPr>
        <w:pStyle w:val="Caption"/>
        <w:rPr>
          <w:szCs w:val="24"/>
        </w:rPr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Pr="000F2B8F">
        <w:rPr>
          <w:b/>
          <w:noProof/>
        </w:rPr>
        <w:t>5</w:t>
      </w:r>
      <w:r w:rsidRPr="000F2B8F">
        <w:rPr>
          <w:b/>
        </w:rPr>
        <w:fldChar w:fldCharType="end"/>
      </w:r>
      <w:r w:rsidRPr="000F2B8F">
        <w:rPr>
          <w:b/>
        </w:rPr>
        <w:tab/>
      </w:r>
      <w:r w:rsidRPr="000F2B8F">
        <w:rPr>
          <w:i/>
          <w:szCs w:val="24"/>
        </w:rPr>
        <w:t>applySenseExtended</w:t>
      </w:r>
      <w:r w:rsidRPr="000F2B8F">
        <w:rPr>
          <w:szCs w:val="24"/>
        </w:rPr>
        <w:t xml:space="preserve"> is similar to </w:t>
      </w:r>
      <w:r w:rsidRPr="000F2B8F">
        <w:rPr>
          <w:i/>
          <w:szCs w:val="24"/>
        </w:rPr>
        <w:t>applyPherExtended</w:t>
      </w:r>
      <w:r w:rsidRPr="000F2B8F">
        <w:rPr>
          <w:szCs w:val="24"/>
        </w:rPr>
        <w:t xml:space="preserve">, except we change the value of the </w:t>
      </w:r>
      <w:r w:rsidRPr="000F2B8F">
        <w:rPr>
          <w:i/>
          <w:szCs w:val="24"/>
        </w:rPr>
        <w:t>antGrid</w:t>
      </w:r>
      <w:r w:rsidRPr="000F2B8F">
        <w:rPr>
          <w:szCs w:val="24"/>
        </w:rPr>
        <w:t xml:space="preserve"> cell only if the cell contains an ant (i.e. is not </w:t>
      </w:r>
      <w:r w:rsidRPr="000F2B8F">
        <w:rPr>
          <w:i/>
          <w:szCs w:val="24"/>
        </w:rPr>
        <w:t>EMPTY</w:t>
      </w:r>
      <w:r w:rsidRPr="000F2B8F">
        <w:rPr>
          <w:szCs w:val="24"/>
        </w:rPr>
        <w:t xml:space="preserve">).  Start the </w:t>
      </w:r>
      <w:r w:rsidRPr="000F2B8F">
        <w:rPr>
          <w:i/>
          <w:szCs w:val="24"/>
        </w:rPr>
        <w:t>if</w:t>
      </w:r>
      <w:r w:rsidRPr="000F2B8F">
        <w:rPr>
          <w:szCs w:val="24"/>
        </w:rPr>
        <w:t xml:space="preserve"> statement to test that the </w:t>
      </w:r>
      <w:r w:rsidRPr="000F2B8F">
        <w:rPr>
          <w:i/>
          <w:szCs w:val="24"/>
        </w:rPr>
        <w:t>ij</w:t>
      </w:r>
      <w:r w:rsidRPr="000F2B8F">
        <w:rPr>
          <w:szCs w:val="24"/>
        </w:rPr>
        <w:t xml:space="preserve"> element of </w:t>
      </w:r>
      <w:r w:rsidRPr="000F2B8F">
        <w:rPr>
          <w:i/>
          <w:szCs w:val="24"/>
        </w:rPr>
        <w:t>antGrid</w:t>
      </w:r>
      <w:r w:rsidRPr="000F2B8F">
        <w:rPr>
          <w:szCs w:val="24"/>
        </w:rPr>
        <w:t xml:space="preserve"> is not </w:t>
      </w:r>
      <w:r w:rsidRPr="000F2B8F">
        <w:rPr>
          <w:i/>
          <w:szCs w:val="24"/>
        </w:rPr>
        <w:t>EMPTY</w:t>
      </w:r>
      <w:r w:rsidRPr="000F2B8F">
        <w:rPr>
          <w:szCs w:val="24"/>
        </w:rPr>
        <w:t>.</w:t>
      </w:r>
    </w:p>
    <w:p w14:paraId="315BD888" w14:textId="77777777" w:rsidR="00892CB6" w:rsidRPr="000F2B8F" w:rsidRDefault="00892CB6" w:rsidP="00892CB6">
      <w:pPr>
        <w:pStyle w:val="p"/>
      </w:pPr>
    </w:p>
    <w:p w14:paraId="2B8EB08D" w14:textId="77777777" w:rsidR="00892CB6" w:rsidRPr="000F2B8F" w:rsidRDefault="00892CB6" w:rsidP="00892CB6">
      <w:pPr>
        <w:pStyle w:val="b"/>
        <w:spacing w:after="0"/>
        <w:outlineLvl w:val="1"/>
      </w:pPr>
      <w:r w:rsidRPr="000F2B8F">
        <w:t>Walking</w:t>
      </w:r>
    </w:p>
    <w:p w14:paraId="1C17CE38" w14:textId="77777777" w:rsidR="00892CB6" w:rsidRPr="000F2B8F" w:rsidRDefault="00892CB6" w:rsidP="00892CB6">
      <w:pPr>
        <w:pStyle w:val="Caption"/>
        <w:rPr>
          <w:b/>
        </w:rPr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Pr="000F2B8F">
        <w:rPr>
          <w:b/>
          <w:noProof/>
        </w:rPr>
        <w:t>6</w:t>
      </w:r>
      <w:r w:rsidRPr="000F2B8F">
        <w:rPr>
          <w:b/>
        </w:rPr>
        <w:fldChar w:fldCharType="end"/>
      </w:r>
      <w:r w:rsidRPr="000F2B8F">
        <w:rPr>
          <w:b/>
        </w:rPr>
        <w:tab/>
      </w:r>
    </w:p>
    <w:p w14:paraId="584EE846" w14:textId="77777777" w:rsidR="00892CB6" w:rsidRPr="000F2B8F" w:rsidRDefault="00892CB6" w:rsidP="00892CB6">
      <w:pPr>
        <w:pStyle w:val="p"/>
      </w:pPr>
      <w:r w:rsidRPr="000F2B8F">
        <w:rPr>
          <w:b/>
        </w:rPr>
        <w:t>a.</w:t>
      </w:r>
      <w:r w:rsidRPr="000F2B8F">
        <w:tab/>
        <w:t xml:space="preserve">Complete the assignment so that the new amount in </w:t>
      </w:r>
      <w:r w:rsidRPr="000F2B8F">
        <w:rPr>
          <w:i/>
          <w:szCs w:val="24"/>
        </w:rPr>
        <w:t>newPherGrid</w:t>
      </w:r>
      <w:r w:rsidR="00F1743F" w:rsidRPr="000F2B8F">
        <w:rPr>
          <w:szCs w:val="24"/>
        </w:rPr>
        <w:t>[</w:t>
      </w:r>
      <w:r w:rsidRPr="000F2B8F">
        <w:rPr>
          <w:i/>
          <w:szCs w:val="24"/>
        </w:rPr>
        <w:t>i</w:t>
      </w:r>
      <w:r w:rsidRPr="000F2B8F">
        <w:rPr>
          <w:szCs w:val="24"/>
        </w:rPr>
        <w:t xml:space="preserve">, </w:t>
      </w:r>
      <w:r w:rsidRPr="000F2B8F">
        <w:rPr>
          <w:i/>
          <w:szCs w:val="24"/>
        </w:rPr>
        <w:t>j</w:t>
      </w:r>
      <w:r w:rsidR="00F1743F" w:rsidRPr="000F2B8F">
        <w:rPr>
          <w:szCs w:val="24"/>
        </w:rPr>
        <w:t>]</w:t>
      </w:r>
      <w:r w:rsidRPr="000F2B8F">
        <w:t xml:space="preserve"> is the maximum of 0 and the current amount minus </w:t>
      </w:r>
      <w:r w:rsidRPr="000F2B8F">
        <w:rPr>
          <w:i/>
        </w:rPr>
        <w:t>EVAPORATE</w:t>
      </w:r>
      <w:r w:rsidRPr="000F2B8F">
        <w:t xml:space="preserve"> (rule 7).</w:t>
      </w:r>
    </w:p>
    <w:p w14:paraId="6631AC87" w14:textId="77777777" w:rsidR="00892CB6" w:rsidRPr="000F2B8F" w:rsidRDefault="00892CB6" w:rsidP="00892CB6">
      <w:pPr>
        <w:pStyle w:val="p"/>
      </w:pPr>
    </w:p>
    <w:p w14:paraId="1AB4B4DA" w14:textId="77777777" w:rsidR="00892CB6" w:rsidRPr="000F2B8F" w:rsidRDefault="00892CB6" w:rsidP="00892CB6">
      <w:pPr>
        <w:pStyle w:val="p"/>
        <w:rPr>
          <w:rFonts w:ascii="Courier" w:hAnsi="Courier"/>
          <w:sz w:val="20"/>
        </w:rPr>
      </w:pPr>
      <w:r w:rsidRPr="000F2B8F">
        <w:rPr>
          <w:szCs w:val="24"/>
        </w:rPr>
        <w:tab/>
      </w:r>
      <w:r w:rsidR="007A434E" w:rsidRPr="000F2B8F">
        <w:rPr>
          <w:rFonts w:ascii="Courier" w:hAnsi="Courier"/>
          <w:sz w:val="20"/>
        </w:rPr>
        <w:t>newPherGrid[i, j]</w:t>
      </w:r>
      <w:r w:rsidRPr="000F2B8F">
        <w:rPr>
          <w:rFonts w:ascii="Courier" w:hAnsi="Courier"/>
          <w:sz w:val="20"/>
        </w:rPr>
        <w:t xml:space="preserve"> = </w:t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  <w:r w:rsidRPr="000F2B8F">
        <w:rPr>
          <w:rFonts w:ascii="Courier" w:hAnsi="Courier"/>
          <w:sz w:val="20"/>
          <w:u w:val="single"/>
        </w:rPr>
        <w:tab/>
      </w:r>
    </w:p>
    <w:p w14:paraId="218AC1B3" w14:textId="77777777" w:rsidR="00892CB6" w:rsidRPr="000F2B8F" w:rsidRDefault="00892CB6" w:rsidP="00892CB6">
      <w:pPr>
        <w:pStyle w:val="p"/>
        <w:rPr>
          <w:rFonts w:ascii="Courier" w:hAnsi="Courier"/>
          <w:sz w:val="20"/>
        </w:rPr>
      </w:pPr>
    </w:p>
    <w:p w14:paraId="6335B3D6" w14:textId="77777777" w:rsidR="00892CB6" w:rsidRPr="000F2B8F" w:rsidRDefault="00892CB6" w:rsidP="00892CB6">
      <w:pPr>
        <w:pStyle w:val="p"/>
        <w:ind w:right="-1350"/>
        <w:rPr>
          <w:szCs w:val="24"/>
        </w:rPr>
      </w:pPr>
      <w:r w:rsidRPr="000F2B8F">
        <w:rPr>
          <w:b/>
        </w:rPr>
        <w:t>b.</w:t>
      </w:r>
      <w:r w:rsidRPr="000F2B8F">
        <w:rPr>
          <w:b/>
        </w:rPr>
        <w:tab/>
      </w:r>
      <w:r w:rsidRPr="000F2B8F">
        <w:t xml:space="preserve">Give the ant-grid element to the north of </w:t>
      </w:r>
      <w:r w:rsidRPr="000F2B8F">
        <w:rPr>
          <w:i/>
          <w:szCs w:val="24"/>
        </w:rPr>
        <w:t>antGrid</w:t>
      </w:r>
      <w:r w:rsidR="007A434E" w:rsidRPr="000F2B8F">
        <w:rPr>
          <w:szCs w:val="24"/>
        </w:rPr>
        <w:t>[</w:t>
      </w:r>
      <w:r w:rsidRPr="000F2B8F">
        <w:rPr>
          <w:i/>
          <w:szCs w:val="24"/>
        </w:rPr>
        <w:t>i</w:t>
      </w:r>
      <w:r w:rsidRPr="000F2B8F">
        <w:rPr>
          <w:szCs w:val="24"/>
        </w:rPr>
        <w:t xml:space="preserve">, </w:t>
      </w:r>
      <w:r w:rsidRPr="000F2B8F">
        <w:rPr>
          <w:i/>
          <w:szCs w:val="24"/>
        </w:rPr>
        <w:t>j</w:t>
      </w:r>
      <w:r w:rsidR="007A434E" w:rsidRPr="000F2B8F">
        <w:rPr>
          <w:szCs w:val="24"/>
        </w:rPr>
        <w:t>]</w:t>
      </w:r>
      <w:r w:rsidRPr="000F2B8F">
        <w:rPr>
          <w:szCs w:val="24"/>
        </w:rPr>
        <w:t>.</w:t>
      </w:r>
    </w:p>
    <w:p w14:paraId="1E410158" w14:textId="77777777" w:rsidR="009E2D08" w:rsidRPr="000F2B8F" w:rsidRDefault="009E2D08" w:rsidP="009E2D08">
      <w:pPr>
        <w:pStyle w:val="b"/>
        <w:spacing w:before="360" w:after="0"/>
      </w:pPr>
      <w:r w:rsidRPr="000F2B8F">
        <w:t>Simulation</w:t>
      </w:r>
    </w:p>
    <w:p w14:paraId="3EDD5653" w14:textId="77777777" w:rsidR="00E97E21" w:rsidRPr="000F2B8F" w:rsidRDefault="00E97E21" w:rsidP="00E97E21">
      <w:pPr>
        <w:pStyle w:val="Caption"/>
        <w:rPr>
          <w:b/>
        </w:rPr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Pr="000F2B8F">
        <w:rPr>
          <w:b/>
          <w:noProof/>
        </w:rPr>
        <w:t>7</w:t>
      </w:r>
      <w:r w:rsidRPr="000F2B8F">
        <w:rPr>
          <w:b/>
        </w:rPr>
        <w:fldChar w:fldCharType="end"/>
      </w:r>
    </w:p>
    <w:p w14:paraId="4C458153" w14:textId="77777777" w:rsidR="00E97E21" w:rsidRPr="000F2B8F" w:rsidRDefault="00E97E21" w:rsidP="00E97E21">
      <w:pPr>
        <w:pStyle w:val="p"/>
      </w:pPr>
      <w:r w:rsidRPr="000F2B8F">
        <w:rPr>
          <w:b/>
        </w:rPr>
        <w:t>a.</w:t>
      </w:r>
      <w:r w:rsidRPr="000F2B8F">
        <w:rPr>
          <w:b/>
        </w:rPr>
        <w:tab/>
      </w:r>
      <w:r w:rsidRPr="000F2B8F">
        <w:t xml:space="preserve">Write a statement to assign to </w:t>
      </w:r>
      <w:r w:rsidRPr="000F2B8F">
        <w:rPr>
          <w:i/>
        </w:rPr>
        <w:t>antGrids</w:t>
      </w:r>
      <w:r w:rsidRPr="000F2B8F">
        <w:t xml:space="preserve"> a </w:t>
      </w:r>
      <w:r w:rsidR="00940676" w:rsidRPr="000F2B8F">
        <w:t>page</w:t>
      </w:r>
      <w:r w:rsidRPr="000F2B8F">
        <w:t xml:space="preserve"> containing </w:t>
      </w:r>
      <w:r w:rsidRPr="000F2B8F">
        <w:rPr>
          <w:i/>
        </w:rPr>
        <w:t>antGrid</w:t>
      </w:r>
      <w:r w:rsidRPr="000F2B8F">
        <w:t>.</w:t>
      </w:r>
    </w:p>
    <w:p w14:paraId="217F1875" w14:textId="77777777" w:rsidR="00E97E21" w:rsidRPr="000F2B8F" w:rsidRDefault="00E97E21" w:rsidP="00E97E21">
      <w:pPr>
        <w:pStyle w:val="p"/>
      </w:pPr>
      <w:r w:rsidRPr="000F2B8F">
        <w:rPr>
          <w:b/>
        </w:rPr>
        <w:t>b.</w:t>
      </w:r>
      <w:r w:rsidRPr="000F2B8F">
        <w:tab/>
        <w:t xml:space="preserve">Write a statement to append </w:t>
      </w:r>
      <w:r w:rsidRPr="000F2B8F">
        <w:rPr>
          <w:i/>
        </w:rPr>
        <w:t>antGrid</w:t>
      </w:r>
      <w:r w:rsidRPr="000F2B8F">
        <w:t xml:space="preserve"> to </w:t>
      </w:r>
      <w:r w:rsidRPr="000F2B8F">
        <w:rPr>
          <w:i/>
        </w:rPr>
        <w:t>antGrids</w:t>
      </w:r>
      <w:r w:rsidR="00771B1A" w:rsidRPr="000F2B8F">
        <w:t xml:space="preserve"> as the </w:t>
      </w:r>
      <w:r w:rsidR="00771B1A" w:rsidRPr="000F2B8F">
        <w:rPr>
          <w:i/>
        </w:rPr>
        <w:t>i</w:t>
      </w:r>
      <w:r w:rsidR="00771B1A" w:rsidRPr="000F2B8F">
        <w:t xml:space="preserve"> + 1 element.</w:t>
      </w:r>
    </w:p>
    <w:p w14:paraId="23DA0909" w14:textId="77777777" w:rsidR="00940676" w:rsidRPr="000F2B8F" w:rsidRDefault="00940676" w:rsidP="00940676">
      <w:pPr>
        <w:pStyle w:val="b"/>
        <w:spacing w:after="0"/>
        <w:outlineLvl w:val="1"/>
      </w:pPr>
      <w:r w:rsidRPr="000F2B8F">
        <w:t>Visualizing the Simulation</w:t>
      </w:r>
    </w:p>
    <w:p w14:paraId="7E997183" w14:textId="77777777" w:rsidR="00940676" w:rsidRPr="000F2B8F" w:rsidRDefault="00940676" w:rsidP="00940676">
      <w:pPr>
        <w:pStyle w:val="Caption"/>
        <w:rPr>
          <w:b/>
        </w:rPr>
      </w:pPr>
      <w:r w:rsidRPr="000F2B8F">
        <w:rPr>
          <w:b/>
        </w:rPr>
        <w:t xml:space="preserve">Quick Review Question </w:t>
      </w:r>
      <w:r w:rsidRPr="000F2B8F">
        <w:rPr>
          <w:b/>
        </w:rPr>
        <w:fldChar w:fldCharType="begin"/>
      </w:r>
      <w:r w:rsidRPr="000F2B8F">
        <w:rPr>
          <w:b/>
        </w:rPr>
        <w:instrText xml:space="preserve"> SEQ Quick_Review_Question \* ARABIC </w:instrText>
      </w:r>
      <w:r w:rsidRPr="000F2B8F">
        <w:rPr>
          <w:b/>
        </w:rPr>
        <w:fldChar w:fldCharType="separate"/>
      </w:r>
      <w:r w:rsidRPr="000F2B8F">
        <w:rPr>
          <w:b/>
          <w:noProof/>
        </w:rPr>
        <w:t>8</w:t>
      </w:r>
      <w:r w:rsidRPr="000F2B8F">
        <w:rPr>
          <w:b/>
        </w:rPr>
        <w:fldChar w:fldCharType="end"/>
      </w:r>
      <w:r w:rsidRPr="000F2B8F">
        <w:rPr>
          <w:b/>
        </w:rPr>
        <w:tab/>
      </w:r>
      <w:r w:rsidRPr="000F2B8F">
        <w:t xml:space="preserve">Suppose </w:t>
      </w:r>
      <w:r w:rsidRPr="000F2B8F">
        <w:rPr>
          <w:i/>
        </w:rPr>
        <w:t>antGrids</w:t>
      </w:r>
      <w:r w:rsidRPr="000F2B8F">
        <w:t xml:space="preserve"> is a list of ant grids, </w:t>
      </w:r>
      <w:r w:rsidRPr="000F2B8F">
        <w:rPr>
          <w:i/>
        </w:rPr>
        <w:t>pherGrids</w:t>
      </w:r>
      <w:r w:rsidRPr="000F2B8F">
        <w:t xml:space="preserve"> is a list of pheromone grids, and </w:t>
      </w:r>
      <w:r w:rsidRPr="000F2B8F">
        <w:rPr>
          <w:i/>
        </w:rPr>
        <w:t>maxp</w:t>
      </w:r>
      <w:r w:rsidRPr="000F2B8F">
        <w:t xml:space="preserve"> is the maximum amount of chemical in any cell of any grid in </w:t>
      </w:r>
      <w:r w:rsidRPr="000F2B8F">
        <w:rPr>
          <w:i/>
        </w:rPr>
        <w:t>pherGrids</w:t>
      </w:r>
      <w:r w:rsidRPr="000F2B8F">
        <w:t>.</w:t>
      </w:r>
    </w:p>
    <w:p w14:paraId="5FA4A739" w14:textId="77777777" w:rsidR="009E2D08" w:rsidRPr="000F2B8F" w:rsidRDefault="009E2D08" w:rsidP="00E253C0">
      <w:pPr>
        <w:pStyle w:val="p"/>
      </w:pPr>
      <w:r w:rsidRPr="000F2B8F">
        <w:rPr>
          <w:b/>
        </w:rPr>
        <w:t>a.</w:t>
      </w:r>
      <w:r w:rsidRPr="000F2B8F">
        <w:tab/>
        <w:t xml:space="preserve">Write a statement to assign to </w:t>
      </w:r>
      <w:r w:rsidRPr="000F2B8F">
        <w:rPr>
          <w:i/>
        </w:rPr>
        <w:t>m</w:t>
      </w:r>
      <w:r w:rsidRPr="000F2B8F">
        <w:t xml:space="preserve"> the number of grids in </w:t>
      </w:r>
      <w:r w:rsidR="00BA1FDF" w:rsidRPr="000F2B8F">
        <w:rPr>
          <w:i/>
        </w:rPr>
        <w:t>antGrids</w:t>
      </w:r>
      <w:r w:rsidRPr="000F2B8F">
        <w:t>.</w:t>
      </w:r>
    </w:p>
    <w:p w14:paraId="4AB020A1" w14:textId="77777777" w:rsidR="009E2D08" w:rsidRPr="000F2B8F" w:rsidRDefault="007F41EF">
      <w:pPr>
        <w:pStyle w:val="p"/>
      </w:pPr>
      <w:r w:rsidRPr="000F2B8F">
        <w:rPr>
          <w:b/>
        </w:rPr>
        <w:t>b</w:t>
      </w:r>
      <w:r w:rsidR="009E2D08" w:rsidRPr="000F2B8F">
        <w:rPr>
          <w:b/>
        </w:rPr>
        <w:t>.</w:t>
      </w:r>
      <w:r w:rsidR="009E2D08" w:rsidRPr="000F2B8F">
        <w:tab/>
      </w:r>
      <w:r w:rsidRPr="000F2B8F">
        <w:t xml:space="preserve">Write a statement to assign to </w:t>
      </w:r>
      <w:r w:rsidRPr="000F2B8F">
        <w:rPr>
          <w:i/>
        </w:rPr>
        <w:t>n</w:t>
      </w:r>
      <w:r w:rsidRPr="000F2B8F">
        <w:t xml:space="preserve"> the number of rows (or columns) </w:t>
      </w:r>
      <w:r w:rsidR="00ED6FFC" w:rsidRPr="000F2B8F">
        <w:t>on the interior of</w:t>
      </w:r>
      <w:r w:rsidRPr="000F2B8F">
        <w:t xml:space="preserve"> a</w:t>
      </w:r>
      <w:r w:rsidR="00ED6FFC" w:rsidRPr="000F2B8F">
        <w:t>n individual grid</w:t>
      </w:r>
      <w:r w:rsidR="009E2D08" w:rsidRPr="000F2B8F">
        <w:t>.</w:t>
      </w:r>
    </w:p>
    <w:p w14:paraId="61E0A20B" w14:textId="77777777" w:rsidR="00ED6FFC" w:rsidRPr="000F2B8F" w:rsidRDefault="00ED6FFC">
      <w:pPr>
        <w:pStyle w:val="p"/>
      </w:pPr>
      <w:r w:rsidRPr="000F2B8F">
        <w:rPr>
          <w:b/>
        </w:rPr>
        <w:t>c.</w:t>
      </w:r>
      <w:r w:rsidRPr="000F2B8F">
        <w:tab/>
        <w:t xml:space="preserve">Write a statement to initialize </w:t>
      </w:r>
      <w:r w:rsidRPr="000F2B8F">
        <w:rPr>
          <w:i/>
        </w:rPr>
        <w:t>gr</w:t>
      </w:r>
      <w:r w:rsidRPr="000F2B8F">
        <w:t xml:space="preserve"> to be an </w:t>
      </w:r>
      <w:r w:rsidRPr="000F2B8F">
        <w:rPr>
          <w:i/>
        </w:rPr>
        <w:t>n</w:t>
      </w:r>
      <w:r w:rsidRPr="000F2B8F">
        <w:t></w:t>
      </w:r>
      <w:r w:rsidRPr="000F2B8F">
        <w:sym w:font="Symbol" w:char="F0B4"/>
      </w:r>
      <w:r w:rsidRPr="000F2B8F">
        <w:t xml:space="preserve"> </w:t>
      </w:r>
      <w:r w:rsidRPr="000F2B8F">
        <w:rPr>
          <w:i/>
        </w:rPr>
        <w:t>n</w:t>
      </w:r>
      <w:r w:rsidRPr="000F2B8F">
        <w:t xml:space="preserve"> matrix of zeros.</w:t>
      </w:r>
    </w:p>
    <w:p w14:paraId="01B56CDF" w14:textId="77777777" w:rsidR="00ED6FFC" w:rsidRPr="000F2B8F" w:rsidRDefault="00ED6FFC">
      <w:pPr>
        <w:pStyle w:val="p"/>
      </w:pPr>
      <w:r w:rsidRPr="000F2B8F">
        <w:rPr>
          <w:b/>
        </w:rPr>
        <w:t>d</w:t>
      </w:r>
      <w:r w:rsidR="009E2D08" w:rsidRPr="000F2B8F">
        <w:rPr>
          <w:b/>
        </w:rPr>
        <w:t>.</w:t>
      </w:r>
      <w:r w:rsidR="009E2D08" w:rsidRPr="000F2B8F">
        <w:tab/>
      </w:r>
      <w:r w:rsidRPr="000F2B8F">
        <w:t xml:space="preserve">Assign to </w:t>
      </w:r>
      <w:r w:rsidRPr="000F2B8F">
        <w:rPr>
          <w:i/>
        </w:rPr>
        <w:t>a</w:t>
      </w:r>
      <w:r w:rsidRPr="000F2B8F">
        <w:t xml:space="preserve"> the </w:t>
      </w:r>
      <w:r w:rsidRPr="000F2B8F">
        <w:rPr>
          <w:i/>
        </w:rPr>
        <w:t>k</w:t>
      </w:r>
      <w:r w:rsidRPr="000F2B8F">
        <w:t xml:space="preserve">th element of </w:t>
      </w:r>
      <w:r w:rsidRPr="000F2B8F">
        <w:rPr>
          <w:i/>
        </w:rPr>
        <w:t>antGrids</w:t>
      </w:r>
      <w:r w:rsidRPr="000F2B8F">
        <w:t>.</w:t>
      </w:r>
    </w:p>
    <w:p w14:paraId="281E5791" w14:textId="77777777" w:rsidR="00E814D9" w:rsidRPr="000F2B8F" w:rsidRDefault="00ED6FFC">
      <w:pPr>
        <w:pStyle w:val="p"/>
      </w:pPr>
      <w:r w:rsidRPr="000F2B8F">
        <w:rPr>
          <w:b/>
        </w:rPr>
        <w:t>e.</w:t>
      </w:r>
      <w:r w:rsidRPr="000F2B8F">
        <w:tab/>
      </w:r>
      <w:r w:rsidR="00E814D9" w:rsidRPr="000F2B8F">
        <w:t xml:space="preserve">Assign to </w:t>
      </w:r>
      <w:r w:rsidR="00E814D9" w:rsidRPr="000F2B8F">
        <w:rPr>
          <w:i/>
        </w:rPr>
        <w:t>map</w:t>
      </w:r>
      <w:r w:rsidR="00E814D9" w:rsidRPr="000F2B8F">
        <w:t xml:space="preserve"> the appending of the </w:t>
      </w:r>
      <w:r w:rsidR="00E814D9" w:rsidRPr="000F2B8F">
        <w:rPr>
          <w:i/>
        </w:rPr>
        <w:t>rgb</w:t>
      </w:r>
      <w:r w:rsidR="00E814D9" w:rsidRPr="000F2B8F">
        <w:t xml:space="preserve"> value for red and the gray</w:t>
      </w:r>
      <w:r w:rsidR="00AF7A82" w:rsidRPr="000F2B8F">
        <w:t xml:space="preserve"> scale</w:t>
      </w:r>
      <w:r w:rsidR="00E814D9" w:rsidRPr="000F2B8F">
        <w:t xml:space="preserve"> sequence from </w:t>
      </w:r>
      <w:r w:rsidR="00AF7A82" w:rsidRPr="000F2B8F">
        <w:t xml:space="preserve">0 to 1 with </w:t>
      </w:r>
      <w:r w:rsidR="00AF7A82" w:rsidRPr="000F2B8F">
        <w:rPr>
          <w:i/>
        </w:rPr>
        <w:t>maxp</w:t>
      </w:r>
      <w:r w:rsidR="00AF7A82" w:rsidRPr="000F2B8F">
        <w:t xml:space="preserve"> number of values.</w:t>
      </w:r>
    </w:p>
    <w:p w14:paraId="2F122421" w14:textId="77777777" w:rsidR="009E2D08" w:rsidRPr="000F2B8F" w:rsidRDefault="00E814D9">
      <w:pPr>
        <w:pStyle w:val="p"/>
      </w:pPr>
      <w:r w:rsidRPr="000F2B8F">
        <w:rPr>
          <w:b/>
        </w:rPr>
        <w:t>f.</w:t>
      </w:r>
      <w:r w:rsidRPr="000F2B8F">
        <w:tab/>
      </w:r>
      <w:r w:rsidR="00ED6FFC" w:rsidRPr="000F2B8F">
        <w:t xml:space="preserve">Suppose </w:t>
      </w:r>
      <w:r w:rsidR="00ED6FFC" w:rsidRPr="000F2B8F">
        <w:rPr>
          <w:i/>
        </w:rPr>
        <w:t>p</w:t>
      </w:r>
      <w:r w:rsidR="00ED6FFC" w:rsidRPr="000F2B8F">
        <w:t xml:space="preserve"> is the </w:t>
      </w:r>
      <w:r w:rsidR="00ED6FFC" w:rsidRPr="000F2B8F">
        <w:rPr>
          <w:i/>
        </w:rPr>
        <w:t>k</w:t>
      </w:r>
      <w:r w:rsidR="00ED6FFC" w:rsidRPr="000F2B8F">
        <w:t xml:space="preserve">th element of </w:t>
      </w:r>
      <w:r w:rsidR="00ED6FFC" w:rsidRPr="000F2B8F">
        <w:rPr>
          <w:i/>
        </w:rPr>
        <w:t>pherGrids</w:t>
      </w:r>
      <w:r w:rsidR="00ED6FFC" w:rsidRPr="000F2B8F">
        <w:t xml:space="preserve">.  </w:t>
      </w:r>
      <w:r w:rsidR="009E2D08" w:rsidRPr="000F2B8F">
        <w:t xml:space="preserve">Complete the nested loops to assign to </w:t>
      </w:r>
      <w:r w:rsidR="00ED6FFC" w:rsidRPr="000F2B8F">
        <w:rPr>
          <w:i/>
        </w:rPr>
        <w:t>gr</w:t>
      </w:r>
      <w:r w:rsidR="00ED6FFC" w:rsidRPr="000F2B8F">
        <w:t>[</w:t>
      </w:r>
      <w:r w:rsidR="00ED6FFC" w:rsidRPr="000F2B8F">
        <w:rPr>
          <w:i/>
        </w:rPr>
        <w:t xml:space="preserve">i </w:t>
      </w:r>
      <w:r w:rsidR="00ED6FFC" w:rsidRPr="000F2B8F">
        <w:t xml:space="preserve">- 1, </w:t>
      </w:r>
      <w:r w:rsidR="00ED6FFC" w:rsidRPr="000F2B8F">
        <w:rPr>
          <w:i/>
        </w:rPr>
        <w:t xml:space="preserve">j </w:t>
      </w:r>
      <w:r w:rsidR="00ED6FFC" w:rsidRPr="000F2B8F">
        <w:t xml:space="preserve">- 1] an appropriately scaled pheromone value from </w:t>
      </w:r>
      <w:r w:rsidR="00ED6FFC" w:rsidRPr="000F2B8F">
        <w:rPr>
          <w:i/>
        </w:rPr>
        <w:t>p</w:t>
      </w:r>
      <w:r w:rsidR="00ED6FFC" w:rsidRPr="000F2B8F">
        <w:t>[</w:t>
      </w:r>
      <w:r w:rsidR="00ED6FFC" w:rsidRPr="000F2B8F">
        <w:rPr>
          <w:i/>
        </w:rPr>
        <w:t>i</w:t>
      </w:r>
      <w:r w:rsidR="00ED6FFC" w:rsidRPr="000F2B8F">
        <w:t xml:space="preserve">, </w:t>
      </w:r>
      <w:r w:rsidR="00ED6FFC" w:rsidRPr="000F2B8F">
        <w:rPr>
          <w:i/>
        </w:rPr>
        <w:t>j</w:t>
      </w:r>
      <w:r w:rsidR="00ED6FFC" w:rsidRPr="000F2B8F">
        <w:t xml:space="preserve">] if </w:t>
      </w:r>
      <w:r w:rsidR="00ED6FFC" w:rsidRPr="000F2B8F">
        <w:rPr>
          <w:i/>
        </w:rPr>
        <w:t>a</w:t>
      </w:r>
      <w:r w:rsidR="00ED6FFC" w:rsidRPr="000F2B8F">
        <w:t>[</w:t>
      </w:r>
      <w:r w:rsidR="00ED6FFC" w:rsidRPr="000F2B8F">
        <w:rPr>
          <w:i/>
        </w:rPr>
        <w:t>i</w:t>
      </w:r>
      <w:r w:rsidR="00ED6FFC" w:rsidRPr="000F2B8F">
        <w:t xml:space="preserve">, </w:t>
      </w:r>
      <w:r w:rsidR="00ED6FFC" w:rsidRPr="000F2B8F">
        <w:rPr>
          <w:i/>
        </w:rPr>
        <w:t>j</w:t>
      </w:r>
      <w:r w:rsidR="00ED6FFC" w:rsidRPr="000F2B8F">
        <w:t xml:space="preserve">] is </w:t>
      </w:r>
      <w:r w:rsidR="00ED6FFC" w:rsidRPr="000F2B8F">
        <w:rPr>
          <w:i/>
        </w:rPr>
        <w:t>EMPTY</w:t>
      </w:r>
      <w:r w:rsidR="00ED6FFC" w:rsidRPr="000F2B8F">
        <w:t xml:space="preserve"> and 0 otherwise, when an ant is present.  </w:t>
      </w:r>
      <w:r w:rsidR="009E2D08" w:rsidRPr="000F2B8F">
        <w:t xml:space="preserve"> </w:t>
      </w:r>
      <w:r w:rsidR="00ED6FFC" w:rsidRPr="000F2B8F">
        <w:t xml:space="preserve">We subtract one from the indices of </w:t>
      </w:r>
      <w:r w:rsidR="00ED6FFC" w:rsidRPr="000F2B8F">
        <w:rPr>
          <w:i/>
        </w:rPr>
        <w:t>gr</w:t>
      </w:r>
      <w:r w:rsidR="00ED6FFC" w:rsidRPr="000F2B8F">
        <w:t xml:space="preserve"> because we are not including the border. To scale, we first add 1 to </w:t>
      </w:r>
      <w:r w:rsidR="00ED6FFC" w:rsidRPr="000F2B8F">
        <w:rPr>
          <w:i/>
        </w:rPr>
        <w:t>p</w:t>
      </w:r>
      <w:r w:rsidR="00ED6FFC" w:rsidRPr="000F2B8F">
        <w:t>[</w:t>
      </w:r>
      <w:r w:rsidR="00ED6FFC" w:rsidRPr="000F2B8F">
        <w:rPr>
          <w:i/>
        </w:rPr>
        <w:t>i</w:t>
      </w:r>
      <w:r w:rsidR="00ED6FFC" w:rsidRPr="000F2B8F">
        <w:t xml:space="preserve">, </w:t>
      </w:r>
      <w:r w:rsidR="00ED6FFC" w:rsidRPr="000F2B8F">
        <w:rPr>
          <w:i/>
        </w:rPr>
        <w:t>j</w:t>
      </w:r>
      <w:r w:rsidR="00ED6FFC" w:rsidRPr="000F2B8F">
        <w:t>] to eliminate the possibility of zero</w:t>
      </w:r>
      <w:r w:rsidR="00FE7905" w:rsidRPr="000F2B8F">
        <w:t>, and then we divide by (</w:t>
      </w:r>
      <w:r w:rsidR="00FE7905" w:rsidRPr="000F2B8F">
        <w:rPr>
          <w:i/>
        </w:rPr>
        <w:t>maxp</w:t>
      </w:r>
      <w:r w:rsidR="00FE7905" w:rsidRPr="000F2B8F">
        <w:t xml:space="preserve"> + 1) to obtain a value greater than zero but less than or equal to one.  Finally, to have the larger amounts of chemical be darker, we subtract the result from one.</w:t>
      </w:r>
    </w:p>
    <w:p w14:paraId="6600D749" w14:textId="77777777" w:rsidR="009E2D08" w:rsidRPr="000F2B8F" w:rsidRDefault="009E2D08" w:rsidP="009E2D08">
      <w:pPr>
        <w:pStyle w:val="c"/>
      </w:pPr>
    </w:p>
    <w:p w14:paraId="494FE86E" w14:textId="77777777" w:rsidR="00BD60F8" w:rsidRPr="000F2B8F" w:rsidRDefault="00BD60F8" w:rsidP="00BD60F8">
      <w:pPr>
        <w:pStyle w:val="c"/>
      </w:pPr>
      <w:r w:rsidRPr="000F2B8F">
        <w:t>for (i in 2:(n+1)){</w:t>
      </w:r>
    </w:p>
    <w:p w14:paraId="1994A6CB" w14:textId="77777777" w:rsidR="00BD60F8" w:rsidRPr="000F2B8F" w:rsidRDefault="00BD60F8" w:rsidP="00BD60F8">
      <w:pPr>
        <w:pStyle w:val="c"/>
      </w:pPr>
      <w:r w:rsidRPr="000F2B8F">
        <w:t xml:space="preserve">    for (j in 2:(n+1)) {</w:t>
      </w:r>
    </w:p>
    <w:p w14:paraId="76CF839F" w14:textId="77777777" w:rsidR="00BD60F8" w:rsidRPr="000F2B8F" w:rsidRDefault="00BD60F8" w:rsidP="00BD60F8">
      <w:pPr>
        <w:pStyle w:val="c"/>
      </w:pPr>
      <w:r w:rsidRPr="000F2B8F">
        <w:lastRenderedPageBreak/>
        <w:t xml:space="preserve">        if (a[i, j] == EMPTY) {</w:t>
      </w:r>
    </w:p>
    <w:p w14:paraId="11F96EB7" w14:textId="77777777" w:rsidR="00BD60F8" w:rsidRPr="000F2B8F" w:rsidRDefault="00BD60F8" w:rsidP="00BD60F8">
      <w:pPr>
        <w:pStyle w:val="c"/>
      </w:pPr>
      <w:r w:rsidRPr="000F2B8F">
        <w:t xml:space="preserve">            gr[i-1, j-1]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t xml:space="preserve">  # most chem-&gt;black</w:t>
      </w:r>
    </w:p>
    <w:p w14:paraId="29191103" w14:textId="77777777" w:rsidR="00BD60F8" w:rsidRPr="000F2B8F" w:rsidRDefault="00BD60F8" w:rsidP="00BD60F8">
      <w:pPr>
        <w:pStyle w:val="c"/>
      </w:pPr>
      <w:r w:rsidRPr="000F2B8F">
        <w:t xml:space="preserve">             }</w:t>
      </w:r>
    </w:p>
    <w:p w14:paraId="41AE7236" w14:textId="77777777" w:rsidR="00BD60F8" w:rsidRPr="000F2B8F" w:rsidRDefault="00BD60F8" w:rsidP="00BD60F8">
      <w:pPr>
        <w:pStyle w:val="c"/>
      </w:pPr>
      <w:r w:rsidRPr="000F2B8F">
        <w:t xml:space="preserve">         else {   </w:t>
      </w:r>
    </w:p>
    <w:p w14:paraId="5C605E74" w14:textId="77777777" w:rsidR="00BD60F8" w:rsidRPr="000F2B8F" w:rsidRDefault="00BD60F8" w:rsidP="00BD60F8">
      <w:pPr>
        <w:pStyle w:val="c"/>
      </w:pPr>
      <w:r w:rsidRPr="000F2B8F">
        <w:t xml:space="preserve">             gr[i-1, j-1] = </w:t>
      </w:r>
      <w:r w:rsidRPr="000F2B8F">
        <w:rPr>
          <w:u w:val="single"/>
        </w:rPr>
        <w:tab/>
      </w:r>
      <w:r w:rsidRPr="000F2B8F">
        <w:rPr>
          <w:u w:val="single"/>
        </w:rPr>
        <w:tab/>
      </w:r>
      <w:r w:rsidRPr="000F2B8F">
        <w:t xml:space="preserve">  # make ant lowest value, -&gt; red</w:t>
      </w:r>
    </w:p>
    <w:p w14:paraId="78146400" w14:textId="77777777" w:rsidR="00BD60F8" w:rsidRPr="000F2B8F" w:rsidRDefault="00BD60F8" w:rsidP="00BD60F8">
      <w:pPr>
        <w:pStyle w:val="c"/>
      </w:pPr>
      <w:r w:rsidRPr="000F2B8F">
        <w:t xml:space="preserve">         </w:t>
      </w:r>
      <w:r w:rsidRPr="000F2B8F">
        <w:tab/>
        <w:t xml:space="preserve">}   </w:t>
      </w:r>
    </w:p>
    <w:p w14:paraId="414D485D" w14:textId="77777777" w:rsidR="00BD60F8" w:rsidRPr="000F2B8F" w:rsidRDefault="00BD60F8" w:rsidP="00BD60F8">
      <w:pPr>
        <w:pStyle w:val="c"/>
      </w:pPr>
      <w:r w:rsidRPr="000F2B8F">
        <w:t xml:space="preserve">        }</w:t>
      </w:r>
    </w:p>
    <w:p w14:paraId="4CDDF512" w14:textId="77777777" w:rsidR="00BD60F8" w:rsidRPr="000F2B8F" w:rsidRDefault="00BD60F8" w:rsidP="00BD60F8">
      <w:pPr>
        <w:pStyle w:val="c"/>
      </w:pPr>
      <w:r w:rsidRPr="000F2B8F">
        <w:t xml:space="preserve">   </w:t>
      </w:r>
      <w:r w:rsidRPr="000F2B8F">
        <w:tab/>
        <w:t xml:space="preserve"> }</w:t>
      </w:r>
    </w:p>
    <w:p w14:paraId="7A0F92D8" w14:textId="77777777" w:rsidR="009E2D08" w:rsidRPr="000F2B8F" w:rsidRDefault="009E2D08" w:rsidP="009E2D08">
      <w:pPr>
        <w:pStyle w:val="c"/>
      </w:pPr>
    </w:p>
    <w:p w14:paraId="42816A78" w14:textId="77777777" w:rsidR="00EE6102" w:rsidRPr="000F2B8F" w:rsidRDefault="00EB0234" w:rsidP="009E2D08">
      <w:pPr>
        <w:pStyle w:val="p"/>
      </w:pPr>
      <w:r w:rsidRPr="000F2B8F">
        <w:rPr>
          <w:b/>
        </w:rPr>
        <w:t>g</w:t>
      </w:r>
      <w:r w:rsidR="009E2D08" w:rsidRPr="000F2B8F">
        <w:rPr>
          <w:b/>
        </w:rPr>
        <w:t>.</w:t>
      </w:r>
      <w:r w:rsidR="009E2D08" w:rsidRPr="000F2B8F">
        <w:tab/>
      </w:r>
      <w:r w:rsidRPr="000F2B8F">
        <w:t xml:space="preserve">Write statements to produce an image of </w:t>
      </w:r>
      <w:r w:rsidR="009E2D08" w:rsidRPr="000F2B8F">
        <w:t xml:space="preserve"> </w:t>
      </w:r>
      <w:r w:rsidRPr="000F2B8F">
        <w:rPr>
          <w:i/>
        </w:rPr>
        <w:t>gr</w:t>
      </w:r>
      <w:r w:rsidRPr="000F2B8F">
        <w:t xml:space="preserve"> using the color map </w:t>
      </w:r>
      <w:r w:rsidRPr="000F2B8F">
        <w:rPr>
          <w:i/>
        </w:rPr>
        <w:t>map</w:t>
      </w:r>
      <w:r w:rsidRPr="000F2B8F">
        <w:t>, no axes, and a box around the image.</w:t>
      </w:r>
    </w:p>
    <w:p w14:paraId="79DE5D20" w14:textId="77777777" w:rsidR="009E2D08" w:rsidRPr="000F2B8F" w:rsidRDefault="009E2D08" w:rsidP="009E2D08">
      <w:pPr>
        <w:pStyle w:val="b"/>
        <w:spacing w:before="360" w:after="240"/>
      </w:pPr>
      <w:r w:rsidRPr="000F2B8F">
        <w:t>Answers to Quick Review Questions</w:t>
      </w:r>
    </w:p>
    <w:p w14:paraId="62A7852A" w14:textId="102293A9" w:rsidR="009E2D08" w:rsidRPr="000F2B8F" w:rsidRDefault="009E2D08">
      <w:pPr>
        <w:pStyle w:val="d"/>
        <w:rPr>
          <w:rFonts w:ascii="Courier" w:hAnsi="Courier"/>
          <w:sz w:val="20"/>
        </w:rPr>
      </w:pPr>
      <w:r w:rsidRPr="000F2B8F">
        <w:rPr>
          <w:b/>
        </w:rPr>
        <w:t>1.</w:t>
      </w:r>
      <w:r w:rsidRPr="000F2B8F">
        <w:rPr>
          <w:b/>
        </w:rPr>
        <w:tab/>
        <w:t>a.</w:t>
      </w:r>
      <w:r w:rsidRPr="000F2B8F">
        <w:tab/>
      </w:r>
      <w:r w:rsidRPr="000F2B8F">
        <w:rPr>
          <w:rFonts w:ascii="Courier" w:hAnsi="Courier"/>
          <w:sz w:val="20"/>
        </w:rPr>
        <w:t>grid =</w:t>
      </w:r>
      <w:r w:rsidR="007C6985" w:rsidRPr="000F2B8F">
        <w:rPr>
          <w:rFonts w:ascii="Courier" w:hAnsi="Courier"/>
          <w:sz w:val="20"/>
        </w:rPr>
        <w:t xml:space="preserve"> </w:t>
      </w:r>
      <w:r w:rsidR="00874431" w:rsidRPr="000F2B8F">
        <w:rPr>
          <w:rFonts w:ascii="Courier" w:hAnsi="Courier"/>
          <w:sz w:val="20"/>
        </w:rPr>
        <w:t>BORDER</w:t>
      </w:r>
      <w:r w:rsidR="001B4F77" w:rsidRPr="000F2B8F">
        <w:rPr>
          <w:rFonts w:ascii="Courier" w:hAnsi="Courier"/>
          <w:sz w:val="20"/>
        </w:rPr>
        <w:t>*matrix(rep(1,(n+2)*(n+2)),ncol=n+2)</w:t>
      </w:r>
    </w:p>
    <w:p w14:paraId="4FAC95DE" w14:textId="77777777" w:rsidR="00B251FF" w:rsidRPr="000F2B8F" w:rsidRDefault="009E2D08" w:rsidP="00B251FF">
      <w:pPr>
        <w:pStyle w:val="d"/>
        <w:rPr>
          <w:rFonts w:ascii="Monaco" w:hAnsi="Monaco" w:cs="Monaco"/>
          <w:sz w:val="28"/>
          <w:szCs w:val="28"/>
        </w:rPr>
      </w:pPr>
      <w:r w:rsidRPr="000F2B8F">
        <w:rPr>
          <w:b/>
        </w:rPr>
        <w:tab/>
        <w:t>b.</w:t>
      </w:r>
      <w:r w:rsidRPr="000F2B8F">
        <w:tab/>
      </w:r>
      <w:r w:rsidR="00B251FF" w:rsidRPr="000F2B8F">
        <w:rPr>
          <w:rFonts w:ascii="Courier" w:hAnsi="Courier"/>
          <w:sz w:val="20"/>
        </w:rPr>
        <w:t>floor(runif(1,1,5))</w:t>
      </w:r>
    </w:p>
    <w:p w14:paraId="2AFE37EC" w14:textId="77777777" w:rsidR="009E2D08" w:rsidRPr="000F2B8F" w:rsidRDefault="00B251FF" w:rsidP="00B251FF">
      <w:pPr>
        <w:pStyle w:val="d"/>
      </w:pPr>
      <w:r w:rsidRPr="000F2B8F">
        <w:rPr>
          <w:b/>
        </w:rPr>
        <w:tab/>
      </w:r>
      <w:r w:rsidR="009E2D08" w:rsidRPr="000F2B8F">
        <w:rPr>
          <w:b/>
        </w:rPr>
        <w:t>c.</w:t>
      </w:r>
      <w:r w:rsidR="009E2D08" w:rsidRPr="000F2B8F">
        <w:tab/>
      </w:r>
      <w:r w:rsidR="007C39FC" w:rsidRPr="000F2B8F">
        <w:rPr>
          <w:rFonts w:ascii="Courier" w:hAnsi="Courier"/>
          <w:sz w:val="20"/>
        </w:rPr>
        <w:t>for (i in</w:t>
      </w:r>
      <w:r w:rsidR="009E2D08" w:rsidRPr="000F2B8F">
        <w:rPr>
          <w:rFonts w:ascii="Courier" w:hAnsi="Courier"/>
          <w:sz w:val="20"/>
        </w:rPr>
        <w:t xml:space="preserve"> </w:t>
      </w:r>
      <w:r w:rsidR="00474AB5" w:rsidRPr="000F2B8F">
        <w:rPr>
          <w:rFonts w:ascii="Courier" w:hAnsi="Courier"/>
          <w:sz w:val="20"/>
        </w:rPr>
        <w:t>2:n+1</w:t>
      </w:r>
      <w:r w:rsidR="007C39FC" w:rsidRPr="000F2B8F">
        <w:rPr>
          <w:rFonts w:ascii="Courier" w:hAnsi="Courier"/>
          <w:sz w:val="20"/>
        </w:rPr>
        <w:t>){</w:t>
      </w:r>
    </w:p>
    <w:p w14:paraId="75B41D24" w14:textId="77777777" w:rsidR="009E2D08" w:rsidRPr="000F2B8F" w:rsidRDefault="009E2D08" w:rsidP="009E2D08">
      <w:pPr>
        <w:pStyle w:val="c"/>
      </w:pPr>
      <w:r w:rsidRPr="000F2B8F">
        <w:t xml:space="preserve">    for</w:t>
      </w:r>
      <w:r w:rsidR="007C39FC" w:rsidRPr="000F2B8F">
        <w:t>(</w:t>
      </w:r>
      <w:r w:rsidRPr="000F2B8F">
        <w:t xml:space="preserve"> </w:t>
      </w:r>
      <w:r w:rsidR="007C39FC" w:rsidRPr="000F2B8F">
        <w:t xml:space="preserve">j in </w:t>
      </w:r>
      <w:r w:rsidR="00474AB5" w:rsidRPr="000F2B8F">
        <w:t>2:n+1</w:t>
      </w:r>
      <w:r w:rsidR="007C39FC" w:rsidRPr="000F2B8F">
        <w:t>){</w:t>
      </w:r>
    </w:p>
    <w:p w14:paraId="19CEE810" w14:textId="77777777" w:rsidR="009E2D08" w:rsidRPr="000F2B8F" w:rsidRDefault="009E2D08" w:rsidP="009E2D08">
      <w:pPr>
        <w:pStyle w:val="c"/>
      </w:pPr>
      <w:r w:rsidRPr="000F2B8F">
        <w:t xml:space="preserve">        if </w:t>
      </w:r>
      <w:r w:rsidR="007C39FC" w:rsidRPr="000F2B8F">
        <w:t>(</w:t>
      </w:r>
      <w:r w:rsidR="002C2AFB" w:rsidRPr="000F2B8F">
        <w:t xml:space="preserve">runif(1) </w:t>
      </w:r>
      <w:r w:rsidRPr="000F2B8F">
        <w:t>&lt; probAnt</w:t>
      </w:r>
      <w:r w:rsidR="000373A4" w:rsidRPr="000F2B8F">
        <w:t>){</w:t>
      </w:r>
    </w:p>
    <w:p w14:paraId="31A97C90" w14:textId="19877930" w:rsidR="009E2D08" w:rsidRPr="000F2B8F" w:rsidRDefault="002C2AFB" w:rsidP="009E2D08">
      <w:pPr>
        <w:pStyle w:val="c"/>
      </w:pPr>
      <w:r w:rsidRPr="000F2B8F">
        <w:t xml:space="preserve">            </w:t>
      </w:r>
      <w:r w:rsidR="00B251FF" w:rsidRPr="000F2B8F">
        <w:t>grid[i, j</w:t>
      </w:r>
      <w:r w:rsidRPr="000F2B8F">
        <w:t>]</w:t>
      </w:r>
      <w:r w:rsidR="009E2D08" w:rsidRPr="000F2B8F">
        <w:t xml:space="preserve"> = </w:t>
      </w:r>
      <w:r w:rsidR="000373A4" w:rsidRPr="000F2B8F">
        <w:t>floor(runif(1,</w:t>
      </w:r>
      <w:r w:rsidR="00B251FF" w:rsidRPr="000F2B8F">
        <w:t>1</w:t>
      </w:r>
      <w:r w:rsidR="000373A4" w:rsidRPr="000F2B8F">
        <w:t>,</w:t>
      </w:r>
      <w:r w:rsidR="00B251FF" w:rsidRPr="000F2B8F">
        <w:t>5</w:t>
      </w:r>
      <w:r w:rsidR="000373A4" w:rsidRPr="000F2B8F">
        <w:t>))</w:t>
      </w:r>
    </w:p>
    <w:p w14:paraId="4E1C767B" w14:textId="77777777" w:rsidR="009E2D08" w:rsidRPr="000F2B8F" w:rsidRDefault="009E2D08" w:rsidP="009E2D08">
      <w:pPr>
        <w:pStyle w:val="c"/>
      </w:pPr>
      <w:r w:rsidRPr="000F2B8F">
        <w:t xml:space="preserve">        else</w:t>
      </w:r>
    </w:p>
    <w:p w14:paraId="34FA222E" w14:textId="3118AFCD" w:rsidR="009E2D08" w:rsidRPr="000F2B8F" w:rsidRDefault="000373A4" w:rsidP="009E2D08">
      <w:pPr>
        <w:pStyle w:val="c"/>
      </w:pPr>
      <w:r w:rsidRPr="000F2B8F">
        <w:t xml:space="preserve">            </w:t>
      </w:r>
      <w:r w:rsidR="00B251FF" w:rsidRPr="000F2B8F">
        <w:t>grid[i, j</w:t>
      </w:r>
      <w:r w:rsidRPr="000F2B8F">
        <w:t>]</w:t>
      </w:r>
      <w:r w:rsidR="009E2D08" w:rsidRPr="000F2B8F">
        <w:t xml:space="preserve"> </w:t>
      </w:r>
      <w:r w:rsidR="00E256D5" w:rsidRPr="000F2B8F">
        <w:t>= EMPTY</w:t>
      </w:r>
    </w:p>
    <w:p w14:paraId="7AFDFBD9" w14:textId="77777777" w:rsidR="009E2D08" w:rsidRPr="000F2B8F" w:rsidRDefault="000373A4" w:rsidP="009E2D08">
      <w:pPr>
        <w:pStyle w:val="c"/>
      </w:pPr>
      <w:r w:rsidRPr="000F2B8F">
        <w:t xml:space="preserve">        }</w:t>
      </w:r>
    </w:p>
    <w:p w14:paraId="7CB3BC6C" w14:textId="77777777" w:rsidR="009E2D08" w:rsidRPr="000F2B8F" w:rsidRDefault="000373A4" w:rsidP="009E2D08">
      <w:pPr>
        <w:pStyle w:val="c"/>
      </w:pPr>
      <w:r w:rsidRPr="000F2B8F">
        <w:t xml:space="preserve">    }</w:t>
      </w:r>
    </w:p>
    <w:p w14:paraId="16508089" w14:textId="77777777" w:rsidR="009E2D08" w:rsidRPr="000F2B8F" w:rsidRDefault="000373A4" w:rsidP="009E2D08">
      <w:pPr>
        <w:pStyle w:val="c"/>
      </w:pPr>
      <w:r w:rsidRPr="000F2B8F">
        <w:t>}</w:t>
      </w:r>
    </w:p>
    <w:p w14:paraId="295FC0A4" w14:textId="77777777" w:rsidR="009E2D08" w:rsidRPr="000F2B8F" w:rsidRDefault="009E2D08" w:rsidP="009E2D08">
      <w:pPr>
        <w:pStyle w:val="c"/>
      </w:pPr>
    </w:p>
    <w:p w14:paraId="596E283F" w14:textId="77777777" w:rsidR="009275DB" w:rsidRPr="000F2B8F" w:rsidRDefault="009275DB" w:rsidP="009275DB">
      <w:pPr>
        <w:pStyle w:val="e"/>
      </w:pPr>
      <w:r w:rsidRPr="000F2B8F">
        <w:rPr>
          <w:b/>
        </w:rPr>
        <w:t>2.</w:t>
      </w:r>
      <w:r w:rsidRPr="000F2B8F">
        <w:rPr>
          <w:b/>
        </w:rPr>
        <w:tab/>
        <w:t>a.</w:t>
      </w:r>
      <w:r w:rsidRPr="000F2B8F">
        <w:rPr>
          <w:b/>
        </w:rPr>
        <w:tab/>
      </w:r>
      <w:r w:rsidRPr="000F2B8F">
        <w:t xml:space="preserve">grid = </w:t>
      </w:r>
      <w:r w:rsidR="00874431" w:rsidRPr="000F2B8F">
        <w:t>matrix(rep(0,(n+2)*(n+2)),ncol=n+2)</w:t>
      </w:r>
    </w:p>
    <w:p w14:paraId="720ADC77" w14:textId="0F7C5AF2" w:rsidR="009E2D08" w:rsidRPr="000F2B8F" w:rsidRDefault="009275DB">
      <w:pPr>
        <w:pStyle w:val="p"/>
        <w:ind w:left="1094" w:hanging="547"/>
        <w:rPr>
          <w:rFonts w:ascii="Courier" w:hAnsi="Courier"/>
          <w:sz w:val="20"/>
        </w:rPr>
      </w:pPr>
      <w:r w:rsidRPr="000F2B8F">
        <w:rPr>
          <w:b/>
        </w:rPr>
        <w:t>b</w:t>
      </w:r>
      <w:r w:rsidR="009E2D08" w:rsidRPr="000F2B8F">
        <w:rPr>
          <w:b/>
        </w:rPr>
        <w:t>.</w:t>
      </w:r>
      <w:r w:rsidR="009E2D08" w:rsidRPr="000F2B8F">
        <w:tab/>
      </w:r>
      <w:r w:rsidR="00253A4A" w:rsidRPr="000F2B8F">
        <w:rPr>
          <w:rFonts w:ascii="Courier" w:hAnsi="Courier"/>
          <w:sz w:val="20"/>
        </w:rPr>
        <w:t>i = floor(n/2) + 1</w:t>
      </w:r>
    </w:p>
    <w:p w14:paraId="25B8AA6F" w14:textId="77777777" w:rsidR="009E2D08" w:rsidRPr="000F2B8F" w:rsidRDefault="009E2D08" w:rsidP="009E2D08">
      <w:pPr>
        <w:pStyle w:val="c"/>
      </w:pPr>
      <w:r w:rsidRPr="000F2B8F">
        <w:t xml:space="preserve">for </w:t>
      </w:r>
      <w:r w:rsidR="00BC497C" w:rsidRPr="000F2B8F">
        <w:t>(j in</w:t>
      </w:r>
      <w:r w:rsidRPr="000F2B8F">
        <w:t xml:space="preserve"> 1:n</w:t>
      </w:r>
      <w:r w:rsidR="00BC497C" w:rsidRPr="000F2B8F">
        <w:t>){</w:t>
      </w:r>
    </w:p>
    <w:p w14:paraId="386F18B3" w14:textId="77777777" w:rsidR="009E2D08" w:rsidRPr="000F2B8F" w:rsidRDefault="009E2D08" w:rsidP="009E2D08">
      <w:pPr>
        <w:pStyle w:val="c"/>
      </w:pPr>
      <w:r w:rsidRPr="000F2B8F">
        <w:t xml:space="preserve">    </w:t>
      </w:r>
      <w:r w:rsidR="00BC497C" w:rsidRPr="000F2B8F">
        <w:t>grid[</w:t>
      </w:r>
      <w:r w:rsidR="009275DB" w:rsidRPr="000F2B8F">
        <w:t>mid, i+</w:t>
      </w:r>
      <w:r w:rsidR="00BC497C" w:rsidRPr="000F2B8F">
        <w:t>1]</w:t>
      </w:r>
      <w:r w:rsidR="009275DB" w:rsidRPr="000F2B8F">
        <w:t xml:space="preserve"> =</w:t>
      </w:r>
      <w:r w:rsidRPr="000F2B8F">
        <w:t xml:space="preserve"> </w:t>
      </w:r>
      <w:r w:rsidR="009275DB" w:rsidRPr="000F2B8F">
        <w:t>i/n*MAXPHER</w:t>
      </w:r>
      <w:r w:rsidRPr="000F2B8F">
        <w:t>;</w:t>
      </w:r>
    </w:p>
    <w:p w14:paraId="19136398" w14:textId="77777777" w:rsidR="009E2D08" w:rsidRPr="000F2B8F" w:rsidRDefault="00BC497C" w:rsidP="009E2D08">
      <w:pPr>
        <w:pStyle w:val="c"/>
      </w:pPr>
      <w:r w:rsidRPr="000F2B8F">
        <w:t>}</w:t>
      </w:r>
    </w:p>
    <w:p w14:paraId="17E08C86" w14:textId="77777777" w:rsidR="009E2D08" w:rsidRPr="000F2B8F" w:rsidRDefault="009E2D08" w:rsidP="009E2D08">
      <w:pPr>
        <w:pStyle w:val="c"/>
      </w:pPr>
    </w:p>
    <w:p w14:paraId="1C7B9D0A" w14:textId="77777777" w:rsidR="009F7FA8" w:rsidRPr="000F2B8F" w:rsidRDefault="009F7FA8" w:rsidP="009F7FA8">
      <w:pPr>
        <w:pStyle w:val="e"/>
        <w:rPr>
          <w:b/>
        </w:rPr>
      </w:pPr>
      <w:r w:rsidRPr="000F2B8F">
        <w:rPr>
          <w:b/>
        </w:rPr>
        <w:t>3.</w:t>
      </w:r>
    </w:p>
    <w:p w14:paraId="4D44507D" w14:textId="77777777" w:rsidR="007411B4" w:rsidRPr="000F2B8F" w:rsidRDefault="000D2CCC" w:rsidP="00293596">
      <w:pPr>
        <w:pStyle w:val="c"/>
        <w:ind w:left="540"/>
      </w:pPr>
      <w:r w:rsidRPr="000F2B8F">
        <w:t>applyDiffusionExtended&lt;-function (matExt, diffusionRate){</w:t>
      </w:r>
    </w:p>
    <w:p w14:paraId="50D0ACAB" w14:textId="77777777" w:rsidR="002A1257" w:rsidRPr="000F2B8F" w:rsidRDefault="007411B4" w:rsidP="00253A4A">
      <w:pPr>
        <w:pStyle w:val="c"/>
      </w:pPr>
      <w:r w:rsidRPr="000F2B8F">
        <w:t xml:space="preserve">n </w:t>
      </w:r>
      <w:r w:rsidR="002A1257" w:rsidRPr="000F2B8F">
        <w:t>= ncol(matExt) - 2</w:t>
      </w:r>
    </w:p>
    <w:p w14:paraId="707CED1E" w14:textId="77777777" w:rsidR="002A1257" w:rsidRPr="000F2B8F" w:rsidRDefault="00632C75" w:rsidP="00253A4A">
      <w:pPr>
        <w:pStyle w:val="c"/>
      </w:pPr>
      <w:r w:rsidRPr="000F2B8F">
        <w:t>p</w:t>
      </w:r>
      <w:r w:rsidR="002A1257" w:rsidRPr="000F2B8F">
        <w:t>herGrid = matExt</w:t>
      </w:r>
    </w:p>
    <w:p w14:paraId="03A17F4E" w14:textId="4735C25F" w:rsidR="002A1257" w:rsidRPr="000F2B8F" w:rsidRDefault="002A1257" w:rsidP="00253A4A">
      <w:pPr>
        <w:pStyle w:val="c"/>
      </w:pPr>
      <w:r w:rsidRPr="000F2B8F">
        <w:t>for (i in 1:n+1){</w:t>
      </w:r>
    </w:p>
    <w:p w14:paraId="659D79EC" w14:textId="6D728645" w:rsidR="002A1257" w:rsidRPr="000F2B8F" w:rsidRDefault="002A1257" w:rsidP="00253A4A">
      <w:pPr>
        <w:pStyle w:val="c"/>
      </w:pPr>
      <w:r w:rsidRPr="000F2B8F">
        <w:t xml:space="preserve">   for (j in 2:n+1){</w:t>
      </w:r>
    </w:p>
    <w:p w14:paraId="655B417A" w14:textId="5D960438" w:rsidR="002A1257" w:rsidRPr="000F2B8F" w:rsidRDefault="00293596" w:rsidP="00253A4A">
      <w:pPr>
        <w:pStyle w:val="c"/>
      </w:pPr>
      <w:r w:rsidRPr="000F2B8F">
        <w:t xml:space="preserve">      </w:t>
      </w:r>
      <w:r w:rsidR="002A1257" w:rsidRPr="000F2B8F">
        <w:t>site = matExt[i, j]</w:t>
      </w:r>
    </w:p>
    <w:p w14:paraId="78EBD0FD" w14:textId="5F2CBB9F" w:rsidR="002A1257" w:rsidRPr="000F2B8F" w:rsidRDefault="00293596" w:rsidP="00253A4A">
      <w:pPr>
        <w:pStyle w:val="c"/>
      </w:pPr>
      <w:r w:rsidRPr="000F2B8F">
        <w:t xml:space="preserve">      </w:t>
      </w:r>
      <w:r w:rsidR="002A1257" w:rsidRPr="000F2B8F">
        <w:t>N = matExt[i-1,j]</w:t>
      </w:r>
    </w:p>
    <w:p w14:paraId="09BD7ACA" w14:textId="5226B673" w:rsidR="002A1257" w:rsidRPr="000F2B8F" w:rsidRDefault="00293596" w:rsidP="00253A4A">
      <w:pPr>
        <w:pStyle w:val="c"/>
      </w:pPr>
      <w:r w:rsidRPr="000F2B8F">
        <w:t xml:space="preserve">      </w:t>
      </w:r>
      <w:r w:rsidR="002A1257" w:rsidRPr="000F2B8F">
        <w:t>NE = matExt[i-1, j+1]</w:t>
      </w:r>
    </w:p>
    <w:p w14:paraId="451C5B0B" w14:textId="32324500" w:rsidR="002A1257" w:rsidRPr="000F2B8F" w:rsidRDefault="00293596" w:rsidP="00253A4A">
      <w:pPr>
        <w:pStyle w:val="c"/>
      </w:pPr>
      <w:r w:rsidRPr="000F2B8F">
        <w:t xml:space="preserve">  </w:t>
      </w:r>
      <w:r w:rsidR="002A1257" w:rsidRPr="000F2B8F">
        <w:t xml:space="preserve">    E = matExt[i, j+1]</w:t>
      </w:r>
    </w:p>
    <w:p w14:paraId="6BDD8FA8" w14:textId="4D8DE811" w:rsidR="002A1257" w:rsidRPr="000F2B8F" w:rsidRDefault="002A1257" w:rsidP="00253A4A">
      <w:pPr>
        <w:pStyle w:val="c"/>
      </w:pPr>
      <w:r w:rsidRPr="000F2B8F">
        <w:t xml:space="preserve">      SE = matExt[i+1, j+1]</w:t>
      </w:r>
    </w:p>
    <w:p w14:paraId="2DDD17FE" w14:textId="580CB090" w:rsidR="002A1257" w:rsidRPr="000F2B8F" w:rsidRDefault="002A1257" w:rsidP="00253A4A">
      <w:pPr>
        <w:pStyle w:val="c"/>
      </w:pPr>
      <w:r w:rsidRPr="000F2B8F">
        <w:t xml:space="preserve">      S = matExt[i+1, j]</w:t>
      </w:r>
    </w:p>
    <w:p w14:paraId="15EE3DC6" w14:textId="79DE5CBA" w:rsidR="002A1257" w:rsidRPr="000F2B8F" w:rsidRDefault="002A1257" w:rsidP="00253A4A">
      <w:pPr>
        <w:pStyle w:val="c"/>
      </w:pPr>
      <w:r w:rsidRPr="000F2B8F">
        <w:t xml:space="preserve">      SW = matExt[i+1, j-1]</w:t>
      </w:r>
    </w:p>
    <w:p w14:paraId="6FC487E1" w14:textId="6298324C" w:rsidR="00293596" w:rsidRPr="000F2B8F" w:rsidRDefault="002A1257" w:rsidP="00253A4A">
      <w:pPr>
        <w:pStyle w:val="c"/>
      </w:pPr>
      <w:r w:rsidRPr="000F2B8F">
        <w:t xml:space="preserve">      W = matExt[i, j-1]</w:t>
      </w:r>
    </w:p>
    <w:p w14:paraId="619DB05B" w14:textId="03CE68A7" w:rsidR="002A1257" w:rsidRPr="000F2B8F" w:rsidRDefault="00293596" w:rsidP="00253A4A">
      <w:pPr>
        <w:pStyle w:val="c"/>
      </w:pPr>
      <w:r w:rsidRPr="000F2B8F">
        <w:t xml:space="preserve">      </w:t>
      </w:r>
      <w:r w:rsidR="002A1257" w:rsidRPr="000F2B8F">
        <w:t>NW = matExt[i-1, j-1]</w:t>
      </w:r>
    </w:p>
    <w:p w14:paraId="680839B9" w14:textId="20917662" w:rsidR="00253A4A" w:rsidRPr="000F2B8F" w:rsidRDefault="00293596" w:rsidP="00253A4A">
      <w:pPr>
        <w:pStyle w:val="c"/>
      </w:pPr>
      <w:r w:rsidRPr="000F2B8F">
        <w:t xml:space="preserve">      </w:t>
      </w:r>
      <w:r w:rsidR="00632C75" w:rsidRPr="000F2B8F">
        <w:t>p</w:t>
      </w:r>
      <w:r w:rsidR="002A1257" w:rsidRPr="000F2B8F">
        <w:t xml:space="preserve">herGrid[i, j] = diffusionPher(diffusionRate, </w:t>
      </w:r>
    </w:p>
    <w:p w14:paraId="7983895E" w14:textId="07774B6C" w:rsidR="002A1257" w:rsidRPr="000F2B8F" w:rsidRDefault="00253A4A" w:rsidP="00253A4A">
      <w:pPr>
        <w:pStyle w:val="c"/>
      </w:pPr>
      <w:r w:rsidRPr="000F2B8F">
        <w:tab/>
      </w:r>
      <w:r w:rsidRPr="000F2B8F">
        <w:tab/>
      </w:r>
      <w:r w:rsidRPr="000F2B8F">
        <w:tab/>
      </w:r>
      <w:r w:rsidR="002A1257" w:rsidRPr="000F2B8F">
        <w:t>site, N, NE, E, SE, S, SW, W, NW)</w:t>
      </w:r>
    </w:p>
    <w:p w14:paraId="4639D415" w14:textId="06951C18" w:rsidR="005D3702" w:rsidRPr="000F2B8F" w:rsidRDefault="00253A4A" w:rsidP="00253A4A">
      <w:pPr>
        <w:pStyle w:val="c"/>
      </w:pPr>
      <w:r w:rsidRPr="000F2B8F">
        <w:tab/>
      </w:r>
      <w:r w:rsidR="002A1257" w:rsidRPr="000F2B8F">
        <w:t xml:space="preserve">}     </w:t>
      </w:r>
    </w:p>
    <w:p w14:paraId="338A0A10" w14:textId="21637E7E" w:rsidR="002A1257" w:rsidRPr="000F2B8F" w:rsidRDefault="002A1257" w:rsidP="00253A4A">
      <w:pPr>
        <w:pStyle w:val="c"/>
      </w:pPr>
      <w:r w:rsidRPr="000F2B8F">
        <w:t xml:space="preserve"> }</w:t>
      </w:r>
    </w:p>
    <w:p w14:paraId="51B0D8E2" w14:textId="00F85CFA" w:rsidR="002A1257" w:rsidRPr="000F2B8F" w:rsidRDefault="002A1257" w:rsidP="00253A4A">
      <w:pPr>
        <w:pStyle w:val="c"/>
      </w:pPr>
      <w:r w:rsidRPr="000F2B8F">
        <w:t xml:space="preserve"> return(</w:t>
      </w:r>
      <w:r w:rsidR="00632C75" w:rsidRPr="000F2B8F">
        <w:t>p</w:t>
      </w:r>
      <w:r w:rsidRPr="000F2B8F">
        <w:t>herGrid)</w:t>
      </w:r>
    </w:p>
    <w:p w14:paraId="087D447A" w14:textId="77777777" w:rsidR="002A1257" w:rsidRPr="000F2B8F" w:rsidRDefault="002A1257" w:rsidP="00253A4A">
      <w:pPr>
        <w:pStyle w:val="c"/>
        <w:ind w:left="540"/>
      </w:pPr>
      <w:r w:rsidRPr="000F2B8F">
        <w:t>}</w:t>
      </w:r>
    </w:p>
    <w:p w14:paraId="48B89ECA" w14:textId="77777777" w:rsidR="009F7FA8" w:rsidRPr="000F2B8F" w:rsidRDefault="009F7FA8" w:rsidP="00253A4A">
      <w:pPr>
        <w:pStyle w:val="c"/>
      </w:pPr>
    </w:p>
    <w:p w14:paraId="6DB07423" w14:textId="77777777" w:rsidR="009E2D08" w:rsidRPr="000F2B8F" w:rsidRDefault="009E2D08" w:rsidP="00991EA0">
      <w:pPr>
        <w:pStyle w:val="e"/>
        <w:ind w:right="-180"/>
      </w:pPr>
      <w:r w:rsidRPr="000F2B8F">
        <w:rPr>
          <w:b/>
        </w:rPr>
        <w:t>2.</w:t>
      </w:r>
      <w:r w:rsidRPr="000F2B8F">
        <w:rPr>
          <w:b/>
        </w:rPr>
        <w:tab/>
        <w:t>a.</w:t>
      </w:r>
      <w:r w:rsidRPr="000F2B8F">
        <w:tab/>
      </w:r>
      <w:r w:rsidR="00FD467A" w:rsidRPr="000F2B8F">
        <w:rPr>
          <w:rFonts w:ascii="Courier" w:hAnsi="Courier"/>
          <w:sz w:val="20"/>
        </w:rPr>
        <w:t>sense</w:t>
      </w:r>
      <w:r w:rsidRPr="000F2B8F">
        <w:rPr>
          <w:rFonts w:ascii="Courier" w:hAnsi="Courier"/>
          <w:sz w:val="20"/>
        </w:rPr>
        <w:t xml:space="preserve"> </w:t>
      </w:r>
      <w:r w:rsidR="00FD467A" w:rsidRPr="000F2B8F">
        <w:rPr>
          <w:rFonts w:ascii="Courier" w:hAnsi="Courier"/>
          <w:sz w:val="20"/>
        </w:rPr>
        <w:t>&lt;- function</w:t>
      </w:r>
      <w:r w:rsidR="00991EA0" w:rsidRPr="000F2B8F">
        <w:rPr>
          <w:rFonts w:ascii="Courier" w:hAnsi="Courier"/>
          <w:sz w:val="20"/>
        </w:rPr>
        <w:t>(site, na, ea, sa, wa, np, ep, sp, wp)</w:t>
      </w:r>
      <w:r w:rsidRPr="000F2B8F">
        <w:rPr>
          <w:rFonts w:ascii="Courier" w:hAnsi="Courier"/>
          <w:sz w:val="20"/>
        </w:rPr>
        <w:t xml:space="preserve"> </w:t>
      </w:r>
    </w:p>
    <w:p w14:paraId="25644ADE" w14:textId="77777777" w:rsidR="009E2D08" w:rsidRPr="000F2B8F" w:rsidRDefault="009E2D08" w:rsidP="009E2D08">
      <w:pPr>
        <w:pStyle w:val="p"/>
        <w:rPr>
          <w:szCs w:val="24"/>
        </w:rPr>
      </w:pPr>
      <w:r w:rsidRPr="000F2B8F">
        <w:rPr>
          <w:b/>
          <w:szCs w:val="24"/>
        </w:rPr>
        <w:lastRenderedPageBreak/>
        <w:t>b.</w:t>
      </w:r>
      <w:r w:rsidRPr="000F2B8F">
        <w:rPr>
          <w:szCs w:val="24"/>
        </w:rPr>
        <w:tab/>
      </w:r>
      <w:r w:rsidR="00397340" w:rsidRPr="000F2B8F">
        <w:rPr>
          <w:rFonts w:ascii="Courier" w:hAnsi="Courier"/>
          <w:sz w:val="20"/>
        </w:rPr>
        <w:t>utils::globalVariables(c("STAY</w:t>
      </w:r>
      <w:r w:rsidR="00752FBD" w:rsidRPr="000F2B8F">
        <w:rPr>
          <w:rFonts w:ascii="Courier" w:hAnsi="Courier"/>
          <w:sz w:val="20"/>
        </w:rPr>
        <w:t>", "EMPTY"</w:t>
      </w:r>
      <w:r w:rsidR="00397340" w:rsidRPr="000F2B8F">
        <w:rPr>
          <w:rFonts w:ascii="Courier" w:hAnsi="Courier"/>
          <w:sz w:val="20"/>
        </w:rPr>
        <w:t>))</w:t>
      </w:r>
    </w:p>
    <w:p w14:paraId="1398ECB6" w14:textId="77777777" w:rsidR="009E2D08" w:rsidRPr="000F2B8F" w:rsidRDefault="009E2D08" w:rsidP="009E2D08">
      <w:pPr>
        <w:pStyle w:val="p"/>
      </w:pPr>
      <w:r w:rsidRPr="000F2B8F">
        <w:rPr>
          <w:b/>
        </w:rPr>
        <w:t>c.</w:t>
      </w:r>
      <w:r w:rsidRPr="000F2B8F">
        <w:tab/>
      </w:r>
      <w:r w:rsidR="00224F3E" w:rsidRPr="000F2B8F">
        <w:rPr>
          <w:rFonts w:ascii="Courier" w:hAnsi="Courier"/>
          <w:sz w:val="20"/>
        </w:rPr>
        <w:t xml:space="preserve">if </w:t>
      </w:r>
      <w:r w:rsidR="00B62D52" w:rsidRPr="000F2B8F">
        <w:rPr>
          <w:rFonts w:ascii="Courier" w:hAnsi="Courier"/>
          <w:sz w:val="20"/>
        </w:rPr>
        <w:t>(</w:t>
      </w:r>
      <w:r w:rsidR="00224F3E" w:rsidRPr="000F2B8F">
        <w:rPr>
          <w:rFonts w:ascii="Courier" w:hAnsi="Courier"/>
          <w:sz w:val="20"/>
        </w:rPr>
        <w:t>site</w:t>
      </w:r>
      <w:r w:rsidRPr="000F2B8F">
        <w:rPr>
          <w:rFonts w:ascii="Courier" w:hAnsi="Courier"/>
          <w:sz w:val="20"/>
        </w:rPr>
        <w:t xml:space="preserve"> == EMPTY</w:t>
      </w:r>
      <w:r w:rsidR="00B62D52" w:rsidRPr="000F2B8F">
        <w:rPr>
          <w:rFonts w:ascii="Courier" w:hAnsi="Courier"/>
          <w:sz w:val="20"/>
        </w:rPr>
        <w:t>){</w:t>
      </w:r>
    </w:p>
    <w:p w14:paraId="6CBDAF39" w14:textId="77777777" w:rsidR="009E2D08" w:rsidRPr="000F2B8F" w:rsidRDefault="009E2D08" w:rsidP="009E2D08">
      <w:pPr>
        <w:pStyle w:val="c"/>
      </w:pPr>
      <w:r w:rsidRPr="000F2B8F">
        <w:t xml:space="preserve">    </w:t>
      </w:r>
      <w:r w:rsidR="00224F3E" w:rsidRPr="000F2B8F">
        <w:t xml:space="preserve">direction </w:t>
      </w:r>
      <w:r w:rsidRPr="000F2B8F">
        <w:t xml:space="preserve">= </w:t>
      </w:r>
      <w:r w:rsidR="00224F3E" w:rsidRPr="000F2B8F">
        <w:t>EMPTY</w:t>
      </w:r>
    </w:p>
    <w:p w14:paraId="43F804E2" w14:textId="77777777" w:rsidR="009E2D08" w:rsidRPr="000F2B8F" w:rsidRDefault="00B62D52" w:rsidP="009E2D08">
      <w:pPr>
        <w:pStyle w:val="c"/>
      </w:pPr>
      <w:r w:rsidRPr="000F2B8F">
        <w:t>}</w:t>
      </w:r>
    </w:p>
    <w:p w14:paraId="1CE03097" w14:textId="77777777" w:rsidR="00845CB3" w:rsidRPr="000F2B8F" w:rsidRDefault="00845CB3" w:rsidP="00845CB3">
      <w:pPr>
        <w:pStyle w:val="p"/>
      </w:pPr>
      <w:r w:rsidRPr="000F2B8F">
        <w:rPr>
          <w:b/>
        </w:rPr>
        <w:t>d.</w:t>
      </w:r>
      <w:r w:rsidRPr="000F2B8F">
        <w:tab/>
      </w:r>
      <w:r w:rsidR="00A72426" w:rsidRPr="000F2B8F">
        <w:rPr>
          <w:rFonts w:ascii="Courier" w:hAnsi="Courier"/>
          <w:sz w:val="20"/>
        </w:rPr>
        <w:t>lst = c(np, ep, sp, wp)</w:t>
      </w:r>
    </w:p>
    <w:p w14:paraId="5FB4C634" w14:textId="77777777" w:rsidR="00845CB3" w:rsidRPr="000F2B8F" w:rsidRDefault="00845CB3" w:rsidP="00845CB3">
      <w:pPr>
        <w:pStyle w:val="p"/>
      </w:pPr>
      <w:r w:rsidRPr="000F2B8F">
        <w:rPr>
          <w:b/>
        </w:rPr>
        <w:t>e.</w:t>
      </w:r>
      <w:r w:rsidRPr="000F2B8F">
        <w:tab/>
      </w:r>
      <w:r w:rsidRPr="000F2B8F">
        <w:rPr>
          <w:rFonts w:ascii="Courier" w:hAnsi="Courier"/>
          <w:sz w:val="20"/>
        </w:rPr>
        <w:t>if (site &lt; STAY)</w:t>
      </w:r>
      <w:r w:rsidR="00F96208" w:rsidRPr="000F2B8F">
        <w:rPr>
          <w:rFonts w:ascii="Courier" w:hAnsi="Courier"/>
          <w:sz w:val="20"/>
        </w:rPr>
        <w:t>{</w:t>
      </w:r>
    </w:p>
    <w:p w14:paraId="35249F52" w14:textId="77777777" w:rsidR="00845CB3" w:rsidRPr="000F2B8F" w:rsidRDefault="002623E8" w:rsidP="00845CB3">
      <w:pPr>
        <w:pStyle w:val="c"/>
      </w:pPr>
      <w:r w:rsidRPr="000F2B8F">
        <w:t xml:space="preserve">    lst(site) = -2</w:t>
      </w:r>
    </w:p>
    <w:p w14:paraId="5900CBE1" w14:textId="77777777" w:rsidR="00845CB3" w:rsidRPr="000F2B8F" w:rsidRDefault="00F96208" w:rsidP="00845CB3">
      <w:pPr>
        <w:pStyle w:val="c"/>
      </w:pPr>
      <w:r w:rsidRPr="000F2B8F">
        <w:t>}</w:t>
      </w:r>
    </w:p>
    <w:p w14:paraId="0E9A4E55" w14:textId="77777777" w:rsidR="00DD5012" w:rsidRPr="000F2B8F" w:rsidRDefault="00DD5012" w:rsidP="00DD5012">
      <w:pPr>
        <w:pStyle w:val="p"/>
      </w:pPr>
      <w:r w:rsidRPr="000F2B8F">
        <w:rPr>
          <w:b/>
        </w:rPr>
        <w:t>f.</w:t>
      </w:r>
      <w:r w:rsidRPr="000F2B8F">
        <w:tab/>
      </w:r>
      <w:r w:rsidR="0031116B" w:rsidRPr="000F2B8F">
        <w:rPr>
          <w:rFonts w:ascii="Courier" w:hAnsi="Courier"/>
          <w:sz w:val="20"/>
        </w:rPr>
        <w:t xml:space="preserve">for (i in </w:t>
      </w:r>
      <w:r w:rsidRPr="000F2B8F">
        <w:rPr>
          <w:rFonts w:ascii="Courier" w:hAnsi="Courier"/>
          <w:sz w:val="20"/>
        </w:rPr>
        <w:t>1:4</w:t>
      </w:r>
      <w:r w:rsidR="0031116B" w:rsidRPr="000F2B8F">
        <w:rPr>
          <w:rFonts w:ascii="Courier" w:hAnsi="Courier"/>
          <w:sz w:val="20"/>
        </w:rPr>
        <w:t>){</w:t>
      </w:r>
    </w:p>
    <w:p w14:paraId="50BBD351" w14:textId="77777777" w:rsidR="00DD5012" w:rsidRPr="000F2B8F" w:rsidRDefault="0031116B" w:rsidP="00DD5012">
      <w:pPr>
        <w:pStyle w:val="c"/>
      </w:pPr>
      <w:r w:rsidRPr="000F2B8F">
        <w:t xml:space="preserve">    if (neighbors[i]</w:t>
      </w:r>
      <w:r w:rsidR="00DD5012" w:rsidRPr="000F2B8F">
        <w:t xml:space="preserve"> &gt; 0)</w:t>
      </w:r>
      <w:r w:rsidRPr="000F2B8F">
        <w:t>{</w:t>
      </w:r>
    </w:p>
    <w:p w14:paraId="50A6AC5B" w14:textId="77777777" w:rsidR="00DD5012" w:rsidRPr="000F2B8F" w:rsidRDefault="00DD5012" w:rsidP="00DD5012">
      <w:pPr>
        <w:pStyle w:val="c"/>
      </w:pPr>
      <w:r w:rsidRPr="000F2B8F">
        <w:t xml:space="preserve">      </w:t>
      </w:r>
      <w:r w:rsidR="0031116B" w:rsidRPr="000F2B8F">
        <w:t xml:space="preserve">  lst[i]</w:t>
      </w:r>
      <w:r w:rsidR="002623E8" w:rsidRPr="000F2B8F">
        <w:t xml:space="preserve"> = -2</w:t>
      </w:r>
    </w:p>
    <w:p w14:paraId="252F0869" w14:textId="77777777" w:rsidR="00DD5012" w:rsidRPr="000F2B8F" w:rsidRDefault="0031116B" w:rsidP="00DD5012">
      <w:pPr>
        <w:pStyle w:val="c"/>
      </w:pPr>
      <w:r w:rsidRPr="000F2B8F">
        <w:t xml:space="preserve">    }</w:t>
      </w:r>
    </w:p>
    <w:p w14:paraId="18626675" w14:textId="77777777" w:rsidR="00845CB3" w:rsidRPr="000F2B8F" w:rsidRDefault="0031116B" w:rsidP="00DD5012">
      <w:pPr>
        <w:pStyle w:val="c"/>
      </w:pPr>
      <w:r w:rsidRPr="000F2B8F">
        <w:t>}</w:t>
      </w:r>
    </w:p>
    <w:p w14:paraId="120166D5" w14:textId="77777777" w:rsidR="009E2D08" w:rsidRPr="000F2B8F" w:rsidRDefault="00B52A73" w:rsidP="00B52A73">
      <w:pPr>
        <w:pStyle w:val="p"/>
        <w:rPr>
          <w:rFonts w:ascii="Courier" w:hAnsi="Courier"/>
          <w:sz w:val="20"/>
        </w:rPr>
      </w:pPr>
      <w:r w:rsidRPr="000F2B8F">
        <w:rPr>
          <w:b/>
        </w:rPr>
        <w:t>e.</w:t>
      </w:r>
      <w:r w:rsidRPr="000F2B8F">
        <w:tab/>
      </w:r>
      <w:r w:rsidR="002623E8" w:rsidRPr="000F2B8F">
        <w:rPr>
          <w:rFonts w:ascii="Courier" w:hAnsi="Courier"/>
          <w:sz w:val="20"/>
        </w:rPr>
        <w:t>mx = max(lst)</w:t>
      </w:r>
    </w:p>
    <w:p w14:paraId="5AD2A210" w14:textId="77777777" w:rsidR="006E0E44" w:rsidRPr="000F2B8F" w:rsidRDefault="006E0E44" w:rsidP="006E0E44">
      <w:pPr>
        <w:pStyle w:val="p"/>
      </w:pPr>
      <w:r w:rsidRPr="000F2B8F">
        <w:rPr>
          <w:b/>
        </w:rPr>
        <w:t>f.</w:t>
      </w:r>
      <w:r w:rsidRPr="000F2B8F">
        <w:rPr>
          <w:b/>
        </w:rPr>
        <w:tab/>
      </w:r>
      <w:r w:rsidRPr="000F2B8F">
        <w:rPr>
          <w:rFonts w:ascii="Courier" w:hAnsi="Courier"/>
          <w:sz w:val="20"/>
        </w:rPr>
        <w:t>if (mx &lt; 0)</w:t>
      </w:r>
      <w:r w:rsidR="0031116B" w:rsidRPr="000F2B8F">
        <w:rPr>
          <w:rFonts w:ascii="Courier" w:hAnsi="Courier"/>
          <w:sz w:val="20"/>
        </w:rPr>
        <w:t>{</w:t>
      </w:r>
    </w:p>
    <w:p w14:paraId="5DA031DA" w14:textId="77777777" w:rsidR="0028618F" w:rsidRPr="000F2B8F" w:rsidRDefault="002623E8" w:rsidP="006E0E44">
      <w:pPr>
        <w:pStyle w:val="c"/>
      </w:pPr>
      <w:r w:rsidRPr="000F2B8F">
        <w:t xml:space="preserve">    direction = STAY</w:t>
      </w:r>
    </w:p>
    <w:p w14:paraId="65A56391" w14:textId="77777777" w:rsidR="0031116B" w:rsidRPr="000F2B8F" w:rsidRDefault="0031116B" w:rsidP="006E0E44">
      <w:pPr>
        <w:pStyle w:val="c"/>
      </w:pPr>
      <w:r w:rsidRPr="000F2B8F">
        <w:tab/>
        <w:t>}</w:t>
      </w:r>
    </w:p>
    <w:p w14:paraId="14E996AF" w14:textId="77777777" w:rsidR="006E0E44" w:rsidRPr="000F2B8F" w:rsidRDefault="006E0E44" w:rsidP="006E0E44">
      <w:pPr>
        <w:pStyle w:val="p"/>
      </w:pPr>
      <w:r w:rsidRPr="000F2B8F">
        <w:rPr>
          <w:b/>
        </w:rPr>
        <w:t>g.</w:t>
      </w:r>
      <w:r w:rsidRPr="000F2B8F">
        <w:rPr>
          <w:b/>
        </w:rPr>
        <w:tab/>
      </w:r>
      <w:r w:rsidRPr="000F2B8F">
        <w:rPr>
          <w:rFonts w:ascii="Courier" w:hAnsi="Courier"/>
          <w:sz w:val="20"/>
        </w:rPr>
        <w:t xml:space="preserve">posList = </w:t>
      </w:r>
      <w:r w:rsidR="00296E11" w:rsidRPr="000F2B8F">
        <w:rPr>
          <w:rFonts w:ascii="Courier" w:hAnsi="Courier"/>
          <w:sz w:val="20"/>
        </w:rPr>
        <w:t>which</w:t>
      </w:r>
      <w:r w:rsidRPr="000F2B8F">
        <w:rPr>
          <w:rFonts w:ascii="Courier" w:hAnsi="Courier"/>
          <w:sz w:val="20"/>
        </w:rPr>
        <w:t>(lst == mx)</w:t>
      </w:r>
    </w:p>
    <w:p w14:paraId="6046655B" w14:textId="77777777" w:rsidR="006E0E44" w:rsidRPr="000F2B8F" w:rsidRDefault="006E0E44" w:rsidP="006E0E44">
      <w:pPr>
        <w:pStyle w:val="p"/>
      </w:pPr>
      <w:r w:rsidRPr="000F2B8F">
        <w:rPr>
          <w:b/>
        </w:rPr>
        <w:t>h.</w:t>
      </w:r>
      <w:r w:rsidRPr="000F2B8F">
        <w:rPr>
          <w:b/>
        </w:rPr>
        <w:tab/>
      </w:r>
      <w:r w:rsidRPr="000F2B8F">
        <w:rPr>
          <w:rFonts w:ascii="Courier" w:hAnsi="Courier"/>
          <w:sz w:val="20"/>
        </w:rPr>
        <w:t>lng = length(posList)</w:t>
      </w:r>
    </w:p>
    <w:p w14:paraId="07AB2D3A" w14:textId="77777777" w:rsidR="007E73E6" w:rsidRPr="000F2B8F" w:rsidRDefault="007E73E6" w:rsidP="007E73E6">
      <w:pPr>
        <w:pStyle w:val="p"/>
      </w:pPr>
      <w:r w:rsidRPr="000F2B8F">
        <w:rPr>
          <w:b/>
        </w:rPr>
        <w:t>i.</w:t>
      </w:r>
      <w:r w:rsidRPr="000F2B8F">
        <w:rPr>
          <w:b/>
        </w:rPr>
        <w:tab/>
      </w:r>
      <w:r w:rsidRPr="000F2B8F">
        <w:rPr>
          <w:rFonts w:ascii="Courier" w:hAnsi="Courier"/>
          <w:sz w:val="20"/>
        </w:rPr>
        <w:t xml:space="preserve">rndPos = </w:t>
      </w:r>
      <w:r w:rsidR="00745FF2" w:rsidRPr="000F2B8F">
        <w:rPr>
          <w:rFonts w:ascii="Courier" w:hAnsi="Courier"/>
          <w:sz w:val="20"/>
        </w:rPr>
        <w:t>ceiling (</w:t>
      </w:r>
      <w:r w:rsidR="00544AED" w:rsidRPr="000F2B8F">
        <w:rPr>
          <w:rFonts w:ascii="Courier" w:hAnsi="Courier"/>
          <w:sz w:val="20"/>
        </w:rPr>
        <w:t>runif(1,0,lng))</w:t>
      </w:r>
    </w:p>
    <w:p w14:paraId="4CF2C364" w14:textId="77777777" w:rsidR="00AB3276" w:rsidRPr="000F2B8F" w:rsidRDefault="007E73E6" w:rsidP="00AB3276">
      <w:pPr>
        <w:pStyle w:val="p"/>
        <w:rPr>
          <w:rFonts w:ascii="Courier" w:hAnsi="Courier"/>
          <w:sz w:val="20"/>
        </w:rPr>
      </w:pPr>
      <w:r w:rsidRPr="000F2B8F">
        <w:rPr>
          <w:b/>
        </w:rPr>
        <w:t>j</w:t>
      </w:r>
      <w:r w:rsidR="00AB3276" w:rsidRPr="000F2B8F">
        <w:rPr>
          <w:b/>
        </w:rPr>
        <w:t>.</w:t>
      </w:r>
      <w:r w:rsidR="00AB3276" w:rsidRPr="000F2B8F">
        <w:rPr>
          <w:b/>
        </w:rPr>
        <w:tab/>
      </w:r>
      <w:r w:rsidR="00C67F4B" w:rsidRPr="000F2B8F">
        <w:rPr>
          <w:rFonts w:ascii="Courier" w:hAnsi="Courier"/>
          <w:sz w:val="20"/>
        </w:rPr>
        <w:t>posList[rndPos]</w:t>
      </w:r>
    </w:p>
    <w:p w14:paraId="183EAB72" w14:textId="77777777" w:rsidR="00176F9F" w:rsidRPr="000F2B8F" w:rsidRDefault="00176F9F" w:rsidP="00AB3276">
      <w:pPr>
        <w:pStyle w:val="p"/>
      </w:pPr>
      <w:r w:rsidRPr="000F2B8F">
        <w:rPr>
          <w:b/>
        </w:rPr>
        <w:t>k.</w:t>
      </w:r>
    </w:p>
    <w:p w14:paraId="3743FF45" w14:textId="77777777" w:rsidR="00176F9F" w:rsidRPr="000F2B8F" w:rsidRDefault="00176F9F" w:rsidP="00176F9F">
      <w:pPr>
        <w:pStyle w:val="c"/>
      </w:pPr>
      <w:r w:rsidRPr="000F2B8F">
        <w:t>sense</w:t>
      </w:r>
      <w:r w:rsidR="005E6686" w:rsidRPr="000F2B8F">
        <w:t xml:space="preserve"> = function</w:t>
      </w:r>
      <w:r w:rsidRPr="000F2B8F">
        <w:t>(site, na, ea, sa, wa, np, ep, sp, wp)</w:t>
      </w:r>
    </w:p>
    <w:p w14:paraId="46A4BF26" w14:textId="77777777" w:rsidR="00176F9F" w:rsidRPr="000F2B8F" w:rsidRDefault="00176F9F" w:rsidP="00176F9F">
      <w:pPr>
        <w:pStyle w:val="c"/>
      </w:pPr>
      <w:r w:rsidRPr="000F2B8F">
        <w:t>global STAY EMPTY</w:t>
      </w:r>
    </w:p>
    <w:p w14:paraId="394600C7" w14:textId="77777777" w:rsidR="00176F9F" w:rsidRPr="000F2B8F" w:rsidRDefault="00176F9F" w:rsidP="00176F9F">
      <w:pPr>
        <w:pStyle w:val="c"/>
      </w:pPr>
    </w:p>
    <w:p w14:paraId="4D98A251" w14:textId="77777777" w:rsidR="00176F9F" w:rsidRPr="000F2B8F" w:rsidRDefault="00176F9F" w:rsidP="00176F9F">
      <w:pPr>
        <w:pStyle w:val="c"/>
      </w:pPr>
      <w:r w:rsidRPr="000F2B8F">
        <w:t>if (site == EMPTY)</w:t>
      </w:r>
      <w:r w:rsidR="005E6686" w:rsidRPr="000F2B8F">
        <w:t>{</w:t>
      </w:r>
    </w:p>
    <w:p w14:paraId="7397D6F6" w14:textId="77777777" w:rsidR="00176F9F" w:rsidRPr="000F2B8F" w:rsidRDefault="002623E8" w:rsidP="00176F9F">
      <w:pPr>
        <w:pStyle w:val="c"/>
      </w:pPr>
      <w:r w:rsidRPr="000F2B8F">
        <w:t xml:space="preserve">    direction = EMPTY</w:t>
      </w:r>
    </w:p>
    <w:p w14:paraId="231E9DE5" w14:textId="77777777" w:rsidR="00176F9F" w:rsidRPr="000F2B8F" w:rsidRDefault="00176F9F" w:rsidP="00176F9F">
      <w:pPr>
        <w:pStyle w:val="c"/>
      </w:pPr>
      <w:r w:rsidRPr="000F2B8F">
        <w:t xml:space="preserve">    return</w:t>
      </w:r>
    </w:p>
    <w:p w14:paraId="689C1DD9" w14:textId="77777777" w:rsidR="00176F9F" w:rsidRPr="000F2B8F" w:rsidRDefault="00A168D9" w:rsidP="00176F9F">
      <w:pPr>
        <w:pStyle w:val="c"/>
      </w:pPr>
      <w:r w:rsidRPr="000F2B8F">
        <w:t>}</w:t>
      </w:r>
    </w:p>
    <w:p w14:paraId="48320EDC" w14:textId="77777777" w:rsidR="00176F9F" w:rsidRPr="000F2B8F" w:rsidRDefault="00176F9F" w:rsidP="00176F9F">
      <w:pPr>
        <w:pStyle w:val="c"/>
      </w:pPr>
    </w:p>
    <w:p w14:paraId="4370DF85" w14:textId="77777777" w:rsidR="00176F9F" w:rsidRPr="000F2B8F" w:rsidRDefault="00A168D9" w:rsidP="00176F9F">
      <w:pPr>
        <w:pStyle w:val="c"/>
      </w:pPr>
      <w:r w:rsidRPr="000F2B8F">
        <w:t>lst = c(np, ep, sp, wp)</w:t>
      </w:r>
    </w:p>
    <w:p w14:paraId="5C3BC3BC" w14:textId="77777777" w:rsidR="00176F9F" w:rsidRPr="000F2B8F" w:rsidRDefault="00176F9F" w:rsidP="00176F9F">
      <w:pPr>
        <w:pStyle w:val="c"/>
      </w:pPr>
    </w:p>
    <w:p w14:paraId="7BD0FC01" w14:textId="77777777" w:rsidR="00176F9F" w:rsidRPr="000F2B8F" w:rsidRDefault="002623E8" w:rsidP="00176F9F">
      <w:pPr>
        <w:pStyle w:val="c"/>
      </w:pPr>
      <w:r w:rsidRPr="000F2B8F">
        <w:t>#</w:t>
      </w:r>
      <w:r w:rsidR="00176F9F" w:rsidRPr="000F2B8F">
        <w:t xml:space="preserve"> don't allow ant to turn to previous cell, so make value artificially</w:t>
      </w:r>
    </w:p>
    <w:p w14:paraId="1B60A41B" w14:textId="77777777" w:rsidR="00176F9F" w:rsidRPr="000F2B8F" w:rsidRDefault="002623E8" w:rsidP="00176F9F">
      <w:pPr>
        <w:pStyle w:val="c"/>
      </w:pPr>
      <w:r w:rsidRPr="000F2B8F">
        <w:t>#</w:t>
      </w:r>
      <w:r w:rsidR="00176F9F" w:rsidRPr="000F2B8F">
        <w:t xml:space="preserve"> small</w:t>
      </w:r>
    </w:p>
    <w:p w14:paraId="65846F75" w14:textId="77777777" w:rsidR="00176F9F" w:rsidRPr="000F2B8F" w:rsidRDefault="00176F9F" w:rsidP="00176F9F">
      <w:pPr>
        <w:pStyle w:val="c"/>
      </w:pPr>
      <w:r w:rsidRPr="000F2B8F">
        <w:t>if (site &lt; STAY)</w:t>
      </w:r>
      <w:r w:rsidR="00A168D9" w:rsidRPr="000F2B8F">
        <w:t>{</w:t>
      </w:r>
    </w:p>
    <w:p w14:paraId="24B4B891" w14:textId="77777777" w:rsidR="00176F9F" w:rsidRPr="000F2B8F" w:rsidRDefault="002623E8" w:rsidP="00176F9F">
      <w:pPr>
        <w:pStyle w:val="c"/>
      </w:pPr>
      <w:r w:rsidRPr="000F2B8F">
        <w:t xml:space="preserve">    lst(site) = -2</w:t>
      </w:r>
    </w:p>
    <w:p w14:paraId="44195D14" w14:textId="77777777" w:rsidR="00176F9F" w:rsidRPr="000F2B8F" w:rsidRDefault="00A168D9" w:rsidP="00176F9F">
      <w:pPr>
        <w:pStyle w:val="c"/>
      </w:pPr>
      <w:r w:rsidRPr="000F2B8F">
        <w:t>}</w:t>
      </w:r>
    </w:p>
    <w:p w14:paraId="1C14B045" w14:textId="77777777" w:rsidR="00176F9F" w:rsidRPr="000F2B8F" w:rsidRDefault="00176F9F" w:rsidP="00176F9F">
      <w:pPr>
        <w:pStyle w:val="c"/>
      </w:pPr>
    </w:p>
    <w:p w14:paraId="60BAFF09" w14:textId="77777777" w:rsidR="00176F9F" w:rsidRPr="000F2B8F" w:rsidRDefault="002623E8" w:rsidP="00176F9F">
      <w:pPr>
        <w:pStyle w:val="c"/>
      </w:pPr>
      <w:r w:rsidRPr="000F2B8F">
        <w:t>#</w:t>
      </w:r>
      <w:r w:rsidR="00176F9F" w:rsidRPr="000F2B8F">
        <w:t xml:space="preserve"> don't allow ant to turn to cell with another ant, so make value</w:t>
      </w:r>
    </w:p>
    <w:p w14:paraId="00D6F06A" w14:textId="77777777" w:rsidR="00176F9F" w:rsidRPr="000F2B8F" w:rsidRDefault="002623E8" w:rsidP="00176F9F">
      <w:pPr>
        <w:pStyle w:val="c"/>
      </w:pPr>
      <w:r w:rsidRPr="000F2B8F">
        <w:t>#</w:t>
      </w:r>
      <w:r w:rsidR="00176F9F" w:rsidRPr="000F2B8F">
        <w:t xml:space="preserve"> artificially small </w:t>
      </w:r>
    </w:p>
    <w:p w14:paraId="50D1B473" w14:textId="77777777" w:rsidR="00176F9F" w:rsidRPr="000F2B8F" w:rsidRDefault="00A168D9" w:rsidP="00176F9F">
      <w:pPr>
        <w:pStyle w:val="c"/>
      </w:pPr>
      <w:r w:rsidRPr="000F2B8F">
        <w:t>neighbors = c(na, ea, sa, wa)</w:t>
      </w:r>
    </w:p>
    <w:p w14:paraId="1804847C" w14:textId="77777777" w:rsidR="00176F9F" w:rsidRPr="000F2B8F" w:rsidRDefault="00176F9F" w:rsidP="00176F9F">
      <w:pPr>
        <w:pStyle w:val="c"/>
      </w:pPr>
      <w:r w:rsidRPr="000F2B8F">
        <w:t xml:space="preserve">for </w:t>
      </w:r>
      <w:r w:rsidR="00A168D9" w:rsidRPr="000F2B8F">
        <w:t>(</w:t>
      </w:r>
      <w:r w:rsidRPr="000F2B8F">
        <w:t xml:space="preserve">i </w:t>
      </w:r>
      <w:r w:rsidR="00A168D9" w:rsidRPr="000F2B8F">
        <w:t>in</w:t>
      </w:r>
      <w:r w:rsidRPr="000F2B8F">
        <w:t xml:space="preserve"> 1:4</w:t>
      </w:r>
      <w:r w:rsidR="00A168D9" w:rsidRPr="000F2B8F">
        <w:t>){</w:t>
      </w:r>
    </w:p>
    <w:p w14:paraId="005B4CC9" w14:textId="77777777" w:rsidR="00176F9F" w:rsidRPr="000F2B8F" w:rsidRDefault="00A168D9" w:rsidP="00176F9F">
      <w:pPr>
        <w:pStyle w:val="c"/>
      </w:pPr>
      <w:r w:rsidRPr="000F2B8F">
        <w:t xml:space="preserve">    if (neighbors[i]</w:t>
      </w:r>
      <w:r w:rsidR="00176F9F" w:rsidRPr="000F2B8F">
        <w:t xml:space="preserve"> &gt; 0)</w:t>
      </w:r>
      <w:r w:rsidRPr="000F2B8F">
        <w:t>{</w:t>
      </w:r>
    </w:p>
    <w:p w14:paraId="499D764A" w14:textId="77777777" w:rsidR="00176F9F" w:rsidRPr="000F2B8F" w:rsidRDefault="002623E8" w:rsidP="00176F9F">
      <w:pPr>
        <w:pStyle w:val="c"/>
      </w:pPr>
      <w:r w:rsidRPr="000F2B8F">
        <w:t xml:space="preserve">        lst(i) = -2</w:t>
      </w:r>
    </w:p>
    <w:p w14:paraId="38CFC25C" w14:textId="77777777" w:rsidR="00176F9F" w:rsidRPr="000F2B8F" w:rsidRDefault="00176F9F" w:rsidP="00176F9F">
      <w:pPr>
        <w:pStyle w:val="c"/>
      </w:pPr>
      <w:r w:rsidRPr="000F2B8F">
        <w:t xml:space="preserve">    </w:t>
      </w:r>
      <w:r w:rsidR="00A168D9" w:rsidRPr="000F2B8F">
        <w:t>}</w:t>
      </w:r>
    </w:p>
    <w:p w14:paraId="1560249B" w14:textId="77777777" w:rsidR="00176F9F" w:rsidRPr="000F2B8F" w:rsidRDefault="00A168D9" w:rsidP="00176F9F">
      <w:pPr>
        <w:pStyle w:val="c"/>
      </w:pPr>
      <w:r w:rsidRPr="000F2B8F">
        <w:t>}</w:t>
      </w:r>
    </w:p>
    <w:p w14:paraId="24691857" w14:textId="77777777" w:rsidR="00176F9F" w:rsidRPr="000F2B8F" w:rsidRDefault="00176F9F" w:rsidP="00176F9F">
      <w:pPr>
        <w:pStyle w:val="c"/>
      </w:pPr>
    </w:p>
    <w:p w14:paraId="6ED786C3" w14:textId="77777777" w:rsidR="00176F9F" w:rsidRPr="000F2B8F" w:rsidRDefault="002623E8" w:rsidP="00176F9F">
      <w:pPr>
        <w:pStyle w:val="c"/>
      </w:pPr>
      <w:r w:rsidRPr="000F2B8F">
        <w:t>mx = max(lst)</w:t>
      </w:r>
    </w:p>
    <w:p w14:paraId="5D59D9C7" w14:textId="77777777" w:rsidR="00176F9F" w:rsidRPr="000F2B8F" w:rsidRDefault="00176F9F" w:rsidP="00176F9F">
      <w:pPr>
        <w:pStyle w:val="c"/>
      </w:pPr>
      <w:r w:rsidRPr="000F2B8F">
        <w:t>if (mx &lt; 0)</w:t>
      </w:r>
      <w:r w:rsidR="00F02D53" w:rsidRPr="000F2B8F">
        <w:t>{</w:t>
      </w:r>
    </w:p>
    <w:p w14:paraId="5B0499B5" w14:textId="77777777" w:rsidR="00176F9F" w:rsidRPr="000F2B8F" w:rsidRDefault="002623E8" w:rsidP="00176F9F">
      <w:pPr>
        <w:pStyle w:val="c"/>
      </w:pPr>
      <w:r w:rsidRPr="000F2B8F">
        <w:t xml:space="preserve">    direction = STAY</w:t>
      </w:r>
    </w:p>
    <w:p w14:paraId="5A899C9A" w14:textId="77777777" w:rsidR="00176F9F" w:rsidRPr="000F2B8F" w:rsidRDefault="00815FA4" w:rsidP="00176F9F">
      <w:pPr>
        <w:pStyle w:val="c"/>
      </w:pPr>
      <w:r w:rsidRPr="000F2B8F">
        <w:t>}</w:t>
      </w:r>
      <w:r w:rsidR="00176F9F" w:rsidRPr="000F2B8F">
        <w:t>else</w:t>
      </w:r>
      <w:r w:rsidRPr="000F2B8F">
        <w:t>{</w:t>
      </w:r>
    </w:p>
    <w:p w14:paraId="6C49B6B4" w14:textId="77777777" w:rsidR="00176F9F" w:rsidRPr="000F2B8F" w:rsidRDefault="00176F9F" w:rsidP="00176F9F">
      <w:pPr>
        <w:pStyle w:val="c"/>
      </w:pPr>
      <w:r w:rsidRPr="000F2B8F">
        <w:t xml:space="preserve">    posList = </w:t>
      </w:r>
      <w:r w:rsidR="00815FA4" w:rsidRPr="000F2B8F">
        <w:t>which</w:t>
      </w:r>
      <w:r w:rsidR="002623E8" w:rsidRPr="000F2B8F">
        <w:t>(lst == mx)</w:t>
      </w:r>
    </w:p>
    <w:p w14:paraId="62F313C5" w14:textId="77777777" w:rsidR="00176F9F" w:rsidRPr="000F2B8F" w:rsidRDefault="00176F9F" w:rsidP="00176F9F">
      <w:pPr>
        <w:pStyle w:val="c"/>
      </w:pPr>
      <w:r w:rsidRPr="000F2B8F">
        <w:t xml:space="preserve">    lng = len</w:t>
      </w:r>
      <w:r w:rsidR="00815FA4" w:rsidRPr="000F2B8F">
        <w:t>gth(</w:t>
      </w:r>
      <w:r w:rsidR="002623E8" w:rsidRPr="000F2B8F">
        <w:t>posList)</w:t>
      </w:r>
    </w:p>
    <w:p w14:paraId="224A5A7D" w14:textId="77777777" w:rsidR="00176F9F" w:rsidRPr="000F2B8F" w:rsidRDefault="00176F9F" w:rsidP="00176F9F">
      <w:pPr>
        <w:pStyle w:val="c"/>
      </w:pPr>
      <w:r w:rsidRPr="000F2B8F">
        <w:t xml:space="preserve">    rndPos = </w:t>
      </w:r>
      <w:r w:rsidR="00815FA4" w:rsidRPr="000F2B8F">
        <w:t>ceiling(runif(1,0,lng))</w:t>
      </w:r>
    </w:p>
    <w:p w14:paraId="197E32CC" w14:textId="77777777" w:rsidR="00176F9F" w:rsidRPr="000F2B8F" w:rsidRDefault="00815FA4" w:rsidP="00176F9F">
      <w:pPr>
        <w:pStyle w:val="c"/>
      </w:pPr>
      <w:r w:rsidRPr="000F2B8F">
        <w:t xml:space="preserve">    direction = posList[rndPos]</w:t>
      </w:r>
    </w:p>
    <w:p w14:paraId="196F773B" w14:textId="77777777" w:rsidR="00176F9F" w:rsidRPr="000F2B8F" w:rsidRDefault="00815FA4" w:rsidP="00176F9F">
      <w:pPr>
        <w:pStyle w:val="c"/>
      </w:pPr>
      <w:r w:rsidRPr="000F2B8F">
        <w:lastRenderedPageBreak/>
        <w:t>}</w:t>
      </w:r>
    </w:p>
    <w:p w14:paraId="643DD1F9" w14:textId="77777777" w:rsidR="00B52A73" w:rsidRPr="000F2B8F" w:rsidRDefault="00B52A73" w:rsidP="00B52A73">
      <w:pPr>
        <w:pStyle w:val="p"/>
      </w:pPr>
    </w:p>
    <w:p w14:paraId="32AD187F" w14:textId="77777777" w:rsidR="00265C6B" w:rsidRPr="000F2B8F" w:rsidRDefault="00265C6B" w:rsidP="00265C6B">
      <w:pPr>
        <w:pStyle w:val="d"/>
        <w:rPr>
          <w:rFonts w:ascii="Courier" w:hAnsi="Courier"/>
          <w:sz w:val="20"/>
        </w:rPr>
      </w:pPr>
      <w:r w:rsidRPr="000F2B8F">
        <w:rPr>
          <w:b/>
        </w:rPr>
        <w:t>5.</w:t>
      </w:r>
      <w:r w:rsidRPr="000F2B8F">
        <w:rPr>
          <w:b/>
        </w:rPr>
        <w:tab/>
      </w:r>
      <w:r w:rsidR="00383C70" w:rsidRPr="000F2B8F">
        <w:rPr>
          <w:rFonts w:ascii="Courier" w:hAnsi="Courier"/>
          <w:sz w:val="20"/>
        </w:rPr>
        <w:t>if (antGrid[i, j]</w:t>
      </w:r>
      <w:r w:rsidR="00564EE7" w:rsidRPr="000F2B8F">
        <w:rPr>
          <w:rFonts w:ascii="Courier" w:hAnsi="Courier"/>
          <w:sz w:val="20"/>
        </w:rPr>
        <w:t xml:space="preserve"> !</w:t>
      </w:r>
      <w:r w:rsidRPr="000F2B8F">
        <w:rPr>
          <w:rFonts w:ascii="Courier" w:hAnsi="Courier"/>
          <w:sz w:val="20"/>
        </w:rPr>
        <w:t>= EMPTY)…</w:t>
      </w:r>
    </w:p>
    <w:p w14:paraId="35918E37" w14:textId="77777777" w:rsidR="00892CB6" w:rsidRPr="000F2B8F" w:rsidRDefault="00892CB6" w:rsidP="00265C6B">
      <w:pPr>
        <w:pStyle w:val="d"/>
        <w:rPr>
          <w:rFonts w:ascii="Courier" w:hAnsi="Courier"/>
          <w:sz w:val="20"/>
        </w:rPr>
      </w:pPr>
    </w:p>
    <w:p w14:paraId="2C0991CC" w14:textId="77777777" w:rsidR="00892CB6" w:rsidRPr="000F2B8F" w:rsidRDefault="00892CB6" w:rsidP="00265C6B">
      <w:pPr>
        <w:pStyle w:val="d"/>
        <w:rPr>
          <w:rFonts w:ascii="Courier" w:hAnsi="Courier"/>
          <w:sz w:val="20"/>
        </w:rPr>
      </w:pPr>
      <w:r w:rsidRPr="000F2B8F">
        <w:rPr>
          <w:b/>
        </w:rPr>
        <w:t>6.</w:t>
      </w:r>
      <w:r w:rsidRPr="000F2B8F">
        <w:rPr>
          <w:b/>
        </w:rPr>
        <w:tab/>
        <w:t>a.</w:t>
      </w:r>
      <w:r w:rsidRPr="000F2B8F">
        <w:rPr>
          <w:rFonts w:ascii="Courier" w:hAnsi="Courier"/>
          <w:sz w:val="20"/>
        </w:rPr>
        <w:tab/>
        <w:t>newPh</w:t>
      </w:r>
      <w:r w:rsidR="00DB158A" w:rsidRPr="000F2B8F">
        <w:rPr>
          <w:rFonts w:ascii="Courier" w:hAnsi="Courier"/>
          <w:sz w:val="20"/>
        </w:rPr>
        <w:t>erGrid[i, j] = max((newPherGrid[i, j] - EVAPORATE, 0)</w:t>
      </w:r>
      <w:r w:rsidRPr="000F2B8F">
        <w:rPr>
          <w:rFonts w:ascii="Courier" w:hAnsi="Courier"/>
          <w:sz w:val="20"/>
        </w:rPr>
        <w:t>);</w:t>
      </w:r>
    </w:p>
    <w:p w14:paraId="062B1355" w14:textId="77777777" w:rsidR="00892CB6" w:rsidRPr="000F2B8F" w:rsidRDefault="00892CB6" w:rsidP="00892CB6">
      <w:pPr>
        <w:pStyle w:val="p"/>
        <w:rPr>
          <w:b/>
        </w:rPr>
      </w:pPr>
      <w:r w:rsidRPr="000F2B8F">
        <w:rPr>
          <w:b/>
        </w:rPr>
        <w:t>b.</w:t>
      </w:r>
      <w:r w:rsidRPr="000F2B8F">
        <w:rPr>
          <w:b/>
        </w:rPr>
        <w:tab/>
      </w:r>
      <w:r w:rsidR="00DB158A" w:rsidRPr="000F2B8F">
        <w:rPr>
          <w:rFonts w:ascii="Courier" w:hAnsi="Courier"/>
          <w:sz w:val="20"/>
        </w:rPr>
        <w:t>newPherGrid[</w:t>
      </w:r>
      <w:r w:rsidR="00D70AE9" w:rsidRPr="000F2B8F">
        <w:rPr>
          <w:rFonts w:ascii="Courier" w:hAnsi="Courier"/>
          <w:sz w:val="20"/>
        </w:rPr>
        <w:t>i - 1, j</w:t>
      </w:r>
      <w:r w:rsidR="00DB158A" w:rsidRPr="000F2B8F">
        <w:rPr>
          <w:rFonts w:ascii="Courier" w:hAnsi="Courier"/>
          <w:sz w:val="20"/>
        </w:rPr>
        <w:t>]</w:t>
      </w:r>
    </w:p>
    <w:p w14:paraId="3D915DA6" w14:textId="77777777" w:rsidR="00265C6B" w:rsidRPr="000F2B8F" w:rsidRDefault="00265C6B" w:rsidP="00265C6B">
      <w:pPr>
        <w:pStyle w:val="d"/>
      </w:pPr>
    </w:p>
    <w:p w14:paraId="0CC284DF" w14:textId="77777777" w:rsidR="009E2D08" w:rsidRPr="000F2B8F" w:rsidRDefault="00E97E21">
      <w:pPr>
        <w:pStyle w:val="d"/>
      </w:pPr>
      <w:r w:rsidRPr="000F2B8F">
        <w:rPr>
          <w:b/>
        </w:rPr>
        <w:t>7</w:t>
      </w:r>
      <w:r w:rsidR="009E2D08" w:rsidRPr="000F2B8F">
        <w:rPr>
          <w:b/>
        </w:rPr>
        <w:t>.</w:t>
      </w:r>
      <w:r w:rsidR="009E2D08" w:rsidRPr="000F2B8F">
        <w:rPr>
          <w:b/>
        </w:rPr>
        <w:tab/>
        <w:t>a.</w:t>
      </w:r>
      <w:r w:rsidR="009E2D08" w:rsidRPr="000F2B8F">
        <w:tab/>
      </w:r>
      <w:r w:rsidR="00B862E5" w:rsidRPr="000F2B8F">
        <w:rPr>
          <w:rFonts w:ascii="Courier" w:hAnsi="Courier"/>
          <w:sz w:val="20"/>
        </w:rPr>
        <w:t>antGrids[, , 1]</w:t>
      </w:r>
      <w:r w:rsidRPr="000F2B8F">
        <w:rPr>
          <w:rFonts w:ascii="Courier" w:hAnsi="Courier"/>
          <w:sz w:val="20"/>
        </w:rPr>
        <w:t xml:space="preserve"> = antGrid</w:t>
      </w:r>
    </w:p>
    <w:p w14:paraId="1D701124" w14:textId="77777777" w:rsidR="009E2D08" w:rsidRPr="000F2B8F" w:rsidRDefault="009E2D08">
      <w:pPr>
        <w:pStyle w:val="p"/>
      </w:pPr>
      <w:r w:rsidRPr="000F2B8F">
        <w:rPr>
          <w:b/>
        </w:rPr>
        <w:t>b.</w:t>
      </w:r>
      <w:r w:rsidRPr="000F2B8F">
        <w:tab/>
      </w:r>
      <w:r w:rsidR="003A40B0" w:rsidRPr="000F2B8F">
        <w:rPr>
          <w:rFonts w:ascii="Courier" w:hAnsi="Courier"/>
          <w:sz w:val="20"/>
        </w:rPr>
        <w:t>antGrids[, , i+1]</w:t>
      </w:r>
      <w:r w:rsidR="00771B1A" w:rsidRPr="000F2B8F">
        <w:rPr>
          <w:rFonts w:ascii="Courier" w:hAnsi="Courier"/>
          <w:sz w:val="20"/>
        </w:rPr>
        <w:t xml:space="preserve"> = antGrid</w:t>
      </w:r>
    </w:p>
    <w:p w14:paraId="6F4E5968" w14:textId="77777777" w:rsidR="009E2D08" w:rsidRPr="000F2B8F" w:rsidRDefault="009E2D08">
      <w:pPr>
        <w:pStyle w:val="p"/>
      </w:pPr>
    </w:p>
    <w:p w14:paraId="2BC8E7FD" w14:textId="77777777" w:rsidR="009E2D08" w:rsidRPr="000F2B8F" w:rsidRDefault="0062241F" w:rsidP="007F41EF">
      <w:pPr>
        <w:pStyle w:val="d"/>
        <w:rPr>
          <w:rFonts w:ascii="Courier" w:hAnsi="Courier"/>
          <w:sz w:val="20"/>
          <w:highlight w:val="lightGray"/>
        </w:rPr>
      </w:pPr>
      <w:r w:rsidRPr="000F2B8F">
        <w:rPr>
          <w:b/>
        </w:rPr>
        <w:t>8</w:t>
      </w:r>
      <w:r w:rsidR="009E2D08" w:rsidRPr="000F2B8F">
        <w:rPr>
          <w:b/>
        </w:rPr>
        <w:t>.</w:t>
      </w:r>
      <w:r w:rsidR="009E2D08" w:rsidRPr="000F2B8F">
        <w:rPr>
          <w:b/>
        </w:rPr>
        <w:tab/>
        <w:t>a.</w:t>
      </w:r>
      <w:r w:rsidR="009E2D08" w:rsidRPr="000F2B8F">
        <w:tab/>
      </w:r>
      <w:r w:rsidR="009E2D08" w:rsidRPr="000F2B8F">
        <w:rPr>
          <w:rFonts w:ascii="Courier" w:hAnsi="Courier"/>
          <w:sz w:val="20"/>
        </w:rPr>
        <w:t xml:space="preserve">m = </w:t>
      </w:r>
      <w:r w:rsidR="007F41EF" w:rsidRPr="000F2B8F">
        <w:rPr>
          <w:rFonts w:ascii="Courier" w:hAnsi="Courier"/>
          <w:sz w:val="20"/>
        </w:rPr>
        <w:t>length(antGrids[1,1,])</w:t>
      </w:r>
    </w:p>
    <w:p w14:paraId="55789C77" w14:textId="77777777" w:rsidR="009E2D08" w:rsidRPr="000F2B8F" w:rsidRDefault="007F41EF" w:rsidP="009E2D08">
      <w:pPr>
        <w:pStyle w:val="p"/>
        <w:rPr>
          <w:rFonts w:ascii="Courier" w:hAnsi="Courier"/>
          <w:sz w:val="20"/>
          <w:highlight w:val="lightGray"/>
        </w:rPr>
      </w:pPr>
      <w:r w:rsidRPr="000F2B8F">
        <w:rPr>
          <w:b/>
        </w:rPr>
        <w:t>b</w:t>
      </w:r>
      <w:r w:rsidR="009E2D08" w:rsidRPr="000F2B8F">
        <w:rPr>
          <w:b/>
        </w:rPr>
        <w:t>.</w:t>
      </w:r>
      <w:r w:rsidR="009E2D08" w:rsidRPr="000F2B8F">
        <w:rPr>
          <w:b/>
        </w:rPr>
        <w:tab/>
      </w:r>
      <w:r w:rsidRPr="000F2B8F">
        <w:rPr>
          <w:rFonts w:ascii="Courier" w:hAnsi="Courier"/>
          <w:sz w:val="20"/>
        </w:rPr>
        <w:t xml:space="preserve">n = </w:t>
      </w:r>
      <w:r w:rsidR="00ED6FFC" w:rsidRPr="000F2B8F">
        <w:rPr>
          <w:rFonts w:ascii="Courier" w:hAnsi="Courier"/>
          <w:sz w:val="20"/>
        </w:rPr>
        <w:t>length(antGrids[,1,1]) - 2</w:t>
      </w:r>
    </w:p>
    <w:p w14:paraId="0F176CFB" w14:textId="77777777" w:rsidR="00ED6FFC" w:rsidRPr="000F2B8F" w:rsidRDefault="007F41EF" w:rsidP="009E2D08">
      <w:pPr>
        <w:pStyle w:val="p"/>
      </w:pPr>
      <w:r w:rsidRPr="000F2B8F">
        <w:rPr>
          <w:b/>
        </w:rPr>
        <w:t>c</w:t>
      </w:r>
      <w:r w:rsidR="009E2D08" w:rsidRPr="000F2B8F">
        <w:rPr>
          <w:b/>
        </w:rPr>
        <w:t>.</w:t>
      </w:r>
      <w:r w:rsidR="009E2D08" w:rsidRPr="000F2B8F">
        <w:rPr>
          <w:b/>
        </w:rPr>
        <w:tab/>
      </w:r>
      <w:r w:rsidR="00ED6FFC" w:rsidRPr="000F2B8F">
        <w:rPr>
          <w:rFonts w:ascii="Courier" w:hAnsi="Courier"/>
          <w:sz w:val="20"/>
        </w:rPr>
        <w:t>gr = matrix(rep(0,n*n), nrow=n)</w:t>
      </w:r>
    </w:p>
    <w:p w14:paraId="10BC944E" w14:textId="77777777" w:rsidR="00ED6FFC" w:rsidRPr="000F2B8F" w:rsidRDefault="00ED6FFC" w:rsidP="009E2D08">
      <w:pPr>
        <w:pStyle w:val="p"/>
        <w:rPr>
          <w:rFonts w:ascii="Monaco" w:hAnsi="Monaco" w:cs="Monaco"/>
          <w:sz w:val="28"/>
          <w:szCs w:val="28"/>
        </w:rPr>
      </w:pPr>
      <w:r w:rsidRPr="000F2B8F">
        <w:rPr>
          <w:b/>
        </w:rPr>
        <w:t>d.</w:t>
      </w:r>
      <w:r w:rsidRPr="000F2B8F">
        <w:tab/>
      </w:r>
      <w:r w:rsidRPr="000F2B8F">
        <w:rPr>
          <w:rFonts w:ascii="Courier" w:hAnsi="Courier"/>
          <w:sz w:val="20"/>
        </w:rPr>
        <w:t>a = antGrids[, , k]</w:t>
      </w:r>
    </w:p>
    <w:p w14:paraId="2D9233E0" w14:textId="77777777" w:rsidR="00FE7905" w:rsidRPr="000F2B8F" w:rsidRDefault="00FE7905" w:rsidP="009E2D08">
      <w:pPr>
        <w:pStyle w:val="p"/>
        <w:rPr>
          <w:rFonts w:ascii="Monaco" w:hAnsi="Monaco" w:cs="Monaco"/>
          <w:sz w:val="28"/>
          <w:szCs w:val="28"/>
        </w:rPr>
      </w:pPr>
      <w:r w:rsidRPr="000F2B8F">
        <w:rPr>
          <w:b/>
        </w:rPr>
        <w:t>e.</w:t>
      </w:r>
      <w:r w:rsidR="00E814D9" w:rsidRPr="000F2B8F">
        <w:rPr>
          <w:b/>
        </w:rPr>
        <w:tab/>
      </w:r>
      <w:r w:rsidR="00E814D9" w:rsidRPr="000F2B8F">
        <w:rPr>
          <w:rFonts w:ascii="Courier" w:hAnsi="Courier"/>
          <w:sz w:val="20"/>
        </w:rPr>
        <w:t>map = append(rgb(1,0,0),gray(seq(0,1,length=maxp)))</w:t>
      </w:r>
    </w:p>
    <w:p w14:paraId="5CDCF369" w14:textId="77777777" w:rsidR="00E814D9" w:rsidRPr="000F2B8F" w:rsidRDefault="00E814D9" w:rsidP="009E2D08">
      <w:pPr>
        <w:pStyle w:val="p"/>
      </w:pPr>
      <w:r w:rsidRPr="000F2B8F">
        <w:rPr>
          <w:b/>
        </w:rPr>
        <w:t>f.</w:t>
      </w:r>
    </w:p>
    <w:p w14:paraId="2372F796" w14:textId="77777777" w:rsidR="00FE7905" w:rsidRPr="000F2B8F" w:rsidRDefault="00FE7905" w:rsidP="00FE7905">
      <w:pPr>
        <w:pStyle w:val="c"/>
      </w:pPr>
      <w:r w:rsidRPr="000F2B8F">
        <w:t>for (i in 2:(n+1)){</w:t>
      </w:r>
    </w:p>
    <w:p w14:paraId="0C90F350" w14:textId="77777777" w:rsidR="00FE7905" w:rsidRPr="000F2B8F" w:rsidRDefault="00FE7905" w:rsidP="00FE7905">
      <w:pPr>
        <w:pStyle w:val="c"/>
      </w:pPr>
      <w:r w:rsidRPr="000F2B8F">
        <w:t xml:space="preserve">    for (j in 2:(n+1)) {</w:t>
      </w:r>
    </w:p>
    <w:p w14:paraId="2FD2F1EC" w14:textId="77777777" w:rsidR="00FE7905" w:rsidRPr="000F2B8F" w:rsidRDefault="00FE7905" w:rsidP="00FE7905">
      <w:pPr>
        <w:pStyle w:val="c"/>
      </w:pPr>
      <w:r w:rsidRPr="000F2B8F">
        <w:t xml:space="preserve">        if (a[i, j] == EMPTY) {</w:t>
      </w:r>
    </w:p>
    <w:p w14:paraId="4A97A481" w14:textId="77777777" w:rsidR="00FE7905" w:rsidRPr="000F2B8F" w:rsidRDefault="00FE7905" w:rsidP="00FE7905">
      <w:pPr>
        <w:pStyle w:val="c"/>
      </w:pPr>
      <w:r w:rsidRPr="000F2B8F">
        <w:t xml:space="preserve">            gr[i-1, j-1] = 1 - (p[i, j]+1)/(maxp+1) # most chem-&gt;black</w:t>
      </w:r>
    </w:p>
    <w:p w14:paraId="368EC46D" w14:textId="77777777" w:rsidR="00FE7905" w:rsidRPr="000F2B8F" w:rsidRDefault="00FE7905" w:rsidP="00FE7905">
      <w:pPr>
        <w:pStyle w:val="c"/>
      </w:pPr>
      <w:r w:rsidRPr="000F2B8F">
        <w:t xml:space="preserve">             }</w:t>
      </w:r>
    </w:p>
    <w:p w14:paraId="1E126217" w14:textId="77777777" w:rsidR="00FE7905" w:rsidRPr="000F2B8F" w:rsidRDefault="00FE7905" w:rsidP="00FE7905">
      <w:pPr>
        <w:pStyle w:val="c"/>
      </w:pPr>
      <w:r w:rsidRPr="000F2B8F">
        <w:t xml:space="preserve">         else {   </w:t>
      </w:r>
    </w:p>
    <w:p w14:paraId="4249D3B0" w14:textId="77777777" w:rsidR="00FE7905" w:rsidRPr="000F2B8F" w:rsidRDefault="00FE7905" w:rsidP="00FE7905">
      <w:pPr>
        <w:pStyle w:val="c"/>
      </w:pPr>
      <w:r w:rsidRPr="000F2B8F">
        <w:t xml:space="preserve">             gr[i-1, j-1] = 0  # make ant lowest value, -&gt; red</w:t>
      </w:r>
    </w:p>
    <w:p w14:paraId="254ADDC8" w14:textId="77777777" w:rsidR="00FE7905" w:rsidRPr="000F2B8F" w:rsidRDefault="00FE7905" w:rsidP="00FE7905">
      <w:pPr>
        <w:pStyle w:val="c"/>
      </w:pPr>
      <w:r w:rsidRPr="000F2B8F">
        <w:t xml:space="preserve">         </w:t>
      </w:r>
      <w:r w:rsidRPr="000F2B8F">
        <w:tab/>
        <w:t xml:space="preserve">}   </w:t>
      </w:r>
    </w:p>
    <w:p w14:paraId="442B0923" w14:textId="77777777" w:rsidR="00FE7905" w:rsidRPr="000F2B8F" w:rsidRDefault="00FE7905" w:rsidP="00FE7905">
      <w:pPr>
        <w:pStyle w:val="c"/>
      </w:pPr>
      <w:r w:rsidRPr="000F2B8F">
        <w:t xml:space="preserve">        }</w:t>
      </w:r>
    </w:p>
    <w:p w14:paraId="420A687E" w14:textId="77777777" w:rsidR="00FE7905" w:rsidRPr="000F2B8F" w:rsidRDefault="00FE7905" w:rsidP="00FE7905">
      <w:pPr>
        <w:pStyle w:val="c"/>
      </w:pPr>
      <w:r w:rsidRPr="000F2B8F">
        <w:t xml:space="preserve">   </w:t>
      </w:r>
      <w:r w:rsidRPr="000F2B8F">
        <w:tab/>
        <w:t xml:space="preserve"> }</w:t>
      </w:r>
    </w:p>
    <w:p w14:paraId="24578F61" w14:textId="77777777" w:rsidR="007F41EF" w:rsidRPr="000F2B8F" w:rsidRDefault="007F41EF" w:rsidP="007F41EF">
      <w:pPr>
        <w:pStyle w:val="c"/>
      </w:pPr>
    </w:p>
    <w:p w14:paraId="4E243B67" w14:textId="38B66C9A" w:rsidR="009E2D08" w:rsidRPr="000F2B8F" w:rsidRDefault="00EB0234" w:rsidP="009E2D08">
      <w:pPr>
        <w:pStyle w:val="p"/>
        <w:rPr>
          <w:rFonts w:ascii="Courier" w:hAnsi="Courier"/>
          <w:sz w:val="20"/>
          <w:highlight w:val="lightGray"/>
        </w:rPr>
      </w:pPr>
      <w:r w:rsidRPr="000F2B8F">
        <w:rPr>
          <w:b/>
        </w:rPr>
        <w:t>g</w:t>
      </w:r>
      <w:r w:rsidR="000F2B8F">
        <w:rPr>
          <w:b/>
        </w:rPr>
        <w:t>.</w:t>
      </w:r>
      <w:r w:rsidR="009E2D08" w:rsidRPr="000F2B8F">
        <w:rPr>
          <w:b/>
        </w:rPr>
        <w:tab/>
      </w:r>
    </w:p>
    <w:p w14:paraId="5F07BCFA" w14:textId="21CF7450" w:rsidR="00EB0234" w:rsidRPr="000F2B8F" w:rsidRDefault="00EB0234" w:rsidP="007E08F2">
      <w:pPr>
        <w:pStyle w:val="c"/>
      </w:pPr>
      <w:r w:rsidRPr="000F2B8F">
        <w:t xml:space="preserve">image(gr, col=map, axes=FALSE) </w:t>
      </w:r>
    </w:p>
    <w:p w14:paraId="46E9A580" w14:textId="2EADF7E8" w:rsidR="00EB0234" w:rsidRPr="000F2B8F" w:rsidRDefault="00EB0234" w:rsidP="007E08F2">
      <w:pPr>
        <w:pStyle w:val="c"/>
      </w:pPr>
      <w:r w:rsidRPr="000F2B8F">
        <w:t>box()</w:t>
      </w:r>
    </w:p>
    <w:p w14:paraId="0C7F01CF" w14:textId="77777777" w:rsidR="009E2D08" w:rsidRPr="000F2B8F" w:rsidRDefault="009E2D08" w:rsidP="00EB0234">
      <w:pPr>
        <w:pStyle w:val="c"/>
      </w:pPr>
    </w:p>
    <w:sectPr w:rsidR="009E2D08" w:rsidRPr="000F2B8F" w:rsidSect="009E2D0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70AC3" w14:textId="77777777" w:rsidR="00C97CE3" w:rsidRDefault="00C97CE3">
      <w:r>
        <w:separator/>
      </w:r>
    </w:p>
  </w:endnote>
  <w:endnote w:type="continuationSeparator" w:id="0">
    <w:p w14:paraId="58F97D97" w14:textId="77777777" w:rsidR="00C97CE3" w:rsidRDefault="00C9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521A9" w14:textId="77777777" w:rsidR="00C97CE3" w:rsidRDefault="00C97CE3">
      <w:r>
        <w:separator/>
      </w:r>
    </w:p>
  </w:footnote>
  <w:footnote w:type="continuationSeparator" w:id="0">
    <w:p w14:paraId="52D8795C" w14:textId="77777777" w:rsidR="00C97CE3" w:rsidRDefault="00C97C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57E31" w14:textId="77777777" w:rsidR="00E814D9" w:rsidRDefault="00E814D9">
    <w:pPr>
      <w:pStyle w:val="Header"/>
    </w:pPr>
    <w:r>
      <w:t xml:space="preserve">11.3 </w:t>
    </w:r>
    <w:r>
      <w:rPr>
        <w:i/>
      </w:rPr>
      <w:t>MATLAB</w:t>
    </w:r>
    <w:r>
      <w:t xml:space="preserve"> QRQ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01E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8E5B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81E7B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86AD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92AFB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70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49EC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FE056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D52FB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3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28443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7FE9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13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4C"/>
    <w:rsid w:val="000373A4"/>
    <w:rsid w:val="00065119"/>
    <w:rsid w:val="000873AD"/>
    <w:rsid w:val="000D2CCC"/>
    <w:rsid w:val="000F2B8F"/>
    <w:rsid w:val="000F572E"/>
    <w:rsid w:val="001003B6"/>
    <w:rsid w:val="0010216B"/>
    <w:rsid w:val="00107DF0"/>
    <w:rsid w:val="001358D9"/>
    <w:rsid w:val="00142523"/>
    <w:rsid w:val="00154D38"/>
    <w:rsid w:val="00162620"/>
    <w:rsid w:val="00176F9F"/>
    <w:rsid w:val="00193CC8"/>
    <w:rsid w:val="00195AE3"/>
    <w:rsid w:val="001B4F77"/>
    <w:rsid w:val="001C401C"/>
    <w:rsid w:val="001D576A"/>
    <w:rsid w:val="00211A70"/>
    <w:rsid w:val="00224F3E"/>
    <w:rsid w:val="0024713E"/>
    <w:rsid w:val="002522BA"/>
    <w:rsid w:val="00253A4A"/>
    <w:rsid w:val="002623E8"/>
    <w:rsid w:val="00265C6B"/>
    <w:rsid w:val="0028618F"/>
    <w:rsid w:val="00291CF9"/>
    <w:rsid w:val="00293596"/>
    <w:rsid w:val="00296E11"/>
    <w:rsid w:val="002A1257"/>
    <w:rsid w:val="002B1D90"/>
    <w:rsid w:val="002C2AFB"/>
    <w:rsid w:val="002C4207"/>
    <w:rsid w:val="002C5E91"/>
    <w:rsid w:val="002D5B48"/>
    <w:rsid w:val="0031116B"/>
    <w:rsid w:val="00342002"/>
    <w:rsid w:val="00383C70"/>
    <w:rsid w:val="00397340"/>
    <w:rsid w:val="003A40B0"/>
    <w:rsid w:val="003E3FF2"/>
    <w:rsid w:val="00455EF9"/>
    <w:rsid w:val="00474AB5"/>
    <w:rsid w:val="00477832"/>
    <w:rsid w:val="004F4C53"/>
    <w:rsid w:val="005377DB"/>
    <w:rsid w:val="00544AED"/>
    <w:rsid w:val="00555E89"/>
    <w:rsid w:val="00564EE7"/>
    <w:rsid w:val="005B1823"/>
    <w:rsid w:val="005C61E1"/>
    <w:rsid w:val="005D3702"/>
    <w:rsid w:val="005E6686"/>
    <w:rsid w:val="0062241F"/>
    <w:rsid w:val="00632C75"/>
    <w:rsid w:val="006617E3"/>
    <w:rsid w:val="00664E36"/>
    <w:rsid w:val="006D5A76"/>
    <w:rsid w:val="006E0E44"/>
    <w:rsid w:val="0070379F"/>
    <w:rsid w:val="00707973"/>
    <w:rsid w:val="00711536"/>
    <w:rsid w:val="007411B4"/>
    <w:rsid w:val="00745FF2"/>
    <w:rsid w:val="00752FBD"/>
    <w:rsid w:val="00771B1A"/>
    <w:rsid w:val="00781BAF"/>
    <w:rsid w:val="007A434E"/>
    <w:rsid w:val="007C39FC"/>
    <w:rsid w:val="007C6985"/>
    <w:rsid w:val="007E0899"/>
    <w:rsid w:val="007E08F2"/>
    <w:rsid w:val="007E73E6"/>
    <w:rsid w:val="007F040F"/>
    <w:rsid w:val="007F41EF"/>
    <w:rsid w:val="00815FA4"/>
    <w:rsid w:val="008426A4"/>
    <w:rsid w:val="00845CB3"/>
    <w:rsid w:val="00874431"/>
    <w:rsid w:val="00892CB6"/>
    <w:rsid w:val="00896504"/>
    <w:rsid w:val="008B56BB"/>
    <w:rsid w:val="009275DB"/>
    <w:rsid w:val="00940676"/>
    <w:rsid w:val="00991EA0"/>
    <w:rsid w:val="009C1F5A"/>
    <w:rsid w:val="009E2D08"/>
    <w:rsid w:val="009F401E"/>
    <w:rsid w:val="009F7FA8"/>
    <w:rsid w:val="00A168D9"/>
    <w:rsid w:val="00A261BD"/>
    <w:rsid w:val="00A72426"/>
    <w:rsid w:val="00AB3276"/>
    <w:rsid w:val="00AD31DD"/>
    <w:rsid w:val="00AF05DD"/>
    <w:rsid w:val="00AF7A82"/>
    <w:rsid w:val="00B251FF"/>
    <w:rsid w:val="00B52A73"/>
    <w:rsid w:val="00B54365"/>
    <w:rsid w:val="00B62D52"/>
    <w:rsid w:val="00B862E5"/>
    <w:rsid w:val="00B97B17"/>
    <w:rsid w:val="00BA1FDF"/>
    <w:rsid w:val="00BC497C"/>
    <w:rsid w:val="00BD60F8"/>
    <w:rsid w:val="00BE4743"/>
    <w:rsid w:val="00C13ABD"/>
    <w:rsid w:val="00C46C1E"/>
    <w:rsid w:val="00C47F95"/>
    <w:rsid w:val="00C67F4B"/>
    <w:rsid w:val="00C85AAC"/>
    <w:rsid w:val="00C97CE3"/>
    <w:rsid w:val="00D639EE"/>
    <w:rsid w:val="00D70AE9"/>
    <w:rsid w:val="00D80044"/>
    <w:rsid w:val="00D8353A"/>
    <w:rsid w:val="00DA367A"/>
    <w:rsid w:val="00DB158A"/>
    <w:rsid w:val="00DD5012"/>
    <w:rsid w:val="00E253C0"/>
    <w:rsid w:val="00E256D5"/>
    <w:rsid w:val="00E626DD"/>
    <w:rsid w:val="00E739A9"/>
    <w:rsid w:val="00E814D9"/>
    <w:rsid w:val="00E97E21"/>
    <w:rsid w:val="00EA2A4C"/>
    <w:rsid w:val="00EB0234"/>
    <w:rsid w:val="00EC4034"/>
    <w:rsid w:val="00ED6FFC"/>
    <w:rsid w:val="00EE6102"/>
    <w:rsid w:val="00EF40AA"/>
    <w:rsid w:val="00F024F8"/>
    <w:rsid w:val="00F02D53"/>
    <w:rsid w:val="00F063CB"/>
    <w:rsid w:val="00F12F9F"/>
    <w:rsid w:val="00F1743F"/>
    <w:rsid w:val="00F5321B"/>
    <w:rsid w:val="00F563E3"/>
    <w:rsid w:val="00F57058"/>
    <w:rsid w:val="00F96208"/>
    <w:rsid w:val="00FD467A"/>
    <w:rsid w:val="00FE5140"/>
    <w:rsid w:val="00FE7905"/>
    <w:rsid w:val="00FF65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0591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"/>
    <w:basedOn w:val="t"/>
    <w:pPr>
      <w:keepNext/>
      <w:spacing w:before="24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DF748D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</w:style>
  <w:style w:type="paragraph" w:styleId="Caption">
    <w:name w:val="caption"/>
    <w:basedOn w:val="e"/>
    <w:next w:val="p"/>
    <w:qFormat/>
    <w:rsid w:val="00285D93"/>
    <w:pPr>
      <w:keepNext/>
      <w:spacing w:before="360"/>
      <w:ind w:left="533" w:hanging="533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w">
    <w:name w:val="w"/>
    <w:basedOn w:val="t"/>
    <w:rsid w:val="00285D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"/>
    <w:basedOn w:val="t"/>
    <w:pPr>
      <w:keepNext/>
      <w:spacing w:before="24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DF748D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</w:style>
  <w:style w:type="paragraph" w:styleId="Caption">
    <w:name w:val="caption"/>
    <w:basedOn w:val="e"/>
    <w:next w:val="p"/>
    <w:qFormat/>
    <w:rsid w:val="00285D93"/>
    <w:pPr>
      <w:keepNext/>
      <w:spacing w:before="360"/>
      <w:ind w:left="533" w:hanging="533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w">
    <w:name w:val="w"/>
    <w:basedOn w:val="t"/>
    <w:rsid w:val="0028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X:Templates:My%20Templates:times%2012%20dou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double</Template>
  <TotalTime>11</TotalTime>
  <Pages>7</Pages>
  <Words>1546</Words>
  <Characters>8816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10342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Angela Shiflet</dc:creator>
  <cp:keywords/>
  <cp:lastModifiedBy>User</cp:lastModifiedBy>
  <cp:revision>11</cp:revision>
  <cp:lastPrinted>2006-01-24T02:24:00Z</cp:lastPrinted>
  <dcterms:created xsi:type="dcterms:W3CDTF">2014-05-14T12:52:00Z</dcterms:created>
  <dcterms:modified xsi:type="dcterms:W3CDTF">2014-05-17T12:29:00Z</dcterms:modified>
</cp:coreProperties>
</file>