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2A61C" w14:textId="77777777" w:rsidR="00E973EB" w:rsidRDefault="00E973EB" w:rsidP="00E973EB">
      <w:pPr>
        <w:pStyle w:val="begin-env-p"/>
      </w:pPr>
    </w:p>
    <w:p w14:paraId="05EB615C" w14:textId="77777777" w:rsidR="00E973EB" w:rsidRDefault="00E973EB" w:rsidP="00E973EB">
      <w:pPr>
        <w:pStyle w:val="b"/>
        <w:rPr>
          <w:i/>
        </w:rPr>
      </w:pPr>
      <w:r w:rsidRPr="00E973EB">
        <w:t>2.1 – R System Dynamics Tutorial 1</w:t>
      </w:r>
      <w:r>
        <w:t xml:space="preserve"> </w:t>
      </w:r>
    </w:p>
    <w:p w14:paraId="3202AA17" w14:textId="77777777" w:rsidR="00E973EB" w:rsidRDefault="00E973EB" w:rsidP="00E973EB">
      <w:pPr>
        <w:pStyle w:val="b"/>
        <w:spacing w:after="0"/>
        <w:rPr>
          <w:b w:val="0"/>
          <w:i/>
        </w:rPr>
      </w:pPr>
      <w:r w:rsidRPr="002856AA">
        <w:rPr>
          <w:b w:val="0"/>
          <w:i/>
        </w:rPr>
        <w:t>Introduc</w:t>
      </w:r>
      <w:r>
        <w:rPr>
          <w:b w:val="0"/>
          <w:i/>
        </w:rPr>
        <w:t>tion to Computational Science:</w:t>
      </w:r>
    </w:p>
    <w:p w14:paraId="2B43F984" w14:textId="77777777" w:rsidR="00E973EB" w:rsidRPr="002856AA" w:rsidRDefault="00E973EB" w:rsidP="00E973EB">
      <w:pPr>
        <w:pStyle w:val="b"/>
        <w:spacing w:before="0"/>
        <w:rPr>
          <w:b w:val="0"/>
          <w:i/>
        </w:rPr>
      </w:pPr>
      <w:r w:rsidRPr="002856AA">
        <w:rPr>
          <w:b w:val="0"/>
          <w:i/>
        </w:rPr>
        <w:t>Modeling and Simulation for the Sciences</w:t>
      </w:r>
      <w:r>
        <w:rPr>
          <w:b w:val="0"/>
          <w:i/>
        </w:rPr>
        <w:t>, 2</w:t>
      </w:r>
      <w:r w:rsidRPr="008341EC">
        <w:rPr>
          <w:b w:val="0"/>
          <w:i/>
          <w:vertAlign w:val="superscript"/>
        </w:rPr>
        <w:t>nd</w:t>
      </w:r>
      <w:r>
        <w:rPr>
          <w:b w:val="0"/>
          <w:i/>
        </w:rPr>
        <w:t xml:space="preserve"> Edition</w:t>
      </w:r>
      <w:r w:rsidRPr="002856AA">
        <w:rPr>
          <w:b w:val="0"/>
          <w:i/>
        </w:rPr>
        <w:t xml:space="preserve"> </w:t>
      </w:r>
    </w:p>
    <w:p w14:paraId="69C80987" w14:textId="77777777" w:rsidR="00E973EB" w:rsidRPr="002856AA" w:rsidRDefault="00E973EB" w:rsidP="00E973EB">
      <w:pPr>
        <w:pStyle w:val="b"/>
        <w:spacing w:before="0" w:after="0"/>
        <w:rPr>
          <w:b w:val="0"/>
        </w:rPr>
      </w:pPr>
      <w:r w:rsidRPr="002856AA">
        <w:rPr>
          <w:b w:val="0"/>
        </w:rPr>
        <w:t>Angela B. Shiflet and George W. Shiflet</w:t>
      </w:r>
    </w:p>
    <w:p w14:paraId="3A22724F" w14:textId="77777777" w:rsidR="00E973EB" w:rsidRPr="002856AA" w:rsidRDefault="00E973EB" w:rsidP="00E973EB">
      <w:pPr>
        <w:pStyle w:val="b"/>
        <w:spacing w:before="0" w:after="0"/>
        <w:rPr>
          <w:b w:val="0"/>
        </w:rPr>
      </w:pPr>
      <w:r w:rsidRPr="002856AA">
        <w:rPr>
          <w:b w:val="0"/>
        </w:rPr>
        <w:t xml:space="preserve">Wofford College </w:t>
      </w:r>
    </w:p>
    <w:p w14:paraId="56881A9D" w14:textId="77777777" w:rsidR="00E973EB" w:rsidRDefault="00E973EB" w:rsidP="00E973EB">
      <w:pPr>
        <w:pStyle w:val="b"/>
        <w:spacing w:before="0" w:after="0"/>
        <w:rPr>
          <w:b w:val="0"/>
        </w:rPr>
      </w:pPr>
      <w:r>
        <w:rPr>
          <w:b w:val="0"/>
        </w:rPr>
        <w:t>© 2014</w:t>
      </w:r>
      <w:r w:rsidRPr="002856AA">
        <w:rPr>
          <w:b w:val="0"/>
        </w:rPr>
        <w:t xml:space="preserve"> by Princeton University Press</w:t>
      </w:r>
    </w:p>
    <w:p w14:paraId="3E71D1AD" w14:textId="77777777" w:rsidR="00E973EB" w:rsidRPr="002856AA" w:rsidRDefault="00E973EB" w:rsidP="00E973EB">
      <w:pPr>
        <w:pStyle w:val="b"/>
        <w:spacing w:before="0" w:after="0"/>
        <w:rPr>
          <w:b w:val="0"/>
        </w:rPr>
      </w:pPr>
    </w:p>
    <w:p w14:paraId="2F85AF1E" w14:textId="77777777" w:rsidR="00E973EB" w:rsidRPr="000A4FF1" w:rsidRDefault="00E973EB" w:rsidP="00E973EB">
      <w:pPr>
        <w:pStyle w:val="b"/>
        <w:spacing w:before="0" w:after="0"/>
        <w:rPr>
          <w:b w:val="0"/>
        </w:rPr>
      </w:pPr>
      <w:r w:rsidRPr="000A4FF1">
        <w:rPr>
          <w:b w:val="0"/>
        </w:rPr>
        <w:t xml:space="preserve">R materials by Stephen Davies, University of Mary Washington </w:t>
      </w:r>
    </w:p>
    <w:p w14:paraId="369BE080" w14:textId="77777777" w:rsidR="00E973EB" w:rsidRPr="000A4FF1" w:rsidRDefault="00E973EB" w:rsidP="00E973EB">
      <w:pPr>
        <w:pStyle w:val="b"/>
        <w:spacing w:before="0" w:after="0"/>
        <w:rPr>
          <w:b w:val="0"/>
        </w:rPr>
      </w:pPr>
      <w:r w:rsidRPr="000A4FF1">
        <w:rPr>
          <w:b w:val="0"/>
        </w:rPr>
        <w:t xml:space="preserve">stephen@umw.edu </w:t>
      </w:r>
    </w:p>
    <w:p w14:paraId="150056BC" w14:textId="77777777" w:rsidR="00E973EB" w:rsidRDefault="00E973EB" w:rsidP="00E973EB">
      <w:pPr>
        <w:pStyle w:val="end-env-p"/>
      </w:pPr>
    </w:p>
    <w:p w14:paraId="385ECB16" w14:textId="5713AC17" w:rsidR="00E973EB" w:rsidRDefault="00E973EB" w:rsidP="00EA196E">
      <w:pPr>
        <w:pStyle w:val="Heading-2"/>
      </w:pPr>
      <w:r>
        <w:t>Getting familiar with R</w:t>
      </w:r>
    </w:p>
    <w:p w14:paraId="27A1E668" w14:textId="4CB07563" w:rsidR="00E973EB" w:rsidRDefault="00E973EB" w:rsidP="00E973EB">
      <w:pPr>
        <w:pStyle w:val="Text-body"/>
      </w:pPr>
      <w:r>
        <w:t xml:space="preserve">Follow the rest of that R Computational Toolbox tutorial, </w:t>
      </w:r>
      <w:r w:rsidR="00FD5A06" w:rsidRPr="00FD5A06">
        <w:rPr>
          <w:i/>
        </w:rPr>
        <w:t>RCTTutorial1</w:t>
      </w:r>
      <w:r w:rsidR="00FD5A06">
        <w:t xml:space="preserve">, </w:t>
      </w:r>
      <w:r>
        <w:t xml:space="preserve">answering all quick-review questions as you go. That tutorial walks you through the basics of R programming, including variables, vectors, functions, control structures, and everything else you need to know to get off the ground. </w:t>
      </w:r>
      <w:r>
        <w:rPr>
          <w:rStyle w:val="textbf"/>
          <w:b/>
        </w:rPr>
        <w:t>The rest of this System Dynamics tutorial presupposes that you</w:t>
      </w:r>
      <w:r>
        <w:rPr>
          <w:rStyle w:val="textbf"/>
        </w:rPr>
        <w:t xml:space="preserve"> </w:t>
      </w:r>
      <w:r>
        <w:rPr>
          <w:rStyle w:val="textbf"/>
          <w:b/>
        </w:rPr>
        <w:t>have completed that Computational Toolbox tutorial.</w:t>
      </w:r>
      <w:r>
        <w:t xml:space="preserve"> </w:t>
      </w:r>
    </w:p>
    <w:p w14:paraId="0910EE57" w14:textId="77777777" w:rsidR="00E973EB" w:rsidRDefault="00E973EB" w:rsidP="00E973EB">
      <w:pPr>
        <w:pStyle w:val="Text-body"/>
      </w:pPr>
    </w:p>
    <w:p w14:paraId="699428D0" w14:textId="215C5E36" w:rsidR="00E973EB" w:rsidRDefault="00E973EB" w:rsidP="00EA196E">
      <w:pPr>
        <w:pStyle w:val="Heading-2"/>
      </w:pPr>
      <w:r>
        <w:t xml:space="preserve">Using R for System Dynamics </w:t>
      </w:r>
      <w:r w:rsidR="00FD5A06">
        <w:t>P</w:t>
      </w:r>
      <w:r>
        <w:t>roblems</w:t>
      </w:r>
    </w:p>
    <w:p w14:paraId="73EEB004" w14:textId="37D49AB1" w:rsidR="00E973EB" w:rsidRDefault="00E973EB" w:rsidP="00054259">
      <w:pPr>
        <w:pStyle w:val="Text-body"/>
      </w:pPr>
      <w:r>
        <w:t>As described in the book, a System Dynamics problem presents itself as a complex interaction of different variables over time. Our goal in understanding such a syste</w:t>
      </w:r>
      <w:r w:rsidR="001468B4">
        <w:t>m is to formulate a model of it</w:t>
      </w:r>
      <w:r>
        <w:t xml:space="preserve"> and then simulate the model. The results of the simulation will give us a good idea about how the complex system will act over time when it is given certain initial conditions. Even simple looking models are often not possible to solve analytically, and hence the simulation tells us something that is not feasible to determine any other way. </w:t>
      </w:r>
    </w:p>
    <w:p w14:paraId="26E37E58" w14:textId="5703DC5F" w:rsidR="00E973EB" w:rsidRDefault="00E973EB" w:rsidP="00E973EB">
      <w:pPr>
        <w:pStyle w:val="First-line-indent"/>
      </w:pPr>
      <w:r>
        <w:t xml:space="preserve">There are two general approaches to creating such models and simulations. One approach is to use a specialized System Dynamics tool (such as Berkley Madonna, </w:t>
      </w:r>
      <w:proofErr w:type="spellStart"/>
      <w:r>
        <w:t>Vensim</w:t>
      </w:r>
      <w:proofErr w:type="spellEnd"/>
      <w:r>
        <w:t xml:space="preserve">, or STELLA) that lets us draw diagrams of system components and then interprets our pictorial syntax to perform the simulation. The other approach is to use a general-purpose programming language (such as R, Python, or Java) that lets us write the simulation code directly, using variables, functions, and loops. There are advantages to both approaches. One advantage to using a specialized tool is that learning to draw diagrams can be a somewhat easier task for beginners than writing code. One advantage to using a general-purpose programming language is that it is more generic and flexible, giving us more freedom to control our simulation and refine it in ways that a System Dynamics tool designer might not have envisioned. We can also gain more insight into the details of the simulation, since all aspects of it are visible to us and </w:t>
      </w:r>
      <w:r w:rsidR="00F6748F">
        <w:t>modifiable</w:t>
      </w:r>
      <w:r>
        <w:t xml:space="preserve">, rather than being hidden behind the simplified diagrammatic elements a System Dynamics tool provides us with. </w:t>
      </w:r>
    </w:p>
    <w:p w14:paraId="4BEC344A" w14:textId="01FFC399" w:rsidR="00E973EB" w:rsidRDefault="00E973EB" w:rsidP="00054259">
      <w:pPr>
        <w:pStyle w:val="First-line-indent"/>
      </w:pPr>
      <w:r>
        <w:t>This tutorial is about using R — a general-purpose programming language — to write simulation programs to solve System Dynamics problems. Following this approach will give you valuable skills that enable you to go beyond what a specific tool desi</w:t>
      </w:r>
      <w:r w:rsidR="001468B4">
        <w:t>gner may have equipped you with</w:t>
      </w:r>
      <w:r>
        <w:t xml:space="preserve"> and to tackle a large variety of computational science problems </w:t>
      </w:r>
      <w:r>
        <w:lastRenderedPageBreak/>
        <w:t xml:space="preserve">(System Dynamics or otherwise) in the same way. The cost for doing this is that we need to take care of some of the details ourselves that a System Dynamics tool might have done for us. It’s kind of like getting the extra control and performance that a stick-shift automobile gives the driver, rather than the simplicity yet limited nature of an automatic transmission. It’s a little steeper learning curve, but once you learn to drive it, you can drive this car anywhere — you can’t solve a cellular automata problem or simulate a </w:t>
      </w:r>
      <w:proofErr w:type="spellStart"/>
      <w:r>
        <w:t>queueing</w:t>
      </w:r>
      <w:proofErr w:type="spellEnd"/>
      <w:r>
        <w:t xml:space="preserve"> system in Berkley Madonna, but you can do both and much more in R. </w:t>
      </w:r>
    </w:p>
    <w:p w14:paraId="3F9EDD44" w14:textId="2291DCDF" w:rsidR="00E973EB" w:rsidRDefault="00E973EB" w:rsidP="00EA196E">
      <w:pPr>
        <w:pStyle w:val="Heading-2"/>
      </w:pPr>
      <w:r>
        <w:t>Writing System Dynamics Simulation Programs</w:t>
      </w:r>
      <w:r w:rsidR="00CB5799">
        <w:t>: Components</w:t>
      </w:r>
    </w:p>
    <w:p w14:paraId="4C9B4B99" w14:textId="722A889C" w:rsidR="00E973EB" w:rsidRDefault="00E973EB" w:rsidP="00E973EB">
      <w:pPr>
        <w:pStyle w:val="Text-body"/>
      </w:pPr>
      <w:r>
        <w:t xml:space="preserve">The main task in writing an R simulation is to turn a system dynamics diagram (like Figure </w:t>
      </w:r>
      <w:r w:rsidR="00AC5D97">
        <w:t>2.5</w:t>
      </w:r>
      <w:r>
        <w:t xml:space="preserve">.1 in the book) into a running program. Hence this tutorial will concentrate on translating such diagrams into code. </w:t>
      </w:r>
    </w:p>
    <w:p w14:paraId="7CB01AE0" w14:textId="77777777" w:rsidR="00E973EB" w:rsidRDefault="00E973EB" w:rsidP="00E973EB">
      <w:pPr>
        <w:pStyle w:val="First-line-indent"/>
      </w:pPr>
      <w:r>
        <w:t xml:space="preserve">First, some basic terminology and concepts about these system dynamics diagrams (also sometimes called relationship diagrams, or stock-and-flow diagrams): </w:t>
      </w:r>
    </w:p>
    <w:p w14:paraId="0B03EB9B" w14:textId="77777777" w:rsidR="00E973EB" w:rsidRDefault="00E973EB" w:rsidP="00E973EB">
      <w:pPr>
        <w:pStyle w:val="First-line-indent"/>
      </w:pPr>
    </w:p>
    <w:p w14:paraId="30723FE6" w14:textId="77777777" w:rsidR="00E973EB" w:rsidRDefault="00E973EB" w:rsidP="00E973EB">
      <w:pPr>
        <w:pStyle w:val="dt"/>
        <w:numPr>
          <w:ilvl w:val="0"/>
          <w:numId w:val="1"/>
        </w:numPr>
        <w:tabs>
          <w:tab w:val="clear" w:pos="360"/>
          <w:tab w:val="num" w:pos="432"/>
        </w:tabs>
        <w:ind w:left="432" w:hanging="432"/>
      </w:pPr>
      <w:proofErr w:type="gramStart"/>
      <w:r>
        <w:t>stock</w:t>
      </w:r>
      <w:proofErr w:type="gramEnd"/>
      <w:r>
        <w:t xml:space="preserve"> variable. </w:t>
      </w:r>
    </w:p>
    <w:p w14:paraId="2A0A22F0" w14:textId="77777777" w:rsidR="00E973EB" w:rsidRDefault="00E973EB" w:rsidP="00E973EB">
      <w:pPr>
        <w:pStyle w:val="dd"/>
        <w:rPr>
          <w:b/>
        </w:rPr>
      </w:pPr>
      <w:r>
        <w:t xml:space="preserve">These are represented on the diagram by boxes. A stock variable is typically something that accumulates as time goes on: it is a quantity that goes up or down in value, and we want to track how it changes over time. For this reason, we will normally use a vector to represent it, so that its value at each moment in time can be preserved. </w:t>
      </w:r>
    </w:p>
    <w:p w14:paraId="61EB167F" w14:textId="77777777" w:rsidR="00E973EB" w:rsidRDefault="00E973EB" w:rsidP="00E973EB">
      <w:pPr>
        <w:pStyle w:val="dt"/>
        <w:numPr>
          <w:ilvl w:val="0"/>
          <w:numId w:val="1"/>
        </w:numPr>
        <w:tabs>
          <w:tab w:val="clear" w:pos="360"/>
          <w:tab w:val="num" w:pos="432"/>
        </w:tabs>
        <w:ind w:left="432" w:hanging="432"/>
      </w:pPr>
      <w:proofErr w:type="gramStart"/>
      <w:r>
        <w:t>derived</w:t>
      </w:r>
      <w:proofErr w:type="gramEnd"/>
      <w:r>
        <w:t xml:space="preserve"> stock variable. </w:t>
      </w:r>
    </w:p>
    <w:p w14:paraId="12CAE0A7" w14:textId="752B3A06" w:rsidR="00E973EB" w:rsidRDefault="00E973EB" w:rsidP="00E973EB">
      <w:pPr>
        <w:pStyle w:val="dd"/>
        <w:rPr>
          <w:b/>
        </w:rPr>
      </w:pPr>
      <w:r>
        <w:t>These are represented on the diagram by any white circle that has an incoming arrow from a box (or from</w:t>
      </w:r>
      <w:r w:rsidR="006D4E1B">
        <w:t xml:space="preserve"> another derived stock variable</w:t>
      </w:r>
      <w:r>
        <w:t>)</w:t>
      </w:r>
      <w:r w:rsidR="006D4E1B">
        <w:t>.</w:t>
      </w:r>
      <w:r>
        <w:t xml:space="preserve"> If a white circle has an incoming arrow from a box, then it is essentially another stock variable: we are interested in tracking how it accumulates or decreases over time. The only way in which it differs from a box is that its value is usually based on a simple calculation </w:t>
      </w:r>
      <w:r>
        <w:rPr>
          <w:rStyle w:val="textit"/>
          <w:i w:val="0"/>
        </w:rPr>
        <w:t>from</w:t>
      </w:r>
      <w:r>
        <w:t xml:space="preserve"> a box. Hence</w:t>
      </w:r>
      <w:r w:rsidR="00142C30">
        <w:t>,</w:t>
      </w:r>
      <w:r>
        <w:t xml:space="preserve"> we can give our main attention to tracking the box’s value as it changes </w:t>
      </w:r>
      <w:r w:rsidR="004211F1">
        <w:t>throughout the simulation</w:t>
      </w:r>
      <w:r>
        <w:t xml:space="preserve"> and then make a simple conversion of those values to obtain the derived stock variable’s values. For the same reason as above, a derived stock variable will normally be a vector of values. </w:t>
      </w:r>
    </w:p>
    <w:p w14:paraId="0C192A55" w14:textId="77777777" w:rsidR="00E973EB" w:rsidRDefault="00E973EB" w:rsidP="00E973EB">
      <w:pPr>
        <w:pStyle w:val="dt"/>
        <w:numPr>
          <w:ilvl w:val="0"/>
          <w:numId w:val="1"/>
        </w:numPr>
        <w:tabs>
          <w:tab w:val="clear" w:pos="360"/>
          <w:tab w:val="num" w:pos="432"/>
        </w:tabs>
        <w:ind w:left="432" w:hanging="432"/>
      </w:pPr>
      <w:r>
        <w:t>(</w:t>
      </w:r>
      <w:proofErr w:type="gramStart"/>
      <w:r>
        <w:t>ordinary</w:t>
      </w:r>
      <w:proofErr w:type="gramEnd"/>
      <w:r>
        <w:t xml:space="preserve">) variable. </w:t>
      </w:r>
    </w:p>
    <w:p w14:paraId="3C79B32E" w14:textId="77777777" w:rsidR="00E973EB" w:rsidRDefault="00E973EB" w:rsidP="00E973EB">
      <w:pPr>
        <w:pStyle w:val="dd"/>
        <w:rPr>
          <w:b/>
        </w:rPr>
      </w:pPr>
      <w:r>
        <w:t xml:space="preserve">These are represented on the diagram by white circles that do not have incoming arrows from boxes (or from other derived stock variables). Each one will correspond to a scalar variable in the program. Some of these might have constant (unchanging) values, while others will represent quantities that change over time. For each of them, however, the program only needs to keep track of a single “current” value as the simulation progresses, not a whole array of values. Hence we will represent it in our simulation program as a scalar. </w:t>
      </w:r>
    </w:p>
    <w:p w14:paraId="23DBBD4F" w14:textId="77777777" w:rsidR="00E973EB" w:rsidRDefault="00E973EB" w:rsidP="00E973EB">
      <w:pPr>
        <w:pStyle w:val="dt"/>
        <w:numPr>
          <w:ilvl w:val="0"/>
          <w:numId w:val="1"/>
        </w:numPr>
        <w:tabs>
          <w:tab w:val="clear" w:pos="360"/>
          <w:tab w:val="num" w:pos="432"/>
        </w:tabs>
        <w:ind w:left="432" w:hanging="432"/>
      </w:pPr>
      <w:proofErr w:type="gramStart"/>
      <w:r>
        <w:t>flow</w:t>
      </w:r>
      <w:proofErr w:type="gramEnd"/>
      <w:r>
        <w:t xml:space="preserve">. </w:t>
      </w:r>
    </w:p>
    <w:p w14:paraId="3FFA521F" w14:textId="77777777" w:rsidR="00E973EB" w:rsidRDefault="00E973EB" w:rsidP="00E973EB">
      <w:pPr>
        <w:pStyle w:val="dd"/>
        <w:rPr>
          <w:rStyle w:val="textbf"/>
          <w:b/>
        </w:rPr>
      </w:pPr>
      <w:r>
        <w:t xml:space="preserve">Finally, a flow is depicted on the diagram by a gray oval. It represents a quantity whose value will change over time, and which will influence the value of some stock variable. Though it is a scalar, it is a dynamic (changing) quantity, and hence will be continually computed in the main loop of the simulation in order to help properly calculate the values of the stock variable it influences. </w:t>
      </w:r>
    </w:p>
    <w:p w14:paraId="012D419D" w14:textId="14DF4CA4" w:rsidR="00E973EB" w:rsidRDefault="00E973EB" w:rsidP="00E973EB">
      <w:pPr>
        <w:pStyle w:val="Text-body"/>
      </w:pPr>
      <w:r>
        <w:rPr>
          <w:rStyle w:val="textbf"/>
          <w:b/>
        </w:rPr>
        <w:t>Quick Review Question 1</w:t>
      </w:r>
      <w:r>
        <w:t xml:space="preserve"> Consider Figure </w:t>
      </w:r>
      <w:r w:rsidR="00A30063">
        <w:t>2</w:t>
      </w:r>
      <w:r>
        <w:t xml:space="preserve">.5.1 of the book. Which of the symbols in </w:t>
      </w:r>
      <w:r>
        <w:lastRenderedPageBreak/>
        <w:t xml:space="preserve">the figure correspond to stock variables? Ordinary variables? Derived stock variables? Flows? </w:t>
      </w:r>
    </w:p>
    <w:p w14:paraId="403AC90D" w14:textId="77777777" w:rsidR="00E973EB" w:rsidRDefault="00E973EB" w:rsidP="00E973EB">
      <w:pPr>
        <w:pStyle w:val="Text-body"/>
      </w:pPr>
    </w:p>
    <w:p w14:paraId="2A3FC739" w14:textId="59E37A58" w:rsidR="00E973EB" w:rsidRDefault="00CB5799" w:rsidP="00FD5A06">
      <w:pPr>
        <w:pStyle w:val="b"/>
      </w:pPr>
      <w:r>
        <w:t xml:space="preserve">Writing System Dynamics Simulation Programs: </w:t>
      </w:r>
      <w:r w:rsidR="00E973EB">
        <w:t xml:space="preserve">Outline of </w:t>
      </w:r>
      <w:r>
        <w:t>B</w:t>
      </w:r>
      <w:r w:rsidR="00E973EB">
        <w:t xml:space="preserve">asic </w:t>
      </w:r>
      <w:r>
        <w:t>P</w:t>
      </w:r>
      <w:r w:rsidR="00E973EB">
        <w:t>rocedure</w:t>
      </w:r>
    </w:p>
    <w:p w14:paraId="6BCAB04B" w14:textId="77777777" w:rsidR="00E973EB" w:rsidRDefault="00E973EB" w:rsidP="00E973EB">
      <w:pPr>
        <w:pStyle w:val="Text-body"/>
      </w:pPr>
      <w:r>
        <w:t xml:space="preserve">The basic idea behind a computational simulation is to run through a loop a certain number of times, each time simulating one “tick” on a virtual clock. In other words, each time through the loop represents a (short) period of time, during which the important characteristics of the system (stored in program variables) may change. Often we wish to keep track of a particular variable’s values over time, so that when the simulation is over we can look back and see its general trend as the simulation progressed. This is an ideal use for vectors (arrays) since they can store multiple, successive values at once. </w:t>
      </w:r>
    </w:p>
    <w:p w14:paraId="59DA1E3D" w14:textId="77777777" w:rsidR="00E973EB" w:rsidRDefault="00E973EB" w:rsidP="00E973EB">
      <w:pPr>
        <w:pStyle w:val="First-line-indent"/>
      </w:pPr>
      <w:r>
        <w:t xml:space="preserve">To write an R program to simulate a system depicted in a stock-flow diagram, follow this general procedure: </w:t>
      </w:r>
    </w:p>
    <w:p w14:paraId="1FC6E0B4" w14:textId="77777777" w:rsidR="00E973EB" w:rsidRDefault="00E973EB" w:rsidP="00E973EB">
      <w:pPr>
        <w:pStyle w:val="First-line-indent"/>
      </w:pPr>
    </w:p>
    <w:p w14:paraId="2BA72B5D" w14:textId="77777777" w:rsidR="00E973EB" w:rsidRDefault="00E973EB" w:rsidP="00E973EB">
      <w:pPr>
        <w:pStyle w:val="Inside-enumerate"/>
        <w:numPr>
          <w:ilvl w:val="0"/>
          <w:numId w:val="18"/>
        </w:numPr>
        <w:tabs>
          <w:tab w:val="left" w:pos="504"/>
        </w:tabs>
      </w:pPr>
      <w:r w:rsidRPr="000E16EE">
        <w:rPr>
          <w:b/>
        </w:rPr>
        <w:t xml:space="preserve">1. </w:t>
      </w:r>
      <w:r>
        <w:t xml:space="preserve">Identify the circles with no incoming arrows at all. If a circle represents a constant (unchanging) value, then create a program variable to represent it. (Be careful of units.) </w:t>
      </w:r>
    </w:p>
    <w:p w14:paraId="47375DAF" w14:textId="77777777" w:rsidR="00E973EB" w:rsidRDefault="00E973EB" w:rsidP="00E973EB">
      <w:pPr>
        <w:pStyle w:val="Inside-enumerate"/>
        <w:numPr>
          <w:ilvl w:val="0"/>
          <w:numId w:val="18"/>
        </w:numPr>
        <w:tabs>
          <w:tab w:val="left" w:pos="504"/>
        </w:tabs>
      </w:pPr>
      <w:r w:rsidRPr="000E16EE">
        <w:rPr>
          <w:b/>
        </w:rPr>
        <w:t xml:space="preserve">2. </w:t>
      </w:r>
      <w:r>
        <w:t xml:space="preserve">Identify all the circles whose only incoming arrows are from the circles already defined as variables in your program. Create a variable to represent each one, using a formula. (Be careful of units.) Repeat this step until the only circles left have something besides a circle pointing to them. </w:t>
      </w:r>
    </w:p>
    <w:p w14:paraId="3211E6AE" w14:textId="3C3BAA9E" w:rsidR="00E973EB" w:rsidRDefault="00E973EB" w:rsidP="00E973EB">
      <w:pPr>
        <w:pStyle w:val="Inside-enumerate"/>
        <w:numPr>
          <w:ilvl w:val="0"/>
          <w:numId w:val="18"/>
        </w:numPr>
        <w:tabs>
          <w:tab w:val="left" w:pos="504"/>
        </w:tabs>
      </w:pPr>
      <w:r w:rsidRPr="000E16EE">
        <w:rPr>
          <w:b/>
        </w:rPr>
        <w:t xml:space="preserve">3. </w:t>
      </w:r>
      <w:r>
        <w:t>Create a vector (array) for each stock variable (box). Set the first value of this vector to its initial condition (</w:t>
      </w:r>
      <w:r>
        <w:rPr>
          <w:rStyle w:val="textit"/>
          <w:i w:val="0"/>
        </w:rPr>
        <w:t>i.e.</w:t>
      </w:r>
      <w:r>
        <w:t>, its v</w:t>
      </w:r>
      <w:r w:rsidR="000E16EE">
        <w:t>alue when the simulation begins</w:t>
      </w:r>
      <w:r>
        <w:t>)</w:t>
      </w:r>
      <w:r w:rsidR="000E16EE">
        <w:t>.</w:t>
      </w:r>
      <w:r>
        <w:t xml:space="preserve"> </w:t>
      </w:r>
    </w:p>
    <w:p w14:paraId="73CB6E76" w14:textId="77777777" w:rsidR="00E973EB" w:rsidRDefault="00E973EB" w:rsidP="00E973EB">
      <w:pPr>
        <w:pStyle w:val="Inside-enumerate"/>
        <w:numPr>
          <w:ilvl w:val="0"/>
          <w:numId w:val="18"/>
        </w:numPr>
        <w:tabs>
          <w:tab w:val="left" w:pos="504"/>
        </w:tabs>
      </w:pPr>
      <w:r w:rsidRPr="000E16EE">
        <w:rPr>
          <w:b/>
        </w:rPr>
        <w:t xml:space="preserve">4. </w:t>
      </w:r>
      <w:r>
        <w:t xml:space="preserve">Run through the simulation loop for the specified total time and time increment. Each time through the loop: </w:t>
      </w:r>
    </w:p>
    <w:p w14:paraId="2BEE459A" w14:textId="435F1093" w:rsidR="00E973EB" w:rsidRDefault="000E16EE" w:rsidP="00E973EB">
      <w:pPr>
        <w:pStyle w:val="Inside-enumerate"/>
        <w:numPr>
          <w:ilvl w:val="1"/>
          <w:numId w:val="18"/>
        </w:numPr>
        <w:tabs>
          <w:tab w:val="left" w:pos="792"/>
        </w:tabs>
      </w:pPr>
      <w:r w:rsidRPr="000E16EE">
        <w:rPr>
          <w:b/>
        </w:rPr>
        <w:t>a.</w:t>
      </w:r>
      <w:r>
        <w:tab/>
      </w:r>
      <w:r w:rsidR="00E973EB">
        <w:t xml:space="preserve">Determine the (temporary) values of any flows and remaining ordinary variable(s). Depending on the nature of the circle/oval, this could be (a) an equation based on current values of other circle(s) and/or stock variables, (b) a special value based on the current time (for instance, a “pulse” variable that takes on certain values at specific “clock ticks”) or other things. </w:t>
      </w:r>
    </w:p>
    <w:p w14:paraId="6EF0E887" w14:textId="1648F71D" w:rsidR="00E973EB" w:rsidRDefault="00E973EB" w:rsidP="00E973EB">
      <w:pPr>
        <w:pStyle w:val="Inside-enumerate"/>
        <w:numPr>
          <w:ilvl w:val="1"/>
          <w:numId w:val="18"/>
        </w:numPr>
        <w:tabs>
          <w:tab w:val="left" w:pos="792"/>
        </w:tabs>
      </w:pPr>
      <w:r w:rsidRPr="000E16EE">
        <w:rPr>
          <w:b/>
        </w:rPr>
        <w:t>b.</w:t>
      </w:r>
      <w:r w:rsidR="000E16EE">
        <w:t xml:space="preserve"> </w:t>
      </w:r>
      <w:r>
        <w:t>Set the next value for each vector to its new value on the next clock tick.</w:t>
      </w:r>
    </w:p>
    <w:p w14:paraId="2B157D1A" w14:textId="77777777" w:rsidR="00E973EB" w:rsidRDefault="00E973EB" w:rsidP="00E973EB">
      <w:pPr>
        <w:pStyle w:val="Inside-enumerate"/>
        <w:numPr>
          <w:ilvl w:val="0"/>
          <w:numId w:val="18"/>
        </w:numPr>
        <w:tabs>
          <w:tab w:val="left" w:pos="504"/>
        </w:tabs>
      </w:pPr>
      <w:r w:rsidRPr="000E16EE">
        <w:rPr>
          <w:b/>
        </w:rPr>
        <w:t>5.</w:t>
      </w:r>
      <w:r>
        <w:t xml:space="preserve"> For any derived stock variable that has not been defined yet, use a formula to create it based on its incoming arrows. Note that since at least one of these incoming arrows is from a stock variable (which is a vector), this circle’s variable will also be a vector. </w:t>
      </w:r>
    </w:p>
    <w:p w14:paraId="6014112C" w14:textId="1C45A5D3" w:rsidR="00E973EB" w:rsidRDefault="00E973EB" w:rsidP="00E973EB">
      <w:pPr>
        <w:pStyle w:val="Inside-enumerate"/>
        <w:numPr>
          <w:ilvl w:val="0"/>
          <w:numId w:val="18"/>
        </w:numPr>
        <w:tabs>
          <w:tab w:val="left" w:pos="504"/>
        </w:tabs>
      </w:pPr>
      <w:r w:rsidRPr="000E16EE">
        <w:rPr>
          <w:b/>
        </w:rPr>
        <w:t>6.</w:t>
      </w:r>
      <w:r>
        <w:t xml:space="preserve"> Finally, plot any vector(s) of interest. </w:t>
      </w:r>
    </w:p>
    <w:p w14:paraId="7CE3BD17" w14:textId="253F35C1" w:rsidR="00E973EB" w:rsidRDefault="00E973EB" w:rsidP="000E16EE">
      <w:pPr>
        <w:pStyle w:val="Heading-2"/>
      </w:pPr>
      <w:r>
        <w:t xml:space="preserve">Example: Drug </w:t>
      </w:r>
      <w:r w:rsidR="000E16EE">
        <w:t>D</w:t>
      </w:r>
      <w:r>
        <w:t>osage (</w:t>
      </w:r>
      <w:r w:rsidR="000E16EE">
        <w:t>S</w:t>
      </w:r>
      <w:r>
        <w:t>ingle-</w:t>
      </w:r>
      <w:r w:rsidR="000E16EE">
        <w:t>D</w:t>
      </w:r>
      <w:r>
        <w:t>ose)</w:t>
      </w:r>
    </w:p>
    <w:p w14:paraId="47DA2214" w14:textId="4A9FCF14" w:rsidR="00E973EB" w:rsidRDefault="00E973EB" w:rsidP="00E973EB">
      <w:pPr>
        <w:pStyle w:val="Text-body"/>
      </w:pPr>
      <w:r>
        <w:t xml:space="preserve">Let’s follow this procedure for a specific example. </w:t>
      </w:r>
      <w:r w:rsidR="00DB3C99">
        <w:t xml:space="preserve">From Module </w:t>
      </w:r>
      <w:r w:rsidR="00415287">
        <w:t>2</w:t>
      </w:r>
      <w:r w:rsidR="00DB3C99">
        <w:t>.5, "Drug Dosage," r</w:t>
      </w:r>
      <w:r>
        <w:t xml:space="preserve">ead </w:t>
      </w:r>
      <w:r w:rsidR="00DB3C99">
        <w:t>sections "Introduction" and "One-Compartment Model of Single Dose;"</w:t>
      </w:r>
      <w:r>
        <w:t xml:space="preserve"> then </w:t>
      </w:r>
      <w:proofErr w:type="gramStart"/>
      <w:r>
        <w:t>look</w:t>
      </w:r>
      <w:proofErr w:type="gramEnd"/>
      <w:r>
        <w:t xml:space="preserve"> carefully at the diagram describing the drug dosage system in Figure </w:t>
      </w:r>
      <w:r w:rsidR="00AC5D97">
        <w:t>2.5</w:t>
      </w:r>
      <w:r>
        <w:t xml:space="preserve">.1. Notice that </w:t>
      </w:r>
      <w:r>
        <w:lastRenderedPageBreak/>
        <w:t xml:space="preserve">there are </w:t>
      </w:r>
      <w:r>
        <w:rPr>
          <w:rStyle w:val="textit"/>
          <w:i w:val="0"/>
        </w:rPr>
        <w:t>six</w:t>
      </w:r>
      <w:r>
        <w:t xml:space="preserve"> elements in this diagram. One of them — “aspirin in plasma” — is a stock variable. Three of them — “half life,” “plasma volume,” and “elimination constant” — are ordinary variables. The first two of these three are ordinary variables because they have no incoming arrows at all. The last of the three (</w:t>
      </w:r>
      <w:r w:rsidR="00415287">
        <w:t>"</w:t>
      </w:r>
      <w:r>
        <w:t>elimination constant</w:t>
      </w:r>
      <w:r w:rsidR="00415287">
        <w:t>"</w:t>
      </w:r>
      <w:r>
        <w:t xml:space="preserve">) is also an ordinary variable because it has no incoming arrow from a box, only from another circle. One element — “elimination” — is a flow. Finally, “plasma concentration” is a derived stock variable because it has an incoming arrow from another box variable. </w:t>
      </w:r>
    </w:p>
    <w:p w14:paraId="165A2386" w14:textId="77777777" w:rsidR="00E973EB" w:rsidRDefault="00E973EB" w:rsidP="00E973EB">
      <w:pPr>
        <w:pStyle w:val="First-line-indent"/>
      </w:pPr>
      <w:r>
        <w:t xml:space="preserve">Translating this into an R simulation program is a combination of following the outlined procedure, and using our heads. We begin: </w:t>
      </w:r>
    </w:p>
    <w:p w14:paraId="1B117F62" w14:textId="77777777" w:rsidR="00E973EB" w:rsidRDefault="00E973EB" w:rsidP="00E973EB">
      <w:pPr>
        <w:pStyle w:val="First-line-indent"/>
      </w:pPr>
    </w:p>
    <w:p w14:paraId="095092D2" w14:textId="77777777" w:rsidR="00E973EB" w:rsidRDefault="00E973EB" w:rsidP="00E973EB">
      <w:pPr>
        <w:pStyle w:val="Inside-enumerate"/>
        <w:numPr>
          <w:ilvl w:val="0"/>
          <w:numId w:val="18"/>
        </w:numPr>
        <w:tabs>
          <w:tab w:val="left" w:pos="504"/>
        </w:tabs>
      </w:pPr>
      <w:r w:rsidRPr="008F259F">
        <w:rPr>
          <w:b/>
        </w:rPr>
        <w:t>1.</w:t>
      </w:r>
      <w:r>
        <w:t xml:space="preserve"> </w:t>
      </w:r>
      <w:r>
        <w:rPr>
          <w:rStyle w:val="textit"/>
          <w:i w:val="0"/>
        </w:rPr>
        <w:t>Identify the circles with no incoming arrows at all. If a circle represents a constant</w:t>
      </w:r>
      <w:r>
        <w:rPr>
          <w:rStyle w:val="textit"/>
        </w:rPr>
        <w:t xml:space="preserve"> </w:t>
      </w:r>
      <w:r>
        <w:rPr>
          <w:rStyle w:val="textit"/>
          <w:i w:val="0"/>
        </w:rPr>
        <w:t>(unchanging) value, then create a program variable to represent it. (Be careful of</w:t>
      </w:r>
      <w:r>
        <w:rPr>
          <w:rStyle w:val="textit"/>
        </w:rPr>
        <w:t xml:space="preserve"> </w:t>
      </w:r>
      <w:r>
        <w:rPr>
          <w:rStyle w:val="textit"/>
          <w:i w:val="0"/>
        </w:rPr>
        <w:t>units.)</w:t>
      </w:r>
      <w:r>
        <w:t xml:space="preserve"> </w:t>
      </w:r>
    </w:p>
    <w:p w14:paraId="731D28F3" w14:textId="77777777" w:rsidR="00E973EB" w:rsidRDefault="00E973EB" w:rsidP="00E973EB">
      <w:pPr>
        <w:pStyle w:val="Inside-enumerate"/>
        <w:numPr>
          <w:ilvl w:val="0"/>
          <w:numId w:val="0"/>
        </w:numPr>
        <w:ind w:left="504"/>
      </w:pPr>
      <w:r>
        <w:t xml:space="preserve">The circles with no incoming arrows are “half life” and “plasma volume.” From the problem description, we realize that both of these are simple constants: 3.2 hours, and 3000 ml, respectively. Hence, at the top of our R program, we will define these: </w:t>
      </w:r>
    </w:p>
    <w:p w14:paraId="40B8E7FD" w14:textId="77777777" w:rsidR="00E973EB" w:rsidRDefault="00E973EB" w:rsidP="008F259F">
      <w:pPr>
        <w:pStyle w:val="c"/>
      </w:pPr>
      <w:proofErr w:type="spellStart"/>
      <w:proofErr w:type="gramStart"/>
      <w:r>
        <w:t>halfLife</w:t>
      </w:r>
      <w:proofErr w:type="spellEnd"/>
      <w:proofErr w:type="gramEnd"/>
      <w:r>
        <w:t xml:space="preserve"> = 3.2        # </w:t>
      </w:r>
      <w:proofErr w:type="spellStart"/>
      <w:r>
        <w:t>hr</w:t>
      </w:r>
      <w:proofErr w:type="spellEnd"/>
      <w:r>
        <w:t xml:space="preserve"> </w:t>
      </w:r>
      <w:r>
        <w:br/>
      </w:r>
      <w:proofErr w:type="spellStart"/>
      <w:r>
        <w:t>plasmaVolume</w:t>
      </w:r>
      <w:proofErr w:type="spellEnd"/>
      <w:r>
        <w:t xml:space="preserve"> = 3000   # ml </w:t>
      </w:r>
    </w:p>
    <w:p w14:paraId="0E942D6B" w14:textId="77777777" w:rsidR="008F259F" w:rsidRDefault="008F259F" w:rsidP="008F259F">
      <w:pPr>
        <w:pStyle w:val="c"/>
      </w:pPr>
    </w:p>
    <w:p w14:paraId="10A8BC8A" w14:textId="77777777" w:rsidR="00E973EB" w:rsidRDefault="00E973EB" w:rsidP="00E973EB">
      <w:pPr>
        <w:pStyle w:val="Inside-enumerate"/>
        <w:numPr>
          <w:ilvl w:val="0"/>
          <w:numId w:val="0"/>
        </w:numPr>
        <w:ind w:left="504"/>
      </w:pPr>
      <w:r>
        <w:t xml:space="preserve">(Note that we have added small comments to the right of each line, documenting the units that the variable is in. This is a good practice to get into, since making incorrect unit conversions or assumptions is a common error.) </w:t>
      </w:r>
    </w:p>
    <w:p w14:paraId="3455B5A0" w14:textId="77777777" w:rsidR="00E973EB" w:rsidRDefault="00E973EB" w:rsidP="00E973EB">
      <w:pPr>
        <w:pStyle w:val="Inside-enumerate"/>
        <w:numPr>
          <w:ilvl w:val="0"/>
          <w:numId w:val="18"/>
        </w:numPr>
        <w:tabs>
          <w:tab w:val="left" w:pos="504"/>
        </w:tabs>
      </w:pPr>
      <w:r w:rsidRPr="008F259F">
        <w:rPr>
          <w:b/>
        </w:rPr>
        <w:t>2.</w:t>
      </w:r>
      <w:r>
        <w:t xml:space="preserve"> </w:t>
      </w:r>
      <w:r>
        <w:rPr>
          <w:rStyle w:val="textit"/>
          <w:i w:val="0"/>
        </w:rPr>
        <w:t>Identify all the circles whose only incoming arrows are from the circles already defined as</w:t>
      </w:r>
      <w:r>
        <w:rPr>
          <w:rStyle w:val="textit"/>
        </w:rPr>
        <w:t xml:space="preserve"> </w:t>
      </w:r>
      <w:r>
        <w:rPr>
          <w:rStyle w:val="textit"/>
          <w:i w:val="0"/>
        </w:rPr>
        <w:t>program variables. Create a variable to represent each one, using a formula. (Be careful</w:t>
      </w:r>
      <w:r>
        <w:rPr>
          <w:rStyle w:val="textit"/>
        </w:rPr>
        <w:t xml:space="preserve"> </w:t>
      </w:r>
      <w:r>
        <w:rPr>
          <w:rStyle w:val="textit"/>
          <w:i w:val="0"/>
        </w:rPr>
        <w:t>of units.) Repeat this step until the only circles left have something besides a circle</w:t>
      </w:r>
      <w:r>
        <w:rPr>
          <w:rStyle w:val="textit"/>
        </w:rPr>
        <w:t xml:space="preserve"> </w:t>
      </w:r>
      <w:r>
        <w:rPr>
          <w:rStyle w:val="textit"/>
          <w:i w:val="0"/>
        </w:rPr>
        <w:t>pointing to them.</w:t>
      </w:r>
      <w:r>
        <w:t xml:space="preserve"> </w:t>
      </w:r>
    </w:p>
    <w:p w14:paraId="57259D81" w14:textId="3445E30A" w:rsidR="00E973EB" w:rsidRDefault="00E973EB" w:rsidP="00E973EB">
      <w:pPr>
        <w:pStyle w:val="Inside-enumerate"/>
        <w:numPr>
          <w:ilvl w:val="0"/>
          <w:numId w:val="0"/>
        </w:numPr>
        <w:ind w:left="504"/>
      </w:pPr>
      <w:r>
        <w:t xml:space="preserve">We have one circle whose only incoming arrow is from a previously defined variable: elimination constant. Hence, following the formula given </w:t>
      </w:r>
      <w:r w:rsidR="009E250A">
        <w:t>in Equation Set 2.5.1</w:t>
      </w:r>
      <w:r>
        <w:t xml:space="preserve">, we write: </w:t>
      </w:r>
    </w:p>
    <w:p w14:paraId="59184AA8" w14:textId="2BE0CCDC" w:rsidR="00E973EB" w:rsidRDefault="00E973EB" w:rsidP="009C472A">
      <w:pPr>
        <w:pStyle w:val="c"/>
      </w:pPr>
      <w:proofErr w:type="spellStart"/>
      <w:proofErr w:type="gramStart"/>
      <w:r>
        <w:t>eliminationConsta</w:t>
      </w:r>
      <w:r w:rsidR="009C472A">
        <w:t>nt</w:t>
      </w:r>
      <w:proofErr w:type="spellEnd"/>
      <w:proofErr w:type="gramEnd"/>
      <w:r w:rsidR="009C472A">
        <w:t xml:space="preserve"> = -log(0.5)/</w:t>
      </w:r>
      <w:proofErr w:type="spellStart"/>
      <w:r w:rsidR="009C472A">
        <w:t>halfLife</w:t>
      </w:r>
      <w:proofErr w:type="spellEnd"/>
      <w:r w:rsidR="009C472A">
        <w:t xml:space="preserve">   # 1/h</w:t>
      </w:r>
      <w:r>
        <w:t xml:space="preserve"> </w:t>
      </w:r>
    </w:p>
    <w:p w14:paraId="6C002CB1" w14:textId="77777777" w:rsidR="009C472A" w:rsidRDefault="009C472A" w:rsidP="009C472A">
      <w:pPr>
        <w:pStyle w:val="c"/>
      </w:pPr>
    </w:p>
    <w:p w14:paraId="13F50559" w14:textId="15ED4CD3" w:rsidR="00E973EB" w:rsidRDefault="00E973EB" w:rsidP="00E973EB">
      <w:pPr>
        <w:pStyle w:val="Inside-enumerate"/>
        <w:numPr>
          <w:ilvl w:val="0"/>
          <w:numId w:val="0"/>
        </w:numPr>
        <w:ind w:left="504"/>
      </w:pPr>
      <w:r>
        <w:t xml:space="preserve">Recall that in R, </w:t>
      </w:r>
      <w:proofErr w:type="gramStart"/>
      <w:r w:rsidRPr="009C472A">
        <w:rPr>
          <w:rStyle w:val="texttt"/>
          <w:i/>
        </w:rPr>
        <w:t>log</w:t>
      </w:r>
      <w:r>
        <w:rPr>
          <w:rStyle w:val="texttt"/>
        </w:rPr>
        <w:t>(</w:t>
      </w:r>
      <w:proofErr w:type="gramEnd"/>
      <w:r>
        <w:rPr>
          <w:rStyle w:val="texttt"/>
        </w:rPr>
        <w:t>)</w:t>
      </w:r>
      <w:r>
        <w:t xml:space="preserve"> is the function to perform a natural l</w:t>
      </w:r>
      <w:r w:rsidR="009C472A">
        <w:t>ogarithm. Note the comment “1/h</w:t>
      </w:r>
      <w:r>
        <w:t xml:space="preserve">” at the end of this line; this indicates that the elimination constant is in the units of “per hours.” </w:t>
      </w:r>
    </w:p>
    <w:p w14:paraId="39DAD38A" w14:textId="77777777" w:rsidR="00E973EB" w:rsidRDefault="00E973EB" w:rsidP="00E973EB">
      <w:pPr>
        <w:pStyle w:val="Inside-enumerate"/>
        <w:numPr>
          <w:ilvl w:val="0"/>
          <w:numId w:val="18"/>
        </w:numPr>
        <w:tabs>
          <w:tab w:val="left" w:pos="504"/>
        </w:tabs>
      </w:pPr>
      <w:r w:rsidRPr="009C472A">
        <w:rPr>
          <w:b/>
        </w:rPr>
        <w:t>3.</w:t>
      </w:r>
      <w:r>
        <w:t xml:space="preserve"> </w:t>
      </w:r>
      <w:r>
        <w:rPr>
          <w:rStyle w:val="textit"/>
          <w:i w:val="0"/>
        </w:rPr>
        <w:t>Create a vector (array) for each stock variable (box). Set the first value of this vector to</w:t>
      </w:r>
      <w:r>
        <w:rPr>
          <w:rStyle w:val="textit"/>
        </w:rPr>
        <w:t xml:space="preserve"> </w:t>
      </w:r>
      <w:r>
        <w:rPr>
          <w:rStyle w:val="textit"/>
          <w:i w:val="0"/>
        </w:rPr>
        <w:t>its initial condition (i.e., its value when the simulation begins.)</w:t>
      </w:r>
      <w:r>
        <w:t xml:space="preserve"> </w:t>
      </w:r>
    </w:p>
    <w:p w14:paraId="1AF2356B" w14:textId="77777777" w:rsidR="00E973EB" w:rsidRDefault="00E973EB" w:rsidP="00E973EB">
      <w:pPr>
        <w:pStyle w:val="Inside-enumerate"/>
        <w:numPr>
          <w:ilvl w:val="0"/>
          <w:numId w:val="0"/>
        </w:numPr>
        <w:ind w:left="504"/>
      </w:pPr>
      <w:r>
        <w:t xml:space="preserve">We have one stock variable, so we create a vector for it: </w:t>
      </w:r>
    </w:p>
    <w:p w14:paraId="58F80D01" w14:textId="77777777" w:rsidR="00E973EB" w:rsidRDefault="00E973EB" w:rsidP="009C472A">
      <w:pPr>
        <w:pStyle w:val="c"/>
      </w:pPr>
      <w:proofErr w:type="spellStart"/>
      <w:proofErr w:type="gramStart"/>
      <w:r>
        <w:t>aspirinInPlasma</w:t>
      </w:r>
      <w:proofErr w:type="spellEnd"/>
      <w:proofErr w:type="gramEnd"/>
      <w:r>
        <w:t xml:space="preserve"> = vector() </w:t>
      </w:r>
    </w:p>
    <w:p w14:paraId="6A1FD4F5" w14:textId="77777777" w:rsidR="009C472A" w:rsidRDefault="009C472A" w:rsidP="009C472A">
      <w:pPr>
        <w:pStyle w:val="c"/>
      </w:pPr>
    </w:p>
    <w:p w14:paraId="3F17D5FA" w14:textId="77777777" w:rsidR="00E973EB" w:rsidRDefault="00E973EB" w:rsidP="00E973EB">
      <w:pPr>
        <w:pStyle w:val="Inside-enumerate"/>
        <w:numPr>
          <w:ilvl w:val="0"/>
          <w:numId w:val="0"/>
        </w:numPr>
        <w:ind w:left="504"/>
      </w:pPr>
      <w:r>
        <w:t xml:space="preserve">Then, we initialize the first value of that vector to be its value at the start of the simulation: </w:t>
      </w:r>
    </w:p>
    <w:p w14:paraId="10789FE8" w14:textId="77777777" w:rsidR="00E973EB" w:rsidRDefault="00E973EB" w:rsidP="009C472A">
      <w:pPr>
        <w:pStyle w:val="c"/>
      </w:pPr>
      <w:proofErr w:type="spellStart"/>
      <w:proofErr w:type="gramStart"/>
      <w:r>
        <w:t>aspirinInPlasma</w:t>
      </w:r>
      <w:proofErr w:type="spellEnd"/>
      <w:proofErr w:type="gramEnd"/>
      <w:r>
        <w:t xml:space="preserve">[1] = 2 * 325 * 1000   # </w:t>
      </w:r>
      <w:proofErr w:type="spellStart"/>
      <w:r>
        <w:t>ug</w:t>
      </w:r>
      <w:proofErr w:type="spellEnd"/>
      <w:r>
        <w:t xml:space="preserve"> </w:t>
      </w:r>
    </w:p>
    <w:p w14:paraId="2AA32E6D" w14:textId="77777777" w:rsidR="00367751" w:rsidRDefault="00367751" w:rsidP="009C472A">
      <w:pPr>
        <w:pStyle w:val="c"/>
      </w:pPr>
    </w:p>
    <w:p w14:paraId="7E9B30B7" w14:textId="523826C9" w:rsidR="00E973EB" w:rsidRDefault="00E973EB" w:rsidP="00E973EB">
      <w:pPr>
        <w:pStyle w:val="Inside-enumerate"/>
        <w:numPr>
          <w:ilvl w:val="0"/>
          <w:numId w:val="0"/>
        </w:numPr>
        <w:ind w:left="504"/>
      </w:pPr>
      <w:r>
        <w:t xml:space="preserve">These two lines of code create a vector called </w:t>
      </w:r>
      <w:proofErr w:type="spellStart"/>
      <w:r w:rsidRPr="00367751">
        <w:rPr>
          <w:rStyle w:val="texttt"/>
          <w:i/>
        </w:rPr>
        <w:t>aspirinInPlasma</w:t>
      </w:r>
      <w:proofErr w:type="spellEnd"/>
      <w:r w:rsidR="00367751">
        <w:rPr>
          <w:rStyle w:val="texttt"/>
        </w:rPr>
        <w:t>,</w:t>
      </w:r>
      <w:r w:rsidR="00367751">
        <w:t xml:space="preserve"> </w:t>
      </w:r>
      <w:r>
        <w:t xml:space="preserve">which will hold </w:t>
      </w:r>
      <w:r>
        <w:rPr>
          <w:rStyle w:val="textit"/>
          <w:i w:val="0"/>
        </w:rPr>
        <w:t>all</w:t>
      </w:r>
      <w:r>
        <w:t xml:space="preserve"> </w:t>
      </w:r>
      <w:r>
        <w:lastRenderedPageBreak/>
        <w:t xml:space="preserve">the values over time as the simulation runs. Each of the values in this vector will have units of  </w:t>
      </w:r>
      <w:r w:rsidR="00F710D7">
        <w:t>µ</w:t>
      </w:r>
      <w:r w:rsidR="005E1FAA">
        <w:t>g (micrograms).</w:t>
      </w:r>
    </w:p>
    <w:p w14:paraId="22A8C77B" w14:textId="77777777" w:rsidR="00E973EB" w:rsidRDefault="00E973EB" w:rsidP="00E973EB">
      <w:pPr>
        <w:pStyle w:val="Inside-enumerate"/>
        <w:numPr>
          <w:ilvl w:val="0"/>
          <w:numId w:val="18"/>
        </w:numPr>
        <w:tabs>
          <w:tab w:val="left" w:pos="504"/>
        </w:tabs>
      </w:pPr>
      <w:r w:rsidRPr="00F710D7">
        <w:rPr>
          <w:b/>
        </w:rPr>
        <w:t>4.</w:t>
      </w:r>
      <w:r>
        <w:t xml:space="preserve"> </w:t>
      </w:r>
      <w:r>
        <w:rPr>
          <w:rStyle w:val="textit"/>
          <w:i w:val="0"/>
        </w:rPr>
        <w:t>Run through the simulation loop for the specified total time and time increment.</w:t>
      </w:r>
      <w:r>
        <w:t xml:space="preserve"> </w:t>
      </w:r>
    </w:p>
    <w:p w14:paraId="3FF97BD8" w14:textId="77777777" w:rsidR="00E973EB" w:rsidRDefault="00E973EB" w:rsidP="00E973EB">
      <w:pPr>
        <w:pStyle w:val="Inside-enumerate"/>
        <w:numPr>
          <w:ilvl w:val="0"/>
          <w:numId w:val="0"/>
        </w:numPr>
        <w:ind w:left="504"/>
      </w:pPr>
      <w:r>
        <w:t xml:space="preserve">We need to decide two basic things about our simulation: (1) how long (in simulated time) will it run for? (2) </w:t>
      </w:r>
      <w:proofErr w:type="gramStart"/>
      <w:r>
        <w:t>how</w:t>
      </w:r>
      <w:proofErr w:type="gramEnd"/>
      <w:r>
        <w:t xml:space="preserve"> much simulated time will elapse between each virtual “tick of the clock?” These two choices are rather arbitrary at this point, but they affect the amount of memory your program requires as it runs, and ultimately, its speed. For now, we’ll simulate 8 hours of the patient’s body, and set our “granularity” to five minutes: </w:t>
      </w:r>
    </w:p>
    <w:p w14:paraId="6110F638" w14:textId="1A738B07" w:rsidR="00E973EB" w:rsidRDefault="00F710D7" w:rsidP="00F710D7">
      <w:pPr>
        <w:pStyle w:val="c"/>
      </w:pPr>
      <w:proofErr w:type="spellStart"/>
      <w:proofErr w:type="gramStart"/>
      <w:r>
        <w:t>simulationHours</w:t>
      </w:r>
      <w:proofErr w:type="spellEnd"/>
      <w:proofErr w:type="gramEnd"/>
      <w:r>
        <w:t xml:space="preserve"> = 8 # h</w:t>
      </w:r>
      <w:r w:rsidR="00E973EB">
        <w:br/>
      </w:r>
      <w:proofErr w:type="spellStart"/>
      <w:r>
        <w:t>deltaX</w:t>
      </w:r>
      <w:proofErr w:type="spellEnd"/>
      <w:r>
        <w:t xml:space="preserve"> = 5/60       # h</w:t>
      </w:r>
      <w:r w:rsidR="00E973EB">
        <w:br/>
        <w:t xml:space="preserve">x = </w:t>
      </w:r>
      <w:proofErr w:type="spellStart"/>
      <w:r w:rsidR="00E973EB">
        <w:t>seq</w:t>
      </w:r>
      <w:proofErr w:type="spellEnd"/>
      <w:r w:rsidR="00E973EB">
        <w:t xml:space="preserve">(0,simulationHours,deltaX) </w:t>
      </w:r>
    </w:p>
    <w:p w14:paraId="5DA94250" w14:textId="77777777" w:rsidR="00F710D7" w:rsidRDefault="00F710D7" w:rsidP="00F710D7">
      <w:pPr>
        <w:pStyle w:val="c"/>
      </w:pPr>
    </w:p>
    <w:p w14:paraId="62C299A2" w14:textId="565C1DAC" w:rsidR="00E973EB" w:rsidRDefault="00E973EB" w:rsidP="00E973EB">
      <w:pPr>
        <w:pStyle w:val="Inside-enumerate"/>
        <w:numPr>
          <w:ilvl w:val="0"/>
          <w:numId w:val="0"/>
        </w:numPr>
        <w:ind w:left="504"/>
      </w:pPr>
      <w:r>
        <w:t xml:space="preserve">The variable </w:t>
      </w:r>
      <w:proofErr w:type="spellStart"/>
      <w:r w:rsidRPr="00F710D7">
        <w:rPr>
          <w:rStyle w:val="texttt"/>
          <w:i/>
        </w:rPr>
        <w:t>deltaX</w:t>
      </w:r>
      <w:proofErr w:type="spellEnd"/>
      <w:r>
        <w:t xml:space="preserve"> (written mathematically as </w:t>
      </w:r>
      <w:r w:rsidR="004B35B7">
        <w:sym w:font="Symbol" w:char="F044"/>
      </w:r>
      <w:r w:rsidR="004B35B7">
        <w:rPr>
          <w:i/>
        </w:rPr>
        <w:t>x</w:t>
      </w:r>
      <w:r>
        <w:t xml:space="preserve">) is our granularity, set to 5 minutes. The </w:t>
      </w:r>
      <w:r w:rsidRPr="004B35B7">
        <w:rPr>
          <w:i/>
        </w:rPr>
        <w:t>x</w:t>
      </w:r>
      <w:r>
        <w:t xml:space="preserve"> values in this vector mean that </w:t>
      </w:r>
      <w:proofErr w:type="gramStart"/>
      <w:r>
        <w:rPr>
          <w:rStyle w:val="textit"/>
          <w:i w:val="0"/>
        </w:rPr>
        <w:t>every iteration</w:t>
      </w:r>
      <w:proofErr w:type="gramEnd"/>
      <w:r>
        <w:rPr>
          <w:rStyle w:val="textit"/>
        </w:rPr>
        <w:t xml:space="preserve"> </w:t>
      </w:r>
      <w:r>
        <w:rPr>
          <w:rStyle w:val="textit"/>
          <w:i w:val="0"/>
        </w:rPr>
        <w:t>through our loop represents five minutes of time.</w:t>
      </w:r>
      <w:r>
        <w:t xml:space="preserve"> Put another way, we will be </w:t>
      </w:r>
      <w:proofErr w:type="spellStart"/>
      <w:r>
        <w:t>recomputing</w:t>
      </w:r>
      <w:proofErr w:type="spellEnd"/>
      <w:r>
        <w:t xml:space="preserve"> the concentration of aspirin in the patient’s blood every five minutes. We now write the loop itself: </w:t>
      </w:r>
    </w:p>
    <w:p w14:paraId="5E8CCD24" w14:textId="77777777" w:rsidR="00E973EB" w:rsidRDefault="00E973EB" w:rsidP="004B35B7">
      <w:pPr>
        <w:pStyle w:val="c"/>
      </w:pPr>
      <w:proofErr w:type="gramStart"/>
      <w:r>
        <w:t>for</w:t>
      </w:r>
      <w:proofErr w:type="gramEnd"/>
      <w:r>
        <w:t xml:space="preserve"> (</w:t>
      </w:r>
      <w:proofErr w:type="spellStart"/>
      <w:r>
        <w:t>i</w:t>
      </w:r>
      <w:proofErr w:type="spellEnd"/>
      <w:r>
        <w:t xml:space="preserve"> in 2:length(x)) { </w:t>
      </w:r>
    </w:p>
    <w:p w14:paraId="26EB371D" w14:textId="77777777" w:rsidR="004B35B7" w:rsidRDefault="004B35B7" w:rsidP="004B35B7">
      <w:pPr>
        <w:pStyle w:val="c"/>
      </w:pPr>
    </w:p>
    <w:p w14:paraId="5AA6D07E" w14:textId="7FA8C69B" w:rsidR="00E973EB" w:rsidRDefault="00E973EB" w:rsidP="00E973EB">
      <w:pPr>
        <w:pStyle w:val="Inside-enumerate"/>
        <w:numPr>
          <w:ilvl w:val="0"/>
          <w:numId w:val="0"/>
        </w:numPr>
        <w:ind w:left="504"/>
      </w:pPr>
      <w:r>
        <w:t xml:space="preserve">This line needs some explanation. First, it establishes a variable called </w:t>
      </w:r>
      <w:proofErr w:type="spellStart"/>
      <w:r w:rsidRPr="004B35B7">
        <w:rPr>
          <w:rStyle w:val="texttt"/>
          <w:i/>
        </w:rPr>
        <w:t>i</w:t>
      </w:r>
      <w:proofErr w:type="spellEnd"/>
      <w:r>
        <w:t xml:space="preserve"> </w:t>
      </w:r>
      <w:r>
        <w:rPr>
          <w:rStyle w:val="textit"/>
          <w:i w:val="0"/>
        </w:rPr>
        <w:t>whose value will</w:t>
      </w:r>
      <w:r>
        <w:rPr>
          <w:rStyle w:val="textit"/>
        </w:rPr>
        <w:t xml:space="preserve"> </w:t>
      </w:r>
      <w:r>
        <w:rPr>
          <w:rStyle w:val="textit"/>
          <w:i w:val="0"/>
        </w:rPr>
        <w:t>change each time through the loop.</w:t>
      </w:r>
      <w:r>
        <w:t xml:space="preserve"> It will change to be the successive values in the vector specified after the word “</w:t>
      </w:r>
      <w:r>
        <w:rPr>
          <w:rStyle w:val="texttt"/>
        </w:rPr>
        <w:t>in</w:t>
      </w:r>
      <w:r>
        <w:t xml:space="preserve">,” which begins at 2, and goes up to </w:t>
      </w:r>
      <w:r>
        <w:rPr>
          <w:rStyle w:val="textit"/>
          <w:i w:val="0"/>
        </w:rPr>
        <w:t>one greater than</w:t>
      </w:r>
      <w:r>
        <w:rPr>
          <w:rStyle w:val="textit"/>
        </w:rPr>
        <w:t xml:space="preserve"> </w:t>
      </w:r>
      <w:r>
        <w:rPr>
          <w:rStyle w:val="textit"/>
          <w:i w:val="0"/>
        </w:rPr>
        <w:t>the number of clock ticks in the simulation.</w:t>
      </w:r>
      <w:r>
        <w:t xml:space="preserve"> With the values mentioned above, this works out to be 2 through 97. This is because our simulation will run for 96 clock ticks of 5 minutes each, for a total of 480 minutes, or 8 hours. </w:t>
      </w:r>
      <w:r>
        <w:rPr>
          <w:rStyle w:val="textbf"/>
          <w:b/>
        </w:rPr>
        <w:t>Note that the</w:t>
      </w:r>
      <w:r>
        <w:rPr>
          <w:rStyle w:val="textbf"/>
        </w:rPr>
        <w:t xml:space="preserve"> </w:t>
      </w:r>
      <w:r>
        <w:rPr>
          <w:rStyle w:val="textbf"/>
          <w:b/>
        </w:rPr>
        <w:t xml:space="preserve">variable </w:t>
      </w:r>
      <w:proofErr w:type="spellStart"/>
      <w:r w:rsidRPr="0050636B">
        <w:rPr>
          <w:rStyle w:val="texttt"/>
          <w:i/>
        </w:rPr>
        <w:t>i</w:t>
      </w:r>
      <w:proofErr w:type="spellEnd"/>
      <w:r>
        <w:rPr>
          <w:rStyle w:val="textbf"/>
        </w:rPr>
        <w:t xml:space="preserve"> </w:t>
      </w:r>
      <w:r>
        <w:rPr>
          <w:rStyle w:val="textbf"/>
          <w:b/>
        </w:rPr>
        <w:t>will take on values 2, 3, 4</w:t>
      </w:r>
      <w:proofErr w:type="gramStart"/>
      <w:r>
        <w:rPr>
          <w:rStyle w:val="textbf"/>
          <w:b/>
        </w:rPr>
        <w:t>, ...</w:t>
      </w:r>
      <w:proofErr w:type="gramEnd"/>
      <w:r>
        <w:rPr>
          <w:rStyle w:val="textbf"/>
          <w:b/>
        </w:rPr>
        <w:t>, 97.</w:t>
      </w:r>
      <w:r>
        <w:t xml:space="preserve"> It will </w:t>
      </w:r>
      <w:r>
        <w:rPr>
          <w:rStyle w:val="textit"/>
          <w:i w:val="0"/>
        </w:rPr>
        <w:t>not</w:t>
      </w:r>
      <w:r>
        <w:t xml:space="preserve"> have values </w:t>
      </w:r>
      <w:r w:rsidR="0050636B" w:rsidRPr="0050636B">
        <w:rPr>
          <w:position w:val="-24"/>
        </w:rPr>
        <w:object w:dxaOrig="360" w:dyaOrig="620" w14:anchorId="2116450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31pt" o:ole="" filled="t">
            <v:fill color2="black"/>
            <v:imagedata r:id="rId8" o:title=""/>
          </v:shape>
          <o:OLEObject Type="Embed" ProgID="Equation.DSMT4" ShapeID="_x0000_i1025" DrawAspect="Content" ObjectID="_1342960201" r:id="rId9"/>
        </w:object>
      </w:r>
      <w:r w:rsidR="0050636B">
        <w:t>h</w:t>
      </w:r>
      <w:r>
        <w:t xml:space="preserve">, </w:t>
      </w:r>
      <w:r w:rsidR="0050636B" w:rsidRPr="0050636B">
        <w:rPr>
          <w:position w:val="-24"/>
        </w:rPr>
        <w:object w:dxaOrig="360" w:dyaOrig="620" w14:anchorId="0818679C">
          <v:shape id="_x0000_i1026" type="#_x0000_t75" style="width:18pt;height:31pt" o:ole="">
            <v:imagedata r:id="rId10" o:title=""/>
          </v:shape>
          <o:OLEObject Type="Embed" ProgID="Equation.DSMT4" ShapeID="_x0000_i1026" DrawAspect="Content" ObjectID="_1342960202" r:id="rId11"/>
        </w:object>
      </w:r>
      <w:r w:rsidR="0050636B">
        <w:t>h</w:t>
      </w:r>
      <w:r>
        <w:t xml:space="preserve">, </w:t>
      </w:r>
      <w:r w:rsidR="0050636B" w:rsidRPr="0050636B">
        <w:rPr>
          <w:position w:val="-24"/>
        </w:rPr>
        <w:object w:dxaOrig="360" w:dyaOrig="620" w14:anchorId="3BFBC6C3">
          <v:shape id="_x0000_i1027" type="#_x0000_t75" style="width:18pt;height:31pt" o:ole="">
            <v:imagedata r:id="rId12" o:title=""/>
          </v:shape>
          <o:OLEObject Type="Embed" ProgID="Equation.DSMT4" ShapeID="_x0000_i1027" DrawAspect="Content" ObjectID="_1342960203" r:id="rId13"/>
        </w:object>
      </w:r>
      <w:r w:rsidR="0050636B">
        <w:t>h</w:t>
      </w:r>
      <w:proofErr w:type="gramStart"/>
      <w:r>
        <w:t>, ...</w:t>
      </w:r>
      <w:proofErr w:type="gramEnd"/>
      <w:r>
        <w:t xml:space="preserve">, </w:t>
      </w:r>
      <w:r w:rsidR="0050636B" w:rsidRPr="0050636B">
        <w:rPr>
          <w:position w:val="-24"/>
        </w:rPr>
        <w:object w:dxaOrig="480" w:dyaOrig="620" w14:anchorId="6876CC46">
          <v:shape id="_x0000_i1028" type="#_x0000_t75" style="width:24pt;height:31pt" o:ole="">
            <v:imagedata r:id="rId14" o:title=""/>
          </v:shape>
          <o:OLEObject Type="Embed" ProgID="Equation.DSMT4" ShapeID="_x0000_i1028" DrawAspect="Content" ObjectID="_1342960204" r:id="rId15"/>
        </w:object>
      </w:r>
      <w:r w:rsidR="0050636B">
        <w:t>h</w:t>
      </w:r>
      <w:r>
        <w:t xml:space="preserve">. The latter is the job of the elements of the </w:t>
      </w:r>
      <w:r w:rsidRPr="003B4F3D">
        <w:rPr>
          <w:rStyle w:val="texttt"/>
          <w:i/>
        </w:rPr>
        <w:t>x</w:t>
      </w:r>
      <w:r>
        <w:t xml:space="preserve"> vector, not </w:t>
      </w:r>
      <w:proofErr w:type="spellStart"/>
      <w:r w:rsidRPr="003B4F3D">
        <w:rPr>
          <w:rStyle w:val="texttt"/>
          <w:i/>
        </w:rPr>
        <w:t>i</w:t>
      </w:r>
      <w:proofErr w:type="spellEnd"/>
      <w:r w:rsidRPr="003B4F3D">
        <w:rPr>
          <w:i/>
        </w:rPr>
        <w:t xml:space="preserve"> </w:t>
      </w:r>
      <w:r>
        <w:t xml:space="preserve">variable. </w:t>
      </w:r>
      <w:proofErr w:type="spellStart"/>
      <w:proofErr w:type="gramStart"/>
      <w:r w:rsidRPr="003B4F3D">
        <w:rPr>
          <w:rStyle w:val="texttt"/>
          <w:i/>
        </w:rPr>
        <w:t>i</w:t>
      </w:r>
      <w:proofErr w:type="spellEnd"/>
      <w:proofErr w:type="gramEnd"/>
      <w:r>
        <w:t xml:space="preserve"> does not represent a time value, but simply an iteration number, and a vector index. The sequence 5, 10, 15, ... </w:t>
      </w:r>
      <w:r>
        <w:rPr>
          <w:rStyle w:val="textit"/>
          <w:i w:val="0"/>
        </w:rPr>
        <w:t>does</w:t>
      </w:r>
      <w:r>
        <w:t xml:space="preserve"> represent the </w:t>
      </w:r>
      <w:r>
        <w:rPr>
          <w:rStyle w:val="textit"/>
          <w:i w:val="0"/>
        </w:rPr>
        <w:t>time</w:t>
      </w:r>
      <w:r>
        <w:t xml:space="preserve"> (in minutes) corresponding to each point of the simulation: the first iteration through the loop, when </w:t>
      </w:r>
      <w:proofErr w:type="spellStart"/>
      <w:r w:rsidRPr="003B4F3D">
        <w:rPr>
          <w:i/>
        </w:rPr>
        <w:t>i</w:t>
      </w:r>
      <w:proofErr w:type="spellEnd"/>
      <w:r w:rsidR="003B4F3D">
        <w:t xml:space="preserve"> </w:t>
      </w:r>
      <w:r>
        <w:t>=</w:t>
      </w:r>
      <w:r w:rsidR="003B4F3D">
        <w:t xml:space="preserve"> </w:t>
      </w:r>
      <w:r>
        <w:t xml:space="preserve">2, represents the time 5 minutes; when </w:t>
      </w:r>
      <w:proofErr w:type="spellStart"/>
      <w:r w:rsidR="003B4F3D">
        <w:rPr>
          <w:i/>
        </w:rPr>
        <w:t>i</w:t>
      </w:r>
      <w:proofErr w:type="spellEnd"/>
      <w:r w:rsidR="003B4F3D">
        <w:t xml:space="preserve"> </w:t>
      </w:r>
      <w:r>
        <w:t>=</w:t>
      </w:r>
      <w:r w:rsidR="003B4F3D">
        <w:t xml:space="preserve"> </w:t>
      </w:r>
      <w:r>
        <w:t xml:space="preserve">3, the time is 10 minutes; and so on. </w:t>
      </w:r>
    </w:p>
    <w:p w14:paraId="4C9959A0" w14:textId="77777777" w:rsidR="00E973EB" w:rsidRDefault="00E973EB" w:rsidP="00E973EB">
      <w:pPr>
        <w:pStyle w:val="Inside-enumerate"/>
        <w:numPr>
          <w:ilvl w:val="0"/>
          <w:numId w:val="0"/>
        </w:numPr>
        <w:ind w:left="504"/>
        <w:rPr>
          <w:rStyle w:val="textbf"/>
          <w:b/>
        </w:rPr>
      </w:pPr>
      <w:r>
        <w:t xml:space="preserve">The reason we start our loop with </w:t>
      </w:r>
      <w:proofErr w:type="spellStart"/>
      <w:r w:rsidRPr="003B4F3D">
        <w:rPr>
          <w:rStyle w:val="texttt"/>
          <w:i/>
        </w:rPr>
        <w:t>i</w:t>
      </w:r>
      <w:proofErr w:type="spellEnd"/>
      <w:r>
        <w:t xml:space="preserve"> equal to 2 is that we have already set up the initial condition </w:t>
      </w:r>
      <w:proofErr w:type="spellStart"/>
      <w:proofErr w:type="gramStart"/>
      <w:r w:rsidRPr="003E0463">
        <w:rPr>
          <w:rStyle w:val="texttt"/>
          <w:i/>
        </w:rPr>
        <w:t>aspirinInPlasma</w:t>
      </w:r>
      <w:proofErr w:type="spellEnd"/>
      <w:r>
        <w:rPr>
          <w:rStyle w:val="texttt"/>
        </w:rPr>
        <w:t>[</w:t>
      </w:r>
      <w:proofErr w:type="gramEnd"/>
      <w:r>
        <w:rPr>
          <w:rStyle w:val="texttt"/>
        </w:rPr>
        <w:t>1] = 2 * 325 * 1000</w:t>
      </w:r>
      <w:r>
        <w:t xml:space="preserve">. In the loop, then, we need to begin by computing </w:t>
      </w:r>
      <w:proofErr w:type="spellStart"/>
      <w:proofErr w:type="gramStart"/>
      <w:r w:rsidRPr="003E0463">
        <w:rPr>
          <w:rStyle w:val="texttt"/>
          <w:i/>
        </w:rPr>
        <w:t>aspirinInPlasma</w:t>
      </w:r>
      <w:proofErr w:type="spellEnd"/>
      <w:r>
        <w:rPr>
          <w:rStyle w:val="texttt"/>
        </w:rPr>
        <w:t>[</w:t>
      </w:r>
      <w:proofErr w:type="gramEnd"/>
      <w:r>
        <w:rPr>
          <w:rStyle w:val="texttt"/>
        </w:rPr>
        <w:t>2]</w:t>
      </w:r>
      <w:r>
        <w:t xml:space="preserve"> based on </w:t>
      </w:r>
      <w:proofErr w:type="spellStart"/>
      <w:r w:rsidRPr="003E0463">
        <w:rPr>
          <w:rStyle w:val="texttt"/>
          <w:i/>
        </w:rPr>
        <w:t>aspirinInPlasma</w:t>
      </w:r>
      <w:proofErr w:type="spellEnd"/>
      <w:r>
        <w:rPr>
          <w:rStyle w:val="texttt"/>
        </w:rPr>
        <w:t>[1]</w:t>
      </w:r>
      <w:r>
        <w:t xml:space="preserve">, then </w:t>
      </w:r>
      <w:proofErr w:type="spellStart"/>
      <w:r w:rsidRPr="003E0463">
        <w:rPr>
          <w:rStyle w:val="texttt"/>
          <w:i/>
        </w:rPr>
        <w:t>aspirinInPlasma</w:t>
      </w:r>
      <w:proofErr w:type="spellEnd"/>
      <w:r>
        <w:rPr>
          <w:rStyle w:val="texttt"/>
        </w:rPr>
        <w:t>[3]</w:t>
      </w:r>
      <w:r>
        <w:t xml:space="preserve"> based on </w:t>
      </w:r>
      <w:proofErr w:type="spellStart"/>
      <w:r w:rsidRPr="003E0463">
        <w:rPr>
          <w:rStyle w:val="texttt"/>
          <w:i/>
        </w:rPr>
        <w:t>aspirinInPlasma</w:t>
      </w:r>
      <w:proofErr w:type="spellEnd"/>
      <w:r>
        <w:rPr>
          <w:rStyle w:val="texttt"/>
        </w:rPr>
        <w:t>[2]</w:t>
      </w:r>
      <w:r>
        <w:t xml:space="preserve">, and so forth. Clearly, we need to begin the process with element number 2. </w:t>
      </w:r>
    </w:p>
    <w:p w14:paraId="32101F86" w14:textId="77777777" w:rsidR="00E973EB" w:rsidRDefault="00E973EB" w:rsidP="00E973EB">
      <w:pPr>
        <w:pStyle w:val="Inside-enumerate"/>
        <w:numPr>
          <w:ilvl w:val="0"/>
          <w:numId w:val="0"/>
        </w:numPr>
        <w:ind w:left="504"/>
      </w:pPr>
      <w:r>
        <w:rPr>
          <w:rStyle w:val="textbf"/>
          <w:b/>
        </w:rPr>
        <w:t>Quick Review Question 2</w:t>
      </w:r>
      <w:r>
        <w:t xml:space="preserve"> Suppose </w:t>
      </w:r>
      <w:proofErr w:type="spellStart"/>
      <w:r w:rsidRPr="00CE4BE0">
        <w:rPr>
          <w:rStyle w:val="texttt"/>
          <w:i/>
        </w:rPr>
        <w:t>simulationHours</w:t>
      </w:r>
      <w:proofErr w:type="spellEnd"/>
      <w:r>
        <w:t xml:space="preserve"> had the value 40 hours and </w:t>
      </w:r>
      <w:proofErr w:type="spellStart"/>
      <w:r w:rsidRPr="003E0463">
        <w:rPr>
          <w:rStyle w:val="texttt"/>
          <w:i/>
        </w:rPr>
        <w:t>deltaX</w:t>
      </w:r>
      <w:proofErr w:type="spellEnd"/>
      <w:r>
        <w:t xml:space="preserve"> had the value 10/60 hours (10 minutes). </w:t>
      </w:r>
    </w:p>
    <w:p w14:paraId="2F962DB3" w14:textId="77777777" w:rsidR="00E973EB" w:rsidRDefault="00E973EB" w:rsidP="00E973EB">
      <w:pPr>
        <w:pStyle w:val="Inside-enumerate"/>
        <w:numPr>
          <w:ilvl w:val="0"/>
          <w:numId w:val="0"/>
        </w:numPr>
        <w:ind w:left="504"/>
      </w:pPr>
    </w:p>
    <w:p w14:paraId="2F63F396" w14:textId="77777777" w:rsidR="00E973EB" w:rsidRDefault="00E973EB" w:rsidP="00E973EB">
      <w:pPr>
        <w:pStyle w:val="Inside-enumerate"/>
        <w:numPr>
          <w:ilvl w:val="1"/>
          <w:numId w:val="18"/>
        </w:numPr>
        <w:tabs>
          <w:tab w:val="left" w:pos="792"/>
        </w:tabs>
      </w:pPr>
      <w:r w:rsidRPr="003E0463">
        <w:rPr>
          <w:b/>
        </w:rPr>
        <w:t xml:space="preserve">a. </w:t>
      </w:r>
      <w:r>
        <w:t xml:space="preserve">How many times would the loop body be executed? </w:t>
      </w:r>
    </w:p>
    <w:p w14:paraId="288486E1" w14:textId="77777777" w:rsidR="00E973EB" w:rsidRDefault="00E973EB" w:rsidP="00E973EB">
      <w:pPr>
        <w:pStyle w:val="Inside-enumerate"/>
        <w:numPr>
          <w:ilvl w:val="1"/>
          <w:numId w:val="18"/>
        </w:numPr>
        <w:tabs>
          <w:tab w:val="left" w:pos="792"/>
        </w:tabs>
      </w:pPr>
      <w:r w:rsidRPr="003E0463">
        <w:rPr>
          <w:b/>
        </w:rPr>
        <w:lastRenderedPageBreak/>
        <w:t xml:space="preserve">b. </w:t>
      </w:r>
      <w:r>
        <w:t xml:space="preserve">What would the value of </w:t>
      </w:r>
      <w:proofErr w:type="spellStart"/>
      <w:r w:rsidRPr="00CD58AC">
        <w:rPr>
          <w:rStyle w:val="texttt"/>
          <w:i/>
        </w:rPr>
        <w:t>i</w:t>
      </w:r>
      <w:proofErr w:type="spellEnd"/>
      <w:r>
        <w:t xml:space="preserve"> be for each of those iterations? </w:t>
      </w:r>
    </w:p>
    <w:p w14:paraId="7F3720DA" w14:textId="77777777" w:rsidR="00E973EB" w:rsidRDefault="00E973EB" w:rsidP="00E973EB">
      <w:pPr>
        <w:pStyle w:val="Inside-enumerate"/>
        <w:numPr>
          <w:ilvl w:val="1"/>
          <w:numId w:val="18"/>
        </w:numPr>
        <w:tabs>
          <w:tab w:val="left" w:pos="792"/>
        </w:tabs>
      </w:pPr>
      <w:r w:rsidRPr="003E0463">
        <w:rPr>
          <w:b/>
        </w:rPr>
        <w:t xml:space="preserve">c. </w:t>
      </w:r>
      <w:r>
        <w:t xml:space="preserve">What would each value of the </w:t>
      </w:r>
      <w:r w:rsidRPr="00CE4BE0">
        <w:rPr>
          <w:rStyle w:val="texttt"/>
          <w:i/>
        </w:rPr>
        <w:t>x</w:t>
      </w:r>
      <w:r>
        <w:t xml:space="preserve"> vector be? </w:t>
      </w:r>
    </w:p>
    <w:p w14:paraId="00F45777" w14:textId="77777777" w:rsidR="00E973EB" w:rsidRDefault="00E973EB" w:rsidP="00E973EB">
      <w:pPr>
        <w:pStyle w:val="Inside-enumerate"/>
        <w:numPr>
          <w:ilvl w:val="1"/>
          <w:numId w:val="18"/>
        </w:numPr>
        <w:tabs>
          <w:tab w:val="left" w:pos="792"/>
        </w:tabs>
      </w:pPr>
      <w:r w:rsidRPr="003E0463">
        <w:rPr>
          <w:b/>
        </w:rPr>
        <w:t xml:space="preserve">d. </w:t>
      </w:r>
      <w:r>
        <w:t xml:space="preserve">What value of time (in minutes) would </w:t>
      </w:r>
      <w:proofErr w:type="gramStart"/>
      <w:r>
        <w:t>each iteration</w:t>
      </w:r>
      <w:proofErr w:type="gramEnd"/>
      <w:r>
        <w:t xml:space="preserve"> represent? </w:t>
      </w:r>
    </w:p>
    <w:p w14:paraId="38CC24E8" w14:textId="77777777" w:rsidR="00E973EB" w:rsidRDefault="00E973EB" w:rsidP="00E973EB">
      <w:pPr>
        <w:pStyle w:val="Inside-enumerate"/>
        <w:numPr>
          <w:ilvl w:val="1"/>
          <w:numId w:val="18"/>
        </w:numPr>
        <w:tabs>
          <w:tab w:val="left" w:pos="792"/>
        </w:tabs>
      </w:pPr>
      <w:r w:rsidRPr="003E0463">
        <w:rPr>
          <w:b/>
        </w:rPr>
        <w:t xml:space="preserve">e. </w:t>
      </w:r>
      <w:r>
        <w:t xml:space="preserve">What value of time (in hours) would </w:t>
      </w:r>
      <w:proofErr w:type="gramStart"/>
      <w:r>
        <w:t>each iteration</w:t>
      </w:r>
      <w:proofErr w:type="gramEnd"/>
      <w:r>
        <w:t xml:space="preserve"> represent? </w:t>
      </w:r>
    </w:p>
    <w:p w14:paraId="0AB0A65C" w14:textId="77777777" w:rsidR="00E973EB" w:rsidRDefault="00E973EB" w:rsidP="00E973EB">
      <w:pPr>
        <w:pStyle w:val="Inside-enumerate"/>
        <w:numPr>
          <w:ilvl w:val="0"/>
          <w:numId w:val="0"/>
        </w:numPr>
        <w:ind w:left="504"/>
      </w:pPr>
      <w:r>
        <w:t xml:space="preserve">Incidentally, converting back-and-forth between </w:t>
      </w:r>
      <w:proofErr w:type="spellStart"/>
      <w:r w:rsidRPr="00CE4BE0">
        <w:rPr>
          <w:rStyle w:val="texttt"/>
          <w:i/>
        </w:rPr>
        <w:t>i</w:t>
      </w:r>
      <w:proofErr w:type="spellEnd"/>
      <w:r>
        <w:t xml:space="preserve"> (the index value into the vector) and </w:t>
      </w:r>
      <w:r w:rsidRPr="00CE4BE0">
        <w:rPr>
          <w:rStyle w:val="texttt"/>
          <w:i/>
        </w:rPr>
        <w:t>x</w:t>
      </w:r>
      <w:r>
        <w:t xml:space="preserve"> (the actual time value) is so common and useful that it’s a good idea to define a pair of functions at the top of our file to convert each way: </w:t>
      </w:r>
    </w:p>
    <w:p w14:paraId="0B133B00" w14:textId="77777777" w:rsidR="00CE4BE0" w:rsidRDefault="00E973EB" w:rsidP="00CE4BE0">
      <w:pPr>
        <w:pStyle w:val="c"/>
      </w:pPr>
      <w:proofErr w:type="spellStart"/>
      <w:proofErr w:type="gramStart"/>
      <w:r>
        <w:t>xtoi</w:t>
      </w:r>
      <w:proofErr w:type="spellEnd"/>
      <w:proofErr w:type="gramEnd"/>
      <w:r>
        <w:t xml:space="preserve"> = function(x) x/</w:t>
      </w:r>
      <w:proofErr w:type="spellStart"/>
      <w:r>
        <w:t>deltaX</w:t>
      </w:r>
      <w:proofErr w:type="spellEnd"/>
      <w:r>
        <w:t xml:space="preserve"> + 1 </w:t>
      </w:r>
      <w:r>
        <w:br/>
      </w:r>
      <w:proofErr w:type="spellStart"/>
      <w:r>
        <w:t>itox</w:t>
      </w:r>
      <w:proofErr w:type="spellEnd"/>
      <w:r>
        <w:t xml:space="preserve"> = function(</w:t>
      </w:r>
      <w:proofErr w:type="spellStart"/>
      <w:r>
        <w:t>i</w:t>
      </w:r>
      <w:proofErr w:type="spellEnd"/>
      <w:r>
        <w:t>) (i-1)*</w:t>
      </w:r>
      <w:proofErr w:type="spellStart"/>
      <w:r>
        <w:t>deltaX</w:t>
      </w:r>
      <w:proofErr w:type="spellEnd"/>
    </w:p>
    <w:p w14:paraId="35EAE0B4" w14:textId="7BCB2A1D" w:rsidR="00E973EB" w:rsidRDefault="00E973EB" w:rsidP="00CE4BE0">
      <w:pPr>
        <w:pStyle w:val="c"/>
      </w:pPr>
      <w:r>
        <w:t xml:space="preserve"> </w:t>
      </w:r>
    </w:p>
    <w:p w14:paraId="0EBB2599" w14:textId="77777777" w:rsidR="00E973EB" w:rsidRDefault="00E973EB" w:rsidP="00E973EB">
      <w:pPr>
        <w:pStyle w:val="Inside-enumerate"/>
        <w:numPr>
          <w:ilvl w:val="0"/>
          <w:numId w:val="0"/>
        </w:numPr>
        <w:ind w:left="504"/>
      </w:pPr>
      <w:r>
        <w:t xml:space="preserve">This isn’t strictly necessary, but it can make life easier, since there are times when we’ll want to know what time value a particular vector element corresponds to, and vice versa. </w:t>
      </w:r>
    </w:p>
    <w:p w14:paraId="3C9E07A5" w14:textId="77777777" w:rsidR="00E973EB" w:rsidRDefault="00E973EB" w:rsidP="00E973EB">
      <w:pPr>
        <w:pStyle w:val="Inside-enumerate"/>
        <w:numPr>
          <w:ilvl w:val="0"/>
          <w:numId w:val="0"/>
        </w:numPr>
        <w:ind w:left="504"/>
        <w:rPr>
          <w:rStyle w:val="textit"/>
          <w:i w:val="0"/>
        </w:rPr>
      </w:pPr>
      <w:r>
        <w:t xml:space="preserve">Now we move on to the body of the loop. </w:t>
      </w:r>
    </w:p>
    <w:p w14:paraId="15980D1A" w14:textId="77777777" w:rsidR="00E973EB" w:rsidRDefault="00E973EB" w:rsidP="00E973EB">
      <w:pPr>
        <w:pStyle w:val="Inside-enumerate"/>
        <w:numPr>
          <w:ilvl w:val="0"/>
          <w:numId w:val="0"/>
        </w:numPr>
        <w:ind w:left="504"/>
      </w:pPr>
      <w:r>
        <w:rPr>
          <w:rStyle w:val="textit"/>
          <w:i w:val="0"/>
        </w:rPr>
        <w:t>Each time through the loop:</w:t>
      </w:r>
      <w:r>
        <w:t xml:space="preserve"> </w:t>
      </w:r>
    </w:p>
    <w:p w14:paraId="4F4CC1B5" w14:textId="77777777" w:rsidR="00E973EB" w:rsidRDefault="00E973EB" w:rsidP="00E973EB">
      <w:pPr>
        <w:pStyle w:val="Inside-enumerate"/>
        <w:numPr>
          <w:ilvl w:val="1"/>
          <w:numId w:val="19"/>
        </w:numPr>
        <w:tabs>
          <w:tab w:val="left" w:pos="792"/>
        </w:tabs>
      </w:pPr>
      <w:r w:rsidRPr="001B0BDA">
        <w:rPr>
          <w:b/>
        </w:rPr>
        <w:t>a.</w:t>
      </w:r>
      <w:r>
        <w:t xml:space="preserve"> </w:t>
      </w:r>
      <w:r>
        <w:rPr>
          <w:rStyle w:val="textit"/>
          <w:i w:val="0"/>
        </w:rPr>
        <w:t>Determine the (temporary) values of any flows and remaining ordinary</w:t>
      </w:r>
      <w:r>
        <w:rPr>
          <w:rStyle w:val="textit"/>
        </w:rPr>
        <w:t xml:space="preserve"> </w:t>
      </w:r>
      <w:r>
        <w:rPr>
          <w:rStyle w:val="textit"/>
          <w:i w:val="0"/>
        </w:rPr>
        <w:t>variable(s). Depending on the nature of the circle/oval, this could be (a) an</w:t>
      </w:r>
      <w:r>
        <w:rPr>
          <w:rStyle w:val="textit"/>
        </w:rPr>
        <w:t xml:space="preserve"> </w:t>
      </w:r>
      <w:r>
        <w:rPr>
          <w:rStyle w:val="textit"/>
          <w:i w:val="0"/>
        </w:rPr>
        <w:t>equation based on current values of other circle(s) and/or stock variables, (b)</w:t>
      </w:r>
      <w:r>
        <w:rPr>
          <w:rStyle w:val="textit"/>
        </w:rPr>
        <w:t xml:space="preserve"> </w:t>
      </w:r>
      <w:r>
        <w:rPr>
          <w:rStyle w:val="textit"/>
          <w:i w:val="0"/>
        </w:rPr>
        <w:t>a special value based on the current time (for instance, a “pulse” variable that</w:t>
      </w:r>
      <w:r>
        <w:rPr>
          <w:rStyle w:val="textit"/>
        </w:rPr>
        <w:t xml:space="preserve"> </w:t>
      </w:r>
      <w:r>
        <w:rPr>
          <w:rStyle w:val="textit"/>
          <w:i w:val="0"/>
        </w:rPr>
        <w:t>takes on certain values at specific clock ticks) or other things.</w:t>
      </w:r>
      <w:r>
        <w:t xml:space="preserve"> </w:t>
      </w:r>
    </w:p>
    <w:p w14:paraId="4EB025A7" w14:textId="77777777" w:rsidR="00E973EB" w:rsidRDefault="00E973EB" w:rsidP="00E973EB">
      <w:pPr>
        <w:pStyle w:val="Inside-enumerate"/>
        <w:numPr>
          <w:ilvl w:val="0"/>
          <w:numId w:val="0"/>
        </w:numPr>
        <w:ind w:left="792"/>
      </w:pPr>
      <w:r>
        <w:t xml:space="preserve">We have only one flow: “elimination.” (Recall that “plasma concentration” is a derived stock variable.) Hence, inside the body of the loop, we compute its value: </w:t>
      </w:r>
    </w:p>
    <w:p w14:paraId="56A15CE5" w14:textId="77777777" w:rsidR="00E973EB" w:rsidRDefault="00E973EB" w:rsidP="00667A52">
      <w:pPr>
        <w:pStyle w:val="c"/>
      </w:pPr>
      <w:r>
        <w:t xml:space="preserve">    </w:t>
      </w:r>
      <w:proofErr w:type="gramStart"/>
      <w:r>
        <w:t>elimination</w:t>
      </w:r>
      <w:proofErr w:type="gramEnd"/>
      <w:r>
        <w:t xml:space="preserve"> = </w:t>
      </w:r>
      <w:r>
        <w:br/>
        <w:t xml:space="preserve">        (</w:t>
      </w:r>
      <w:proofErr w:type="spellStart"/>
      <w:r>
        <w:t>eliminationConstant</w:t>
      </w:r>
      <w:proofErr w:type="spellEnd"/>
      <w:r>
        <w:t xml:space="preserve"> * </w:t>
      </w:r>
      <w:proofErr w:type="spellStart"/>
      <w:r>
        <w:t>aspirinInPlasma</w:t>
      </w:r>
      <w:proofErr w:type="spellEnd"/>
      <w:r>
        <w:t xml:space="preserve">[i-1]) * </w:t>
      </w:r>
      <w:proofErr w:type="spellStart"/>
      <w:r>
        <w:t>deltaX</w:t>
      </w:r>
      <w:proofErr w:type="spellEnd"/>
      <w:r>
        <w:t xml:space="preserve"> </w:t>
      </w:r>
    </w:p>
    <w:p w14:paraId="607C8D92" w14:textId="77777777" w:rsidR="00667A52" w:rsidRDefault="00667A52" w:rsidP="00667A52">
      <w:pPr>
        <w:pStyle w:val="c"/>
      </w:pPr>
    </w:p>
    <w:p w14:paraId="0775A63F" w14:textId="071DD27C" w:rsidR="00E973EB" w:rsidRDefault="00E973EB" w:rsidP="00E973EB">
      <w:pPr>
        <w:pStyle w:val="Inside-enumerate"/>
        <w:numPr>
          <w:ilvl w:val="0"/>
          <w:numId w:val="0"/>
        </w:numPr>
        <w:ind w:left="792"/>
      </w:pPr>
      <w:r>
        <w:t xml:space="preserve">Consider this line of code carefully. It uses the formula given </w:t>
      </w:r>
      <w:r w:rsidR="00667A52">
        <w:t>in Equation Set 2.5.1</w:t>
      </w:r>
      <w:r>
        <w:t xml:space="preserve">, with a couple of twists. First, we are computing the elimination amount </w:t>
      </w:r>
      <w:r>
        <w:rPr>
          <w:rStyle w:val="textit"/>
          <w:i w:val="0"/>
        </w:rPr>
        <w:t xml:space="preserve">at step </w:t>
      </w:r>
      <w:proofErr w:type="spellStart"/>
      <w:r>
        <w:rPr>
          <w:rStyle w:val="texttt"/>
          <w:i/>
        </w:rPr>
        <w:t>i</w:t>
      </w:r>
      <w:proofErr w:type="spellEnd"/>
      <w:r>
        <w:rPr>
          <w:rStyle w:val="textit"/>
        </w:rPr>
        <w:t xml:space="preserve"> </w:t>
      </w:r>
      <w:r>
        <w:rPr>
          <w:rStyle w:val="textit"/>
          <w:i w:val="0"/>
        </w:rPr>
        <w:t>of the</w:t>
      </w:r>
      <w:r>
        <w:rPr>
          <w:rStyle w:val="textit"/>
        </w:rPr>
        <w:t xml:space="preserve"> </w:t>
      </w:r>
      <w:r>
        <w:rPr>
          <w:rStyle w:val="textit"/>
          <w:i w:val="0"/>
        </w:rPr>
        <w:t>simulation</w:t>
      </w:r>
      <w:r>
        <w:t xml:space="preserve">. This requires using the amount of aspirin present in the plasma </w:t>
      </w:r>
      <w:r>
        <w:rPr>
          <w:rStyle w:val="textit"/>
          <w:i w:val="0"/>
        </w:rPr>
        <w:t>at the</w:t>
      </w:r>
      <w:r>
        <w:rPr>
          <w:rStyle w:val="textit"/>
        </w:rPr>
        <w:t xml:space="preserve"> </w:t>
      </w:r>
      <w:r>
        <w:rPr>
          <w:rStyle w:val="textit"/>
          <w:i w:val="0"/>
        </w:rPr>
        <w:t>previous iteration</w:t>
      </w:r>
      <w:r>
        <w:t xml:space="preserve">, which is why we use </w:t>
      </w:r>
      <w:r w:rsidRPr="00667A52">
        <w:rPr>
          <w:rStyle w:val="texttt"/>
          <w:i/>
        </w:rPr>
        <w:t>i</w:t>
      </w:r>
      <w:r>
        <w:rPr>
          <w:rStyle w:val="texttt"/>
        </w:rPr>
        <w:t>-1</w:t>
      </w:r>
      <w:r>
        <w:t xml:space="preserve"> inside the “</w:t>
      </w:r>
      <w:r>
        <w:rPr>
          <w:rStyle w:val="texttt"/>
        </w:rPr>
        <w:t>[]</w:t>
      </w:r>
      <w:r>
        <w:t xml:space="preserve">” symbols after the vector name. This is the common pattern of computing a new value based on a previous value. Second, we multiply by the time increment because each step in the iteration represents a certain amount (in our example, 5 minutes) of time. Hence, the amount of elimination that will occur during a simulated clock tick is, say, five-minutes’ worth, and this must be accounted for. </w:t>
      </w:r>
    </w:p>
    <w:p w14:paraId="47776553" w14:textId="77777777" w:rsidR="00E973EB" w:rsidRDefault="00E973EB" w:rsidP="00E973EB">
      <w:pPr>
        <w:pStyle w:val="Inside-enumerate"/>
        <w:numPr>
          <w:ilvl w:val="1"/>
          <w:numId w:val="19"/>
        </w:numPr>
        <w:tabs>
          <w:tab w:val="left" w:pos="792"/>
        </w:tabs>
      </w:pPr>
      <w:r w:rsidRPr="00667A52">
        <w:rPr>
          <w:b/>
        </w:rPr>
        <w:t>b.</w:t>
      </w:r>
      <w:r>
        <w:t xml:space="preserve"> </w:t>
      </w:r>
      <w:r>
        <w:rPr>
          <w:rStyle w:val="textit"/>
          <w:i w:val="0"/>
        </w:rPr>
        <w:t>Set the next value for each vector to its new value on the next clock tick.</w:t>
      </w:r>
      <w:r>
        <w:t xml:space="preserve"> </w:t>
      </w:r>
    </w:p>
    <w:p w14:paraId="1E208749" w14:textId="7D03C9CD" w:rsidR="00667A52" w:rsidRDefault="00E973EB" w:rsidP="00667A52">
      <w:pPr>
        <w:pStyle w:val="c"/>
      </w:pPr>
      <w:r>
        <w:t xml:space="preserve">    </w:t>
      </w:r>
      <w:proofErr w:type="spellStart"/>
      <w:proofErr w:type="gramStart"/>
      <w:r>
        <w:t>aspirinInPlasma</w:t>
      </w:r>
      <w:proofErr w:type="spellEnd"/>
      <w:proofErr w:type="gramEnd"/>
      <w:r>
        <w:t>[</w:t>
      </w:r>
      <w:proofErr w:type="spellStart"/>
      <w:r>
        <w:t>i</w:t>
      </w:r>
      <w:proofErr w:type="spellEnd"/>
      <w:r>
        <w:t xml:space="preserve">] = </w:t>
      </w:r>
      <w:proofErr w:type="spellStart"/>
      <w:r>
        <w:t>aspirinInPlasma</w:t>
      </w:r>
      <w:proofErr w:type="spellEnd"/>
      <w:r>
        <w:t xml:space="preserve">[i-1] </w:t>
      </w:r>
      <w:r w:rsidR="00667A52">
        <w:t>–</w:t>
      </w:r>
      <w:r>
        <w:t xml:space="preserve"> elimination</w:t>
      </w:r>
    </w:p>
    <w:p w14:paraId="4A7701F6" w14:textId="60F2C3C0" w:rsidR="00E973EB" w:rsidRDefault="00E973EB" w:rsidP="00667A52">
      <w:pPr>
        <w:pStyle w:val="c"/>
      </w:pPr>
      <w:r>
        <w:t xml:space="preserve"> </w:t>
      </w:r>
    </w:p>
    <w:p w14:paraId="529307EB" w14:textId="77777777" w:rsidR="00E973EB" w:rsidRDefault="00E973EB" w:rsidP="00E973EB">
      <w:pPr>
        <w:pStyle w:val="Inside-enumerate"/>
        <w:numPr>
          <w:ilvl w:val="0"/>
          <w:numId w:val="0"/>
        </w:numPr>
        <w:ind w:left="792"/>
      </w:pPr>
      <w:r>
        <w:t xml:space="preserve">In this first simple simulation, we are assuming only a single dose, and instantaneous absorption of the aspirin. Therefore, the only thing that affects the amount of aspirin in the plasma each clock tick is the amount that is eliminated. Note carefully the vector indexes in this line of code. We are setting </w:t>
      </w:r>
      <w:proofErr w:type="spellStart"/>
      <w:proofErr w:type="gramStart"/>
      <w:r w:rsidRPr="00850BEA">
        <w:rPr>
          <w:rStyle w:val="texttt"/>
          <w:i/>
        </w:rPr>
        <w:lastRenderedPageBreak/>
        <w:t>aspirinInPlasma</w:t>
      </w:r>
      <w:proofErr w:type="spellEnd"/>
      <w:r>
        <w:rPr>
          <w:rStyle w:val="texttt"/>
        </w:rPr>
        <w:t>[</w:t>
      </w:r>
      <w:proofErr w:type="spellStart"/>
      <w:proofErr w:type="gramEnd"/>
      <w:r w:rsidRPr="00850BEA">
        <w:rPr>
          <w:rStyle w:val="texttt"/>
          <w:i/>
        </w:rPr>
        <w:t>i</w:t>
      </w:r>
      <w:proofErr w:type="spellEnd"/>
      <w:r>
        <w:rPr>
          <w:rStyle w:val="texttt"/>
        </w:rPr>
        <w:t>]</w:t>
      </w:r>
      <w:r>
        <w:t xml:space="preserve"> to a value based on </w:t>
      </w:r>
      <w:proofErr w:type="spellStart"/>
      <w:r w:rsidRPr="00850BEA">
        <w:rPr>
          <w:rStyle w:val="texttt"/>
          <w:i/>
        </w:rPr>
        <w:t>aspirinInPlasma</w:t>
      </w:r>
      <w:proofErr w:type="spellEnd"/>
      <w:r>
        <w:rPr>
          <w:rStyle w:val="texttt"/>
        </w:rPr>
        <w:t>[</w:t>
      </w:r>
      <w:r w:rsidRPr="00850BEA">
        <w:rPr>
          <w:rStyle w:val="texttt"/>
          <w:i/>
        </w:rPr>
        <w:t>i-</w:t>
      </w:r>
      <w:r>
        <w:rPr>
          <w:rStyle w:val="texttt"/>
        </w:rPr>
        <w:t>1]</w:t>
      </w:r>
      <w:r>
        <w:t xml:space="preserve">. This means we are using the </w:t>
      </w:r>
      <w:r>
        <w:rPr>
          <w:rStyle w:val="textit"/>
          <w:i w:val="0"/>
        </w:rPr>
        <w:t>previous</w:t>
      </w:r>
      <w:r>
        <w:t xml:space="preserve"> value of the aspirin in plasma (at vector position </w:t>
      </w:r>
      <w:r w:rsidRPr="00850BEA">
        <w:rPr>
          <w:rStyle w:val="texttt"/>
          <w:i/>
        </w:rPr>
        <w:t>i</w:t>
      </w:r>
      <w:r>
        <w:rPr>
          <w:rStyle w:val="texttt"/>
        </w:rPr>
        <w:t>-1</w:t>
      </w:r>
      <w:r>
        <w:t xml:space="preserve">) to compute the </w:t>
      </w:r>
      <w:r>
        <w:rPr>
          <w:rStyle w:val="textit"/>
          <w:i w:val="0"/>
        </w:rPr>
        <w:t>next</w:t>
      </w:r>
      <w:r>
        <w:t xml:space="preserve"> value (at vector position </w:t>
      </w:r>
      <w:proofErr w:type="spellStart"/>
      <w:r w:rsidRPr="00850BEA">
        <w:rPr>
          <w:rStyle w:val="texttt"/>
          <w:i/>
        </w:rPr>
        <w:t>i</w:t>
      </w:r>
      <w:proofErr w:type="spellEnd"/>
      <w:r>
        <w:t xml:space="preserve">.) </w:t>
      </w:r>
    </w:p>
    <w:p w14:paraId="6DA39C22" w14:textId="77777777" w:rsidR="00E973EB" w:rsidRDefault="00E973EB" w:rsidP="00E973EB">
      <w:pPr>
        <w:pStyle w:val="Inside-enumerate"/>
        <w:numPr>
          <w:ilvl w:val="0"/>
          <w:numId w:val="0"/>
        </w:numPr>
        <w:ind w:left="504"/>
      </w:pPr>
      <w:r>
        <w:t xml:space="preserve">We can now end our loop: </w:t>
      </w:r>
    </w:p>
    <w:p w14:paraId="38A9B56B" w14:textId="77777777" w:rsidR="00E973EB" w:rsidRDefault="00E973EB" w:rsidP="00F41255">
      <w:pPr>
        <w:pStyle w:val="c"/>
      </w:pPr>
      <w:r>
        <w:t xml:space="preserve">} </w:t>
      </w:r>
    </w:p>
    <w:p w14:paraId="68B70503" w14:textId="77777777" w:rsidR="00F41255" w:rsidRDefault="00F41255" w:rsidP="00F41255">
      <w:pPr>
        <w:pStyle w:val="c"/>
      </w:pPr>
    </w:p>
    <w:p w14:paraId="61A1A774" w14:textId="77777777" w:rsidR="00E973EB" w:rsidRDefault="00E973EB" w:rsidP="00E973EB">
      <w:pPr>
        <w:pStyle w:val="Inside-enumerate"/>
        <w:numPr>
          <w:ilvl w:val="0"/>
          <w:numId w:val="19"/>
        </w:numPr>
        <w:tabs>
          <w:tab w:val="left" w:pos="504"/>
        </w:tabs>
      </w:pPr>
      <w:r w:rsidRPr="00F41255">
        <w:rPr>
          <w:b/>
        </w:rPr>
        <w:t>5.</w:t>
      </w:r>
      <w:r>
        <w:t xml:space="preserve"> </w:t>
      </w:r>
      <w:r>
        <w:rPr>
          <w:rStyle w:val="textit"/>
          <w:i w:val="0"/>
        </w:rPr>
        <w:t>For any derived stock variable that has not been defined yet, use a formula to create it</w:t>
      </w:r>
      <w:r>
        <w:rPr>
          <w:rStyle w:val="textit"/>
        </w:rPr>
        <w:t xml:space="preserve"> </w:t>
      </w:r>
      <w:r>
        <w:rPr>
          <w:rStyle w:val="textit"/>
          <w:i w:val="0"/>
        </w:rPr>
        <w:t>based on its incoming arrows. Note that since at least one of these incoming arrows is</w:t>
      </w:r>
      <w:r>
        <w:rPr>
          <w:rStyle w:val="textit"/>
        </w:rPr>
        <w:t xml:space="preserve"> </w:t>
      </w:r>
      <w:r>
        <w:rPr>
          <w:rStyle w:val="textit"/>
          <w:i w:val="0"/>
        </w:rPr>
        <w:t>from a stock variable (which is a vector), this circle’s variable will also be a</w:t>
      </w:r>
      <w:r>
        <w:rPr>
          <w:rStyle w:val="textit"/>
        </w:rPr>
        <w:t xml:space="preserve"> </w:t>
      </w:r>
      <w:r>
        <w:rPr>
          <w:rStyle w:val="textit"/>
          <w:i w:val="0"/>
        </w:rPr>
        <w:t>vector.</w:t>
      </w:r>
      <w:r>
        <w:t xml:space="preserve"> </w:t>
      </w:r>
    </w:p>
    <w:p w14:paraId="11A20853" w14:textId="77777777" w:rsidR="00E973EB" w:rsidRDefault="00E973EB" w:rsidP="00E973EB">
      <w:pPr>
        <w:pStyle w:val="Inside-enumerate"/>
        <w:numPr>
          <w:ilvl w:val="0"/>
          <w:numId w:val="0"/>
        </w:numPr>
        <w:ind w:left="504"/>
      </w:pPr>
      <w:r>
        <w:t xml:space="preserve">At this point, we have accomplished a great deal — nearly our whole purpose. The </w:t>
      </w:r>
      <w:proofErr w:type="spellStart"/>
      <w:r w:rsidRPr="00F41255">
        <w:rPr>
          <w:rStyle w:val="texttt"/>
          <w:i/>
        </w:rPr>
        <w:t>aspirinInPlasma</w:t>
      </w:r>
      <w:proofErr w:type="spellEnd"/>
      <w:r>
        <w:t xml:space="preserve"> vector now contains values corresponding to the amount of aspirin in the patient’s plasma that was present at five-minute increments over a period of 8 hours. All we need to do now is compute the concentration of the aspirin over that time, and plot it. First, we compute the concentration of the aspirin: </w:t>
      </w:r>
    </w:p>
    <w:p w14:paraId="1026234F" w14:textId="77777777" w:rsidR="00E973EB" w:rsidRDefault="00E973EB" w:rsidP="00F41255">
      <w:pPr>
        <w:pStyle w:val="c"/>
      </w:pPr>
      <w:proofErr w:type="spellStart"/>
      <w:proofErr w:type="gramStart"/>
      <w:r>
        <w:t>plasmaConcentration</w:t>
      </w:r>
      <w:proofErr w:type="spellEnd"/>
      <w:proofErr w:type="gramEnd"/>
      <w:r>
        <w:t xml:space="preserve"> = </w:t>
      </w:r>
      <w:proofErr w:type="spellStart"/>
      <w:r>
        <w:t>aspirinInPlasma</w:t>
      </w:r>
      <w:proofErr w:type="spellEnd"/>
      <w:r>
        <w:t xml:space="preserve"> / </w:t>
      </w:r>
      <w:proofErr w:type="spellStart"/>
      <w:r>
        <w:t>plasmaVolume</w:t>
      </w:r>
      <w:proofErr w:type="spellEnd"/>
      <w:r>
        <w:t xml:space="preserve">  # </w:t>
      </w:r>
      <w:proofErr w:type="spellStart"/>
      <w:r>
        <w:t>ug</w:t>
      </w:r>
      <w:proofErr w:type="spellEnd"/>
      <w:r>
        <w:t xml:space="preserve">/ml </w:t>
      </w:r>
    </w:p>
    <w:p w14:paraId="50482678" w14:textId="77777777" w:rsidR="00F41255" w:rsidRDefault="00F41255" w:rsidP="00F41255">
      <w:pPr>
        <w:pStyle w:val="c"/>
      </w:pPr>
    </w:p>
    <w:p w14:paraId="2225484C" w14:textId="3279EA47" w:rsidR="00E973EB" w:rsidRDefault="00E973EB" w:rsidP="00E973EB">
      <w:pPr>
        <w:pStyle w:val="Inside-enumerate"/>
        <w:numPr>
          <w:ilvl w:val="0"/>
          <w:numId w:val="0"/>
        </w:numPr>
        <w:ind w:left="504"/>
      </w:pPr>
      <w:proofErr w:type="gramStart"/>
      <w:r>
        <w:t>using</w:t>
      </w:r>
      <w:proofErr w:type="gramEnd"/>
      <w:r>
        <w:t xml:space="preserve"> the formula </w:t>
      </w:r>
      <w:r w:rsidR="00F41255">
        <w:t>in Equation Set 2.5.1</w:t>
      </w:r>
      <w:r>
        <w:t xml:space="preserve">. </w:t>
      </w:r>
    </w:p>
    <w:p w14:paraId="0B5340BD" w14:textId="77777777" w:rsidR="00E973EB" w:rsidRDefault="00E973EB" w:rsidP="00E973EB">
      <w:pPr>
        <w:pStyle w:val="Inside-enumerate"/>
        <w:numPr>
          <w:ilvl w:val="0"/>
          <w:numId w:val="19"/>
        </w:numPr>
        <w:tabs>
          <w:tab w:val="left" w:pos="504"/>
        </w:tabs>
      </w:pPr>
      <w:r w:rsidRPr="00F41255">
        <w:rPr>
          <w:b/>
        </w:rPr>
        <w:t>6.</w:t>
      </w:r>
      <w:r>
        <w:t xml:space="preserve"> </w:t>
      </w:r>
      <w:r>
        <w:rPr>
          <w:rStyle w:val="textit"/>
          <w:i w:val="0"/>
        </w:rPr>
        <w:t>Finally, plot any vector(s) of interest.</w:t>
      </w:r>
      <w:r>
        <w:t xml:space="preserve"> </w:t>
      </w:r>
    </w:p>
    <w:p w14:paraId="13E73DD2" w14:textId="77777777" w:rsidR="00E973EB" w:rsidRDefault="00E973EB" w:rsidP="00E973EB">
      <w:pPr>
        <w:pStyle w:val="Inside-enumerate"/>
        <w:numPr>
          <w:ilvl w:val="0"/>
          <w:numId w:val="0"/>
        </w:numPr>
        <w:ind w:left="504"/>
      </w:pPr>
      <w:r>
        <w:t xml:space="preserve">And finally, we create a plot: </w:t>
      </w:r>
    </w:p>
    <w:p w14:paraId="293B6CBE" w14:textId="77777777" w:rsidR="00E973EB" w:rsidRDefault="00E973EB" w:rsidP="00AE225E">
      <w:pPr>
        <w:pStyle w:val="c"/>
      </w:pPr>
      <w:proofErr w:type="gramStart"/>
      <w:r>
        <w:t>plot</w:t>
      </w:r>
      <w:proofErr w:type="gramEnd"/>
      <w:r>
        <w:t>(</w:t>
      </w:r>
      <w:proofErr w:type="spellStart"/>
      <w:r>
        <w:t>plasmaConcentration</w:t>
      </w:r>
      <w:proofErr w:type="spellEnd"/>
      <w:r>
        <w:t xml:space="preserve">) </w:t>
      </w:r>
    </w:p>
    <w:p w14:paraId="39B2EC88" w14:textId="77777777" w:rsidR="00AE225E" w:rsidRDefault="00AE225E" w:rsidP="00AE225E">
      <w:pPr>
        <w:pStyle w:val="c"/>
      </w:pPr>
    </w:p>
    <w:p w14:paraId="67C78B7D" w14:textId="77777777" w:rsidR="00E973EB" w:rsidRDefault="00E973EB" w:rsidP="00E973EB">
      <w:pPr>
        <w:pStyle w:val="Inside-enumerate"/>
        <w:numPr>
          <w:ilvl w:val="0"/>
          <w:numId w:val="0"/>
        </w:numPr>
        <w:ind w:left="504"/>
      </w:pPr>
      <w:r>
        <w:t xml:space="preserve">For reference, here is the entire program: </w:t>
      </w:r>
    </w:p>
    <w:p w14:paraId="741C3F0C" w14:textId="77777777" w:rsidR="00DC08C4" w:rsidRDefault="00DC08C4" w:rsidP="00DC08C4">
      <w:pPr>
        <w:pStyle w:val="Inside-enumerate"/>
        <w:numPr>
          <w:ilvl w:val="0"/>
          <w:numId w:val="0"/>
        </w:numPr>
        <w:ind w:left="504"/>
      </w:pPr>
      <w:r>
        <w:t xml:space="preserve">_________________________________________________________________ </w:t>
      </w:r>
    </w:p>
    <w:p w14:paraId="2B7F4451" w14:textId="49A6070A" w:rsidR="00E973EB" w:rsidRDefault="00E973EB" w:rsidP="00DC08C4">
      <w:pPr>
        <w:pStyle w:val="c"/>
      </w:pPr>
      <w:proofErr w:type="spellStart"/>
      <w:proofErr w:type="gramStart"/>
      <w:r>
        <w:t>halfLife</w:t>
      </w:r>
      <w:proofErr w:type="spellEnd"/>
      <w:proofErr w:type="gramEnd"/>
      <w:r>
        <w:t xml:space="preserve"> = 3.2   </w:t>
      </w:r>
      <w:r w:rsidR="00DC08C4">
        <w:t xml:space="preserve">                           # h</w:t>
      </w:r>
      <w:r>
        <w:br/>
      </w:r>
      <w:proofErr w:type="spellStart"/>
      <w:r>
        <w:t>plasmaVolume</w:t>
      </w:r>
      <w:proofErr w:type="spellEnd"/>
      <w:r>
        <w:t xml:space="preserve"> = 3000                         # ml </w:t>
      </w:r>
      <w:r>
        <w:br/>
      </w:r>
      <w:proofErr w:type="spellStart"/>
      <w:r>
        <w:t>eliminationConstant</w:t>
      </w:r>
      <w:proofErr w:type="spellEnd"/>
      <w:r w:rsidR="00DC08C4">
        <w:t xml:space="preserve"> = -log(0.5)/</w:t>
      </w:r>
      <w:proofErr w:type="spellStart"/>
      <w:r w:rsidR="00DC08C4">
        <w:t>halfLife</w:t>
      </w:r>
      <w:proofErr w:type="spellEnd"/>
      <w:r w:rsidR="00DC08C4">
        <w:t xml:space="preserve">    # 1/h</w:t>
      </w:r>
      <w:r>
        <w:br/>
      </w:r>
      <w:proofErr w:type="spellStart"/>
      <w:r>
        <w:t>aspirinInPlasma</w:t>
      </w:r>
      <w:proofErr w:type="spellEnd"/>
      <w:r>
        <w:t xml:space="preserve"> = vector() </w:t>
      </w:r>
      <w:r>
        <w:br/>
      </w:r>
      <w:proofErr w:type="spellStart"/>
      <w:r>
        <w:t>aspirinInPlasma</w:t>
      </w:r>
      <w:proofErr w:type="spellEnd"/>
      <w:r>
        <w:t xml:space="preserve">[1] = 2 * 325 * 1000         # </w:t>
      </w:r>
      <w:proofErr w:type="spellStart"/>
      <w:r>
        <w:t>ug</w:t>
      </w:r>
      <w:proofErr w:type="spellEnd"/>
      <w:r>
        <w:t xml:space="preserve"> </w:t>
      </w:r>
      <w:r>
        <w:br/>
      </w:r>
      <w:proofErr w:type="spellStart"/>
      <w:r>
        <w:t>simulationHours</w:t>
      </w:r>
      <w:proofErr w:type="spellEnd"/>
      <w:r>
        <w:t xml:space="preserve"> = 8              </w:t>
      </w:r>
      <w:r w:rsidR="00DC08C4">
        <w:t xml:space="preserve">           # h</w:t>
      </w:r>
      <w:r>
        <w:br/>
      </w:r>
      <w:proofErr w:type="spellStart"/>
      <w:r>
        <w:t>deltaX</w:t>
      </w:r>
      <w:proofErr w:type="spellEnd"/>
      <w:r>
        <w:t xml:space="preserve"> = 5/60    </w:t>
      </w:r>
      <w:r w:rsidR="00DC08C4">
        <w:t xml:space="preserve">                           # h</w:t>
      </w:r>
      <w:r>
        <w:br/>
        <w:t xml:space="preserve">x = </w:t>
      </w:r>
      <w:proofErr w:type="spellStart"/>
      <w:r>
        <w:t>seq</w:t>
      </w:r>
      <w:proofErr w:type="spellEnd"/>
      <w:r>
        <w:t xml:space="preserve">(0,simulationHours,deltaX) </w:t>
      </w:r>
      <w:r>
        <w:br/>
        <w:t>for (</w:t>
      </w:r>
      <w:proofErr w:type="spellStart"/>
      <w:r>
        <w:t>i</w:t>
      </w:r>
      <w:proofErr w:type="spellEnd"/>
      <w:r>
        <w:t xml:space="preserve"> in 2:length(x)) { </w:t>
      </w:r>
      <w:r>
        <w:br/>
        <w:t xml:space="preserve">    elimination = </w:t>
      </w:r>
      <w:r>
        <w:br/>
        <w:t xml:space="preserve">        (</w:t>
      </w:r>
      <w:proofErr w:type="spellStart"/>
      <w:r>
        <w:t>eliminationConstant</w:t>
      </w:r>
      <w:proofErr w:type="spellEnd"/>
      <w:r>
        <w:t xml:space="preserve"> * </w:t>
      </w:r>
      <w:proofErr w:type="spellStart"/>
      <w:r>
        <w:t>aspirinInPlasma</w:t>
      </w:r>
      <w:proofErr w:type="spellEnd"/>
      <w:r>
        <w:t xml:space="preserve">[i-1]) * </w:t>
      </w:r>
      <w:proofErr w:type="spellStart"/>
      <w:r>
        <w:t>deltaX</w:t>
      </w:r>
      <w:proofErr w:type="spellEnd"/>
      <w:r>
        <w:t xml:space="preserve"> </w:t>
      </w:r>
      <w:r>
        <w:br/>
        <w:t xml:space="preserve">    </w:t>
      </w:r>
      <w:proofErr w:type="spellStart"/>
      <w:r>
        <w:t>aspirinInPlasma</w:t>
      </w:r>
      <w:proofErr w:type="spellEnd"/>
      <w:r>
        <w:t>[</w:t>
      </w:r>
      <w:proofErr w:type="spellStart"/>
      <w:r>
        <w:t>i</w:t>
      </w:r>
      <w:proofErr w:type="spellEnd"/>
      <w:r>
        <w:t xml:space="preserve">] = </w:t>
      </w:r>
      <w:proofErr w:type="spellStart"/>
      <w:r>
        <w:t>aspirinInPlasma</w:t>
      </w:r>
      <w:proofErr w:type="spellEnd"/>
      <w:r>
        <w:t xml:space="preserve">[i-1] - elimination </w:t>
      </w:r>
      <w:r>
        <w:br/>
        <w:t xml:space="preserve">} </w:t>
      </w:r>
      <w:r>
        <w:br/>
      </w:r>
      <w:proofErr w:type="spellStart"/>
      <w:r>
        <w:t>plasmaConcentration</w:t>
      </w:r>
      <w:proofErr w:type="spellEnd"/>
      <w:r>
        <w:t xml:space="preserve"> = </w:t>
      </w:r>
      <w:proofErr w:type="spellStart"/>
      <w:r>
        <w:t>aspirinInPlasma</w:t>
      </w:r>
      <w:proofErr w:type="spellEnd"/>
      <w:r>
        <w:t xml:space="preserve"> / </w:t>
      </w:r>
      <w:proofErr w:type="spellStart"/>
      <w:r>
        <w:t>plasmaVolume</w:t>
      </w:r>
      <w:proofErr w:type="spellEnd"/>
      <w:r>
        <w:t xml:space="preserve"> # </w:t>
      </w:r>
      <w:proofErr w:type="spellStart"/>
      <w:r>
        <w:t>ug</w:t>
      </w:r>
      <w:proofErr w:type="spellEnd"/>
      <w:r>
        <w:t xml:space="preserve">/ml </w:t>
      </w:r>
      <w:r>
        <w:br/>
        <w:t>plot(</w:t>
      </w:r>
      <w:proofErr w:type="spellStart"/>
      <w:r>
        <w:t>plasmaConcentration</w:t>
      </w:r>
      <w:proofErr w:type="spellEnd"/>
      <w:r>
        <w:t xml:space="preserve">) </w:t>
      </w:r>
    </w:p>
    <w:p w14:paraId="4C6C94CB" w14:textId="77777777" w:rsidR="00E973EB" w:rsidRDefault="00E973EB" w:rsidP="00E973EB">
      <w:pPr>
        <w:pStyle w:val="Inside-enumerate"/>
        <w:numPr>
          <w:ilvl w:val="0"/>
          <w:numId w:val="0"/>
        </w:numPr>
        <w:ind w:left="504"/>
      </w:pPr>
      <w:r>
        <w:t xml:space="preserve">_________________________________________________________________ </w:t>
      </w:r>
    </w:p>
    <w:p w14:paraId="7C950084" w14:textId="64F65DBD" w:rsidR="00E973EB" w:rsidRDefault="00E973EB" w:rsidP="00E973EB">
      <w:pPr>
        <w:pStyle w:val="First-line-indent"/>
      </w:pPr>
      <w:r>
        <w:t>This program, with further comments and some additional variables defined for flexibility and good programming style, is available on the book’s website (</w:t>
      </w:r>
      <w:r w:rsidR="00DB57CD">
        <w:t>M</w:t>
      </w:r>
      <w:r>
        <w:t xml:space="preserve">odule </w:t>
      </w:r>
      <w:r w:rsidR="00AC5D97">
        <w:t>2.5</w:t>
      </w:r>
      <w:r>
        <w:t xml:space="preserve">). </w:t>
      </w:r>
    </w:p>
    <w:p w14:paraId="7B41C0CF" w14:textId="77777777" w:rsidR="00E973EB" w:rsidRDefault="00E973EB" w:rsidP="00E973EB">
      <w:pPr>
        <w:pStyle w:val="Text-body"/>
      </w:pPr>
    </w:p>
    <w:p w14:paraId="248EC4F4" w14:textId="5A7704A2" w:rsidR="00E973EB" w:rsidRDefault="00E973EB" w:rsidP="00AC5D97">
      <w:pPr>
        <w:pStyle w:val="b"/>
      </w:pPr>
      <w:r>
        <w:t>Enhancing plots</w:t>
      </w:r>
    </w:p>
    <w:p w14:paraId="142692F2" w14:textId="77777777" w:rsidR="00E973EB" w:rsidRDefault="00E973EB" w:rsidP="00E973EB">
      <w:pPr>
        <w:pStyle w:val="Text-body"/>
      </w:pPr>
      <w:r>
        <w:lastRenderedPageBreak/>
        <w:t xml:space="preserve">The plot produced by the above program is very “bare bones”; it would be more informative to add labels and appropriate values for the x and y axis ranges. We can give values to </w:t>
      </w:r>
      <w:r>
        <w:rPr>
          <w:rStyle w:val="texttt"/>
        </w:rPr>
        <w:t>plot</w:t>
      </w:r>
      <w:r>
        <w:t xml:space="preserve">’s </w:t>
      </w:r>
      <w:r>
        <w:rPr>
          <w:rStyle w:val="texttt"/>
        </w:rPr>
        <w:t>main</w:t>
      </w:r>
      <w:r>
        <w:t xml:space="preserve">, </w:t>
      </w:r>
      <w:proofErr w:type="spellStart"/>
      <w:r w:rsidRPr="00020323">
        <w:rPr>
          <w:rStyle w:val="texttt"/>
          <w:i/>
        </w:rPr>
        <w:t>xlab</w:t>
      </w:r>
      <w:proofErr w:type="spellEnd"/>
      <w:r>
        <w:t xml:space="preserve">, and </w:t>
      </w:r>
      <w:proofErr w:type="spellStart"/>
      <w:r w:rsidRPr="00020323">
        <w:rPr>
          <w:rStyle w:val="texttt"/>
          <w:i/>
        </w:rPr>
        <w:t>ylab</w:t>
      </w:r>
      <w:proofErr w:type="spellEnd"/>
      <w:r>
        <w:t xml:space="preserve"> parameters to set the text for the overall plot and for the axes. To specify the boundaries (limits) for the </w:t>
      </w:r>
      <w:proofErr w:type="gramStart"/>
      <w:r>
        <w:t>y axis</w:t>
      </w:r>
      <w:proofErr w:type="gramEnd"/>
      <w:r>
        <w:t xml:space="preserve">, we can set </w:t>
      </w:r>
      <w:proofErr w:type="spellStart"/>
      <w:r w:rsidRPr="00020323">
        <w:rPr>
          <w:rStyle w:val="texttt"/>
          <w:i/>
        </w:rPr>
        <w:t>ylim</w:t>
      </w:r>
      <w:proofErr w:type="spellEnd"/>
      <w:r>
        <w:t xml:space="preserve"> parameter to a 2-element vector containing our lower and upper bounds. We’ll get a smooth line plot by specifying “</w:t>
      </w:r>
      <w:r>
        <w:rPr>
          <w:rStyle w:val="texttt"/>
        </w:rPr>
        <w:t>type="l"</w:t>
      </w:r>
      <w:r>
        <w:t xml:space="preserve">.” Finally, we’d like the </w:t>
      </w:r>
      <w:proofErr w:type="gramStart"/>
      <w:r>
        <w:t>x axis</w:t>
      </w:r>
      <w:proofErr w:type="gramEnd"/>
      <w:r>
        <w:t xml:space="preserve"> to show time, rather than iteration number, which we can create by using the </w:t>
      </w:r>
      <w:proofErr w:type="spellStart"/>
      <w:r w:rsidRPr="00020323">
        <w:rPr>
          <w:rStyle w:val="texttt"/>
          <w:i/>
        </w:rPr>
        <w:t>seq</w:t>
      </w:r>
      <w:proofErr w:type="spellEnd"/>
      <w:r>
        <w:t xml:space="preserve"> function to create a vector from 0 to 8 (the number of hours) by </w:t>
      </w:r>
      <w:r>
        <w:rPr>
          <w:position w:val="-18"/>
        </w:rPr>
        <w:object w:dxaOrig="655" w:dyaOrig="600" w14:anchorId="5413FFAB">
          <v:shape id="_x0000_i1029" type="#_x0000_t75" style="width:33pt;height:30pt" o:ole="" filled="t">
            <v:fill color2="black"/>
            <v:imagedata r:id="rId16" o:title=""/>
            <v:textbox inset="0,0,0,0"/>
          </v:shape>
          <o:OLEObject Type="Embed" ProgID="Equation.3" ShapeID="_x0000_i1029" DrawAspect="Content" ObjectID="_1342960205" r:id="rId17"/>
        </w:object>
      </w:r>
      <w:r>
        <w:t xml:space="preserve"> (the time increment in hours). Our final version looks like this: </w:t>
      </w:r>
    </w:p>
    <w:p w14:paraId="26DFFA46" w14:textId="77777777" w:rsidR="00E973EB" w:rsidRDefault="00E973EB" w:rsidP="00020323">
      <w:pPr>
        <w:pStyle w:val="c"/>
      </w:pPr>
      <w:proofErr w:type="gramStart"/>
      <w:r>
        <w:t>plot</w:t>
      </w:r>
      <w:proofErr w:type="gramEnd"/>
      <w:r>
        <w:t xml:space="preserve">(x = x, </w:t>
      </w:r>
      <w:r>
        <w:br/>
        <w:t xml:space="preserve">     y = </w:t>
      </w:r>
      <w:proofErr w:type="spellStart"/>
      <w:r>
        <w:t>plasmaConcentration</w:t>
      </w:r>
      <w:proofErr w:type="spellEnd"/>
      <w:r>
        <w:t xml:space="preserve">, </w:t>
      </w:r>
      <w:r>
        <w:br/>
        <w:t xml:space="preserve">     type = "l", </w:t>
      </w:r>
      <w:r>
        <w:br/>
        <w:t xml:space="preserve">     </w:t>
      </w:r>
      <w:proofErr w:type="spellStart"/>
      <w:r>
        <w:t>xlab</w:t>
      </w:r>
      <w:proofErr w:type="spellEnd"/>
      <w:r>
        <w:t xml:space="preserve"> = "hours", </w:t>
      </w:r>
      <w:r>
        <w:br/>
        <w:t xml:space="preserve">     </w:t>
      </w:r>
      <w:proofErr w:type="spellStart"/>
      <w:r>
        <w:t>ylab</w:t>
      </w:r>
      <w:proofErr w:type="spellEnd"/>
      <w:r>
        <w:t xml:space="preserve"> = "plasma concentration (</w:t>
      </w:r>
      <w:proofErr w:type="spellStart"/>
      <w:r>
        <w:t>ug</w:t>
      </w:r>
      <w:proofErr w:type="spellEnd"/>
      <w:r>
        <w:t xml:space="preserve">/ml)", </w:t>
      </w:r>
      <w:r>
        <w:br/>
        <w:t xml:space="preserve">     </w:t>
      </w:r>
      <w:proofErr w:type="spellStart"/>
      <w:r>
        <w:t>ylim</w:t>
      </w:r>
      <w:proofErr w:type="spellEnd"/>
      <w:r>
        <w:t xml:space="preserve"> = c(0,500),  # min and max of y-axis </w:t>
      </w:r>
      <w:r>
        <w:br/>
        <w:t xml:space="preserve">     main = "Aspirin concentration over time") </w:t>
      </w:r>
      <w:r>
        <w:br/>
        <w:t xml:space="preserve">} </w:t>
      </w:r>
    </w:p>
    <w:p w14:paraId="777807AD" w14:textId="77777777" w:rsidR="00020323" w:rsidRDefault="00020323" w:rsidP="00020323">
      <w:pPr>
        <w:pStyle w:val="c"/>
      </w:pPr>
    </w:p>
    <w:p w14:paraId="79911748" w14:textId="77777777" w:rsidR="00E973EB" w:rsidRDefault="00E973EB" w:rsidP="00E973EB">
      <w:pPr>
        <w:pStyle w:val="First-line-indent"/>
      </w:pPr>
      <w:r>
        <w:t xml:space="preserve">Another way to make a plot more informative is to identify important boundary values. R provides the function </w:t>
      </w:r>
      <w:proofErr w:type="spellStart"/>
      <w:proofErr w:type="gramStart"/>
      <w:r w:rsidRPr="00020323">
        <w:rPr>
          <w:rStyle w:val="texttt"/>
          <w:b/>
          <w:i/>
        </w:rPr>
        <w:t>abline</w:t>
      </w:r>
      <w:proofErr w:type="spellEnd"/>
      <w:r>
        <w:rPr>
          <w:rStyle w:val="texttt"/>
        </w:rPr>
        <w:t>(</w:t>
      </w:r>
      <w:proofErr w:type="gramEnd"/>
      <w:r>
        <w:rPr>
          <w:rStyle w:val="texttt"/>
        </w:rPr>
        <w:t>)</w:t>
      </w:r>
      <w:r>
        <w:t xml:space="preserve"> which allows you to add a straight line (of any thickness, style, or color) to a plot. This is useful for visually indicating significant thresholds for values. </w:t>
      </w:r>
    </w:p>
    <w:p w14:paraId="4E372CC7" w14:textId="6E224F42" w:rsidR="00E973EB" w:rsidRDefault="00E973EB" w:rsidP="00E973EB">
      <w:pPr>
        <w:pStyle w:val="First-line-indent"/>
      </w:pPr>
      <w:r>
        <w:t xml:space="preserve">The simplest form of </w:t>
      </w:r>
      <w:proofErr w:type="spellStart"/>
      <w:proofErr w:type="gramStart"/>
      <w:r w:rsidRPr="00020323">
        <w:rPr>
          <w:rStyle w:val="texttt"/>
          <w:i/>
        </w:rPr>
        <w:t>abline</w:t>
      </w:r>
      <w:proofErr w:type="spellEnd"/>
      <w:r>
        <w:rPr>
          <w:rStyle w:val="texttt"/>
        </w:rPr>
        <w:t>(</w:t>
      </w:r>
      <w:proofErr w:type="gramEnd"/>
      <w:r>
        <w:rPr>
          <w:rStyle w:val="texttt"/>
        </w:rPr>
        <w:t>)</w:t>
      </w:r>
      <w:r>
        <w:t xml:space="preserve"> takes two parameters: the </w:t>
      </w:r>
      <w:r w:rsidRPr="00020323">
        <w:rPr>
          <w:i/>
        </w:rPr>
        <w:t>y</w:t>
      </w:r>
      <w:r>
        <w:t>-intercept and the slope of the line (in that order). W</w:t>
      </w:r>
      <w:r w:rsidR="00020323">
        <w:t xml:space="preserve">e can also add a parameter </w:t>
      </w:r>
      <w:r w:rsidR="00020323" w:rsidRPr="00020323">
        <w:rPr>
          <w:i/>
        </w:rPr>
        <w:t>col</w:t>
      </w:r>
      <w:r>
        <w:t xml:space="preserve"> to indicate the color of the line we want to draw. (Type “</w:t>
      </w:r>
      <w:proofErr w:type="gramStart"/>
      <w:r>
        <w:rPr>
          <w:rStyle w:val="texttt"/>
        </w:rPr>
        <w:t>?</w:t>
      </w:r>
      <w:proofErr w:type="spellStart"/>
      <w:r>
        <w:rPr>
          <w:rStyle w:val="texttt"/>
        </w:rPr>
        <w:t>abline</w:t>
      </w:r>
      <w:proofErr w:type="spellEnd"/>
      <w:proofErr w:type="gramEnd"/>
      <w:r>
        <w:t xml:space="preserve">” at the R prompt to get more information about the </w:t>
      </w:r>
      <w:proofErr w:type="spellStart"/>
      <w:r>
        <w:rPr>
          <w:rStyle w:val="texttt"/>
        </w:rPr>
        <w:t>abline</w:t>
      </w:r>
      <w:proofErr w:type="spellEnd"/>
      <w:r>
        <w:rPr>
          <w:rStyle w:val="texttt"/>
        </w:rPr>
        <w:t>()</w:t>
      </w:r>
      <w:r>
        <w:t xml:space="preserve"> function.) </w:t>
      </w:r>
    </w:p>
    <w:p w14:paraId="35BD9F71" w14:textId="4B8E2575" w:rsidR="00E973EB" w:rsidRDefault="00E973EB" w:rsidP="00E973EB">
      <w:pPr>
        <w:pStyle w:val="First-line-indent"/>
      </w:pPr>
      <w:r>
        <w:t xml:space="preserve">The book mentions the minimum effective concentration (MEC) and the maximum therapeutic concentration (MTC) as two important values for a particular medication. For aspirin, MEC is about 150 </w:t>
      </w:r>
      <w:r w:rsidR="00020323">
        <w:t>µ</w:t>
      </w:r>
      <w:r>
        <w:t xml:space="preserve">g/ml and MTC is about 350. We can enhance our plot with a blue line to show the MEC and a red line to show the MTC by adding the following commands after calling the </w:t>
      </w:r>
      <w:proofErr w:type="gramStart"/>
      <w:r w:rsidRPr="00020323">
        <w:rPr>
          <w:rStyle w:val="texttt"/>
          <w:i/>
        </w:rPr>
        <w:t>plot</w:t>
      </w:r>
      <w:r>
        <w:rPr>
          <w:rStyle w:val="texttt"/>
        </w:rPr>
        <w:t>(</w:t>
      </w:r>
      <w:proofErr w:type="gramEnd"/>
      <w:r>
        <w:rPr>
          <w:rStyle w:val="texttt"/>
        </w:rPr>
        <w:t>)</w:t>
      </w:r>
      <w:r>
        <w:t xml:space="preserve"> function: </w:t>
      </w:r>
    </w:p>
    <w:p w14:paraId="273FC9E7" w14:textId="77777777" w:rsidR="00020323" w:rsidRDefault="00020323" w:rsidP="00020323">
      <w:pPr>
        <w:pStyle w:val="c"/>
      </w:pPr>
    </w:p>
    <w:p w14:paraId="469A8106" w14:textId="77777777" w:rsidR="00E973EB" w:rsidRDefault="00E973EB" w:rsidP="00020323">
      <w:pPr>
        <w:pStyle w:val="c"/>
      </w:pPr>
      <w:proofErr w:type="spellStart"/>
      <w:proofErr w:type="gramStart"/>
      <w:r>
        <w:t>abline</w:t>
      </w:r>
      <w:proofErr w:type="spellEnd"/>
      <w:proofErr w:type="gramEnd"/>
      <w:r>
        <w:t xml:space="preserve">(150,0,col="blue") </w:t>
      </w:r>
      <w:r>
        <w:br/>
      </w:r>
      <w:proofErr w:type="spellStart"/>
      <w:r>
        <w:t>abline</w:t>
      </w:r>
      <w:proofErr w:type="spellEnd"/>
      <w:r>
        <w:t xml:space="preserve">(350,0,col="red") </w:t>
      </w:r>
    </w:p>
    <w:p w14:paraId="553178EF" w14:textId="77777777" w:rsidR="00020323" w:rsidRDefault="00020323" w:rsidP="00020323">
      <w:pPr>
        <w:pStyle w:val="c"/>
      </w:pPr>
    </w:p>
    <w:p w14:paraId="3BADBCBE" w14:textId="292FE60E" w:rsidR="00E973EB" w:rsidRDefault="00E973EB" w:rsidP="00AC5D97">
      <w:pPr>
        <w:pStyle w:val="First-line-indent"/>
      </w:pPr>
      <w:r>
        <w:t>This produces the plot in Figure 1</w:t>
      </w:r>
      <w:r>
        <w:rPr>
          <w:rStyle w:val="reference-ref"/>
        </w:rPr>
        <w:fldChar w:fldCharType="begin"/>
      </w:r>
      <w:r>
        <w:rPr>
          <w:rStyle w:val="reference-ref"/>
        </w:rPr>
        <w:instrText xml:space="preserve"> REF Ref_x1-70011 \h </w:instrText>
      </w:r>
      <w:r>
        <w:rPr>
          <w:rStyle w:val="reference-ref"/>
        </w:rPr>
      </w:r>
      <w:r>
        <w:rPr>
          <w:rStyle w:val="reference-ref"/>
        </w:rPr>
        <w:fldChar w:fldCharType="end"/>
      </w:r>
      <w:r>
        <w:t xml:space="preserve">. From this graph, we can see that while the patient has thankfully not gotten close to the MTC range, his aspirin has probably become ineffective after only about 2 hours. Hence, another dose may be called for (see below.) </w:t>
      </w:r>
    </w:p>
    <w:p w14:paraId="132EA9A8" w14:textId="77777777" w:rsidR="00E973EB" w:rsidRDefault="00E973EB" w:rsidP="00E973EB">
      <w:pPr>
        <w:pStyle w:val="Text-body"/>
      </w:pPr>
      <w:r>
        <w:rPr>
          <w:noProof/>
        </w:rPr>
        <w:lastRenderedPageBreak/>
        <w:drawing>
          <wp:inline distT="0" distB="0" distL="0" distR="0" wp14:anchorId="386DC024" wp14:editId="6570F147">
            <wp:extent cx="3985260" cy="3985260"/>
            <wp:effectExtent l="0" t="0" r="254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5260" cy="3985260"/>
                    </a:xfrm>
                    <a:prstGeom prst="rect">
                      <a:avLst/>
                    </a:prstGeom>
                    <a:solidFill>
                      <a:srgbClr val="FFFFFF"/>
                    </a:solidFill>
                    <a:ln>
                      <a:noFill/>
                    </a:ln>
                  </pic:spPr>
                </pic:pic>
              </a:graphicData>
            </a:graphic>
          </wp:inline>
        </w:drawing>
      </w:r>
      <w:r>
        <w:t xml:space="preserve"> </w:t>
      </w:r>
    </w:p>
    <w:p w14:paraId="002F4357" w14:textId="77777777" w:rsidR="00E973EB" w:rsidRDefault="00E973EB" w:rsidP="00E973EB">
      <w:pPr>
        <w:pStyle w:val="Text-body"/>
      </w:pPr>
    </w:p>
    <w:p w14:paraId="303701A6" w14:textId="77777777" w:rsidR="00E973EB" w:rsidRDefault="00E973EB" w:rsidP="00E973EB">
      <w:pPr>
        <w:pStyle w:val="Text-body"/>
      </w:pPr>
      <w:r>
        <w:rPr>
          <w:rStyle w:val="caption-title"/>
        </w:rPr>
        <w:t>Figure 1</w:t>
      </w:r>
      <w:bookmarkStart w:id="0" w:name="Ref_x1-70011"/>
      <w:bookmarkEnd w:id="0"/>
      <w:r>
        <w:rPr>
          <w:rStyle w:val="caption-title"/>
        </w:rPr>
        <w:t xml:space="preserve">: </w:t>
      </w:r>
      <w:r>
        <w:t xml:space="preserve">Plot for single-dose aspirin simulation. </w:t>
      </w:r>
    </w:p>
    <w:p w14:paraId="49471B1E" w14:textId="77777777" w:rsidR="00E973EB" w:rsidRDefault="00E973EB" w:rsidP="00E973EB">
      <w:pPr>
        <w:pStyle w:val="bigskip"/>
      </w:pPr>
    </w:p>
    <w:p w14:paraId="47E81FA5" w14:textId="77777777" w:rsidR="00E973EB" w:rsidRDefault="00E973EB" w:rsidP="00E973EB">
      <w:pPr>
        <w:sectPr w:rsidR="00E973EB" w:rsidSect="0061505D">
          <w:headerReference w:type="even" r:id="rId19"/>
          <w:headerReference w:type="default" r:id="rId20"/>
          <w:type w:val="continuous"/>
          <w:pgSz w:w="12286" w:h="15900"/>
          <w:pgMar w:top="1138" w:right="1800" w:bottom="1138" w:left="1800" w:header="720" w:footer="720" w:gutter="0"/>
          <w:cols w:space="720"/>
          <w:titlePg/>
        </w:sectPr>
      </w:pPr>
    </w:p>
    <w:p w14:paraId="2F12DD4D" w14:textId="5A8DF12B" w:rsidR="00E973EB" w:rsidRDefault="00E973EB" w:rsidP="006234A4">
      <w:pPr>
        <w:pStyle w:val="Heading-2"/>
      </w:pPr>
      <w:r>
        <w:lastRenderedPageBreak/>
        <w:t>Example: Drug dosage (</w:t>
      </w:r>
      <w:r w:rsidR="006234A4">
        <w:t>R</w:t>
      </w:r>
      <w:r>
        <w:t xml:space="preserve">epeated </w:t>
      </w:r>
      <w:r w:rsidR="006234A4">
        <w:t>D</w:t>
      </w:r>
      <w:r>
        <w:t xml:space="preserve">oses, </w:t>
      </w:r>
      <w:r w:rsidR="006234A4">
        <w:t>M</w:t>
      </w:r>
      <w:r>
        <w:t xml:space="preserve">odule </w:t>
      </w:r>
      <w:r w:rsidR="00AC5D97">
        <w:t>2.5</w:t>
      </w:r>
      <w:r>
        <w:t>)</w:t>
      </w:r>
    </w:p>
    <w:p w14:paraId="01C09D15" w14:textId="77777777" w:rsidR="00E973EB" w:rsidRDefault="00E973EB" w:rsidP="00E973EB">
      <w:pPr>
        <w:pStyle w:val="Text-body"/>
      </w:pPr>
      <w:r>
        <w:t xml:space="preserve">We’ve gone through this first example in great detail. Now let’s add some complexity to the model by simulating repeated doses. </w:t>
      </w:r>
    </w:p>
    <w:p w14:paraId="5556D464" w14:textId="10E0EFB6" w:rsidR="00E973EB" w:rsidRDefault="00E973EB" w:rsidP="00E973EB">
      <w:pPr>
        <w:pStyle w:val="First-line-indent"/>
      </w:pPr>
      <w:r>
        <w:t xml:space="preserve">Read </w:t>
      </w:r>
      <w:r w:rsidR="005D131B">
        <w:t>the section "One-Compa</w:t>
      </w:r>
      <w:r w:rsidR="003024D7">
        <w:t>r</w:t>
      </w:r>
      <w:r w:rsidR="005D131B">
        <w:t>tment Model of Repeated Doses" in Module 2.5.</w:t>
      </w:r>
      <w:r>
        <w:t xml:space="preserve"> Then</w:t>
      </w:r>
      <w:r w:rsidR="00715EAE">
        <w:t>,</w:t>
      </w:r>
      <w:r>
        <w:t xml:space="preserve"> study carefully the stock-and-flow diagram in Figure </w:t>
      </w:r>
      <w:r w:rsidR="00AC5D97">
        <w:t>2.5</w:t>
      </w:r>
      <w:r>
        <w:t xml:space="preserve">.3. We will again follow the generic procedure (with less detail) to write a simulation program for this problem: </w:t>
      </w:r>
    </w:p>
    <w:p w14:paraId="7F1EEF25" w14:textId="77777777" w:rsidR="00E973EB" w:rsidRDefault="00E973EB" w:rsidP="00E973EB">
      <w:pPr>
        <w:pStyle w:val="First-line-indent"/>
      </w:pPr>
    </w:p>
    <w:p w14:paraId="60C96815" w14:textId="77777777" w:rsidR="00E973EB" w:rsidRDefault="00E973EB" w:rsidP="00E973EB">
      <w:pPr>
        <w:pStyle w:val="Inside-enumerate"/>
        <w:numPr>
          <w:ilvl w:val="0"/>
          <w:numId w:val="19"/>
        </w:numPr>
        <w:tabs>
          <w:tab w:val="left" w:pos="504"/>
        </w:tabs>
      </w:pPr>
      <w:r w:rsidRPr="009C3841">
        <w:rPr>
          <w:b/>
        </w:rPr>
        <w:t>1.</w:t>
      </w:r>
      <w:r>
        <w:t xml:space="preserve"> </w:t>
      </w:r>
      <w:r>
        <w:rPr>
          <w:rStyle w:val="textit"/>
          <w:i w:val="0"/>
        </w:rPr>
        <w:t>Identify the circles with no incoming arrows at all. If a circle represents a constant</w:t>
      </w:r>
      <w:r>
        <w:rPr>
          <w:rStyle w:val="textit"/>
        </w:rPr>
        <w:t xml:space="preserve"> </w:t>
      </w:r>
      <w:r>
        <w:rPr>
          <w:rStyle w:val="textit"/>
          <w:i w:val="0"/>
        </w:rPr>
        <w:t>(unchanging) value, then create a program variable to represent it. (Be careful of</w:t>
      </w:r>
      <w:r>
        <w:rPr>
          <w:rStyle w:val="textit"/>
        </w:rPr>
        <w:t xml:space="preserve"> </w:t>
      </w:r>
      <w:r>
        <w:rPr>
          <w:rStyle w:val="textit"/>
          <w:i w:val="0"/>
        </w:rPr>
        <w:t>units.)</w:t>
      </w:r>
      <w:r>
        <w:t xml:space="preserve"> </w:t>
      </w:r>
    </w:p>
    <w:p w14:paraId="29AAE165" w14:textId="77777777" w:rsidR="00E973EB" w:rsidRDefault="00E973EB" w:rsidP="00E973EB">
      <w:pPr>
        <w:pStyle w:val="Inside-enumerate"/>
        <w:numPr>
          <w:ilvl w:val="0"/>
          <w:numId w:val="0"/>
        </w:numPr>
        <w:ind w:left="504"/>
      </w:pPr>
      <w:r>
        <w:t xml:space="preserve">The circles with no incoming arrows are “MEC,” “MTC,” half life,” “volume,” “dosage,” “absorption fraction,” “interval,” and “start.” All of these are simple constants: </w:t>
      </w:r>
    </w:p>
    <w:p w14:paraId="1B95AB85" w14:textId="543382CC" w:rsidR="00E973EB" w:rsidRDefault="00E973EB" w:rsidP="009C3841">
      <w:pPr>
        <w:pStyle w:val="c"/>
      </w:pPr>
      <w:proofErr w:type="spellStart"/>
      <w:proofErr w:type="gramStart"/>
      <w:r>
        <w:t>mec</w:t>
      </w:r>
      <w:proofErr w:type="spellEnd"/>
      <w:proofErr w:type="gramEnd"/>
      <w:r>
        <w:t xml:space="preserve"> = 10                    # </w:t>
      </w:r>
      <w:proofErr w:type="spellStart"/>
      <w:r>
        <w:t>ug</w:t>
      </w:r>
      <w:proofErr w:type="spellEnd"/>
      <w:r>
        <w:t xml:space="preserve">/ml </w:t>
      </w:r>
      <w:r>
        <w:br/>
      </w:r>
      <w:proofErr w:type="spellStart"/>
      <w:r>
        <w:t>mtc</w:t>
      </w:r>
      <w:proofErr w:type="spellEnd"/>
      <w:r>
        <w:t xml:space="preserve"> = 20                    # </w:t>
      </w:r>
      <w:proofErr w:type="spellStart"/>
      <w:r>
        <w:t>ug</w:t>
      </w:r>
      <w:proofErr w:type="spellEnd"/>
      <w:r>
        <w:t xml:space="preserve">/ml </w:t>
      </w:r>
      <w:r>
        <w:br/>
      </w:r>
      <w:proofErr w:type="spellStart"/>
      <w:r w:rsidR="009C3841">
        <w:t>halfLife</w:t>
      </w:r>
      <w:proofErr w:type="spellEnd"/>
      <w:r w:rsidR="009C3841">
        <w:t xml:space="preserve"> = 22               # h</w:t>
      </w:r>
      <w:r>
        <w:t xml:space="preserve"> </w:t>
      </w:r>
      <w:r>
        <w:br/>
        <w:t xml:space="preserve">volume = 3000               # ml </w:t>
      </w:r>
      <w:r>
        <w:br/>
        <w:t xml:space="preserve">dosage = 100 * 1000         # </w:t>
      </w:r>
      <w:proofErr w:type="spellStart"/>
      <w:r>
        <w:t>ug</w:t>
      </w:r>
      <w:proofErr w:type="spellEnd"/>
      <w:r>
        <w:t xml:space="preserve"> </w:t>
      </w:r>
      <w:r>
        <w:br/>
      </w:r>
      <w:proofErr w:type="spellStart"/>
      <w:r>
        <w:t>absorptionFraction</w:t>
      </w:r>
      <w:proofErr w:type="spellEnd"/>
      <w:r>
        <w:t xml:space="preserve"> = 0.12   # (</w:t>
      </w:r>
      <w:proofErr w:type="spellStart"/>
      <w:r>
        <w:t>unitless</w:t>
      </w:r>
      <w:proofErr w:type="spellEnd"/>
      <w:r>
        <w:t xml:space="preserve">) </w:t>
      </w:r>
      <w:r>
        <w:br/>
      </w:r>
      <w:r w:rsidR="009C3841">
        <w:t>interval = 8                # h</w:t>
      </w:r>
      <w:r>
        <w:t xml:space="preserve"> </w:t>
      </w:r>
      <w:r>
        <w:br/>
        <w:t>s</w:t>
      </w:r>
      <w:r w:rsidR="009C3841">
        <w:t>tart = 0                   # h</w:t>
      </w:r>
    </w:p>
    <w:p w14:paraId="2FD3320A" w14:textId="77777777" w:rsidR="009C3841" w:rsidRDefault="009C3841" w:rsidP="009C3841">
      <w:pPr>
        <w:pStyle w:val="c"/>
      </w:pPr>
    </w:p>
    <w:p w14:paraId="57E1E043" w14:textId="77777777" w:rsidR="00E973EB" w:rsidRDefault="00E973EB" w:rsidP="00E973EB">
      <w:pPr>
        <w:pStyle w:val="Inside-enumerate"/>
        <w:numPr>
          <w:ilvl w:val="0"/>
          <w:numId w:val="0"/>
        </w:numPr>
        <w:ind w:left="504"/>
      </w:pPr>
      <w:r>
        <w:t>It turns out that we will not need to use “</w:t>
      </w:r>
      <w:r>
        <w:rPr>
          <w:rStyle w:val="texttt"/>
        </w:rPr>
        <w:t>start</w:t>
      </w:r>
      <w:r>
        <w:t xml:space="preserve">,” so it is superfluous. (Our initial dosage will </w:t>
      </w:r>
      <w:r>
        <w:lastRenderedPageBreak/>
        <w:t xml:space="preserve">automatically occur on the first clock tick.) </w:t>
      </w:r>
    </w:p>
    <w:p w14:paraId="0F65471B" w14:textId="77777777" w:rsidR="00E973EB" w:rsidRDefault="00E973EB" w:rsidP="00E973EB">
      <w:pPr>
        <w:pStyle w:val="Inside-enumerate"/>
        <w:numPr>
          <w:ilvl w:val="0"/>
          <w:numId w:val="19"/>
        </w:numPr>
        <w:tabs>
          <w:tab w:val="left" w:pos="504"/>
        </w:tabs>
      </w:pPr>
      <w:r w:rsidRPr="00F16040">
        <w:rPr>
          <w:b/>
        </w:rPr>
        <w:t>2.</w:t>
      </w:r>
      <w:r>
        <w:t xml:space="preserve"> </w:t>
      </w:r>
      <w:r>
        <w:rPr>
          <w:rStyle w:val="textit"/>
          <w:i w:val="0"/>
        </w:rPr>
        <w:t>Identify all the circles whose only incoming arrows are from the circles already defined as</w:t>
      </w:r>
      <w:r>
        <w:rPr>
          <w:rStyle w:val="textit"/>
        </w:rPr>
        <w:t xml:space="preserve"> </w:t>
      </w:r>
      <w:r>
        <w:rPr>
          <w:rStyle w:val="textit"/>
          <w:i w:val="0"/>
        </w:rPr>
        <w:t>program variables. Create a variable to represent each one, using a formula. (Be careful</w:t>
      </w:r>
      <w:r>
        <w:rPr>
          <w:rStyle w:val="textit"/>
        </w:rPr>
        <w:t xml:space="preserve"> </w:t>
      </w:r>
      <w:r>
        <w:rPr>
          <w:rStyle w:val="textit"/>
          <w:i w:val="0"/>
        </w:rPr>
        <w:t>of units.) Repeat this step until the only circles left have something besides a circle</w:t>
      </w:r>
      <w:r>
        <w:rPr>
          <w:rStyle w:val="textit"/>
        </w:rPr>
        <w:t xml:space="preserve"> </w:t>
      </w:r>
      <w:r>
        <w:rPr>
          <w:rStyle w:val="textit"/>
          <w:i w:val="0"/>
        </w:rPr>
        <w:t>pointing to them.</w:t>
      </w:r>
      <w:r>
        <w:t xml:space="preserve"> </w:t>
      </w:r>
    </w:p>
    <w:p w14:paraId="3B658557" w14:textId="77777777" w:rsidR="00E973EB" w:rsidRDefault="00E973EB" w:rsidP="00E973EB">
      <w:pPr>
        <w:pStyle w:val="Inside-enumerate"/>
        <w:numPr>
          <w:ilvl w:val="0"/>
          <w:numId w:val="0"/>
        </w:numPr>
        <w:ind w:left="504"/>
      </w:pPr>
      <w:r>
        <w:t xml:space="preserve">As before, “elimination constant” is the only relevant circle here: </w:t>
      </w:r>
    </w:p>
    <w:p w14:paraId="40B92CBA" w14:textId="21AF3907" w:rsidR="00E973EB" w:rsidRDefault="00E973EB" w:rsidP="00F16040">
      <w:pPr>
        <w:pStyle w:val="c"/>
      </w:pPr>
      <w:proofErr w:type="spellStart"/>
      <w:proofErr w:type="gramStart"/>
      <w:r>
        <w:t>eliminationConstan</w:t>
      </w:r>
      <w:r w:rsidR="00F16040">
        <w:t>t</w:t>
      </w:r>
      <w:proofErr w:type="spellEnd"/>
      <w:proofErr w:type="gramEnd"/>
      <w:r w:rsidR="00F16040">
        <w:t xml:space="preserve"> = -log(0.5)/</w:t>
      </w:r>
      <w:proofErr w:type="spellStart"/>
      <w:r w:rsidR="00F16040">
        <w:t>halfLife</w:t>
      </w:r>
      <w:proofErr w:type="spellEnd"/>
      <w:r w:rsidR="00F16040">
        <w:t xml:space="preserve">   # 1/h</w:t>
      </w:r>
    </w:p>
    <w:p w14:paraId="25CF6DAC" w14:textId="77777777" w:rsidR="00F16040" w:rsidRDefault="00F16040" w:rsidP="00F16040">
      <w:pPr>
        <w:pStyle w:val="c"/>
      </w:pPr>
    </w:p>
    <w:p w14:paraId="1AF5B869" w14:textId="77777777" w:rsidR="00E973EB" w:rsidRDefault="00E973EB" w:rsidP="00E973EB">
      <w:pPr>
        <w:pStyle w:val="Inside-enumerate"/>
        <w:numPr>
          <w:ilvl w:val="0"/>
          <w:numId w:val="19"/>
        </w:numPr>
        <w:tabs>
          <w:tab w:val="left" w:pos="504"/>
        </w:tabs>
      </w:pPr>
      <w:r w:rsidRPr="00F16040">
        <w:rPr>
          <w:b/>
        </w:rPr>
        <w:t>3.</w:t>
      </w:r>
      <w:r>
        <w:t xml:space="preserve"> </w:t>
      </w:r>
      <w:r>
        <w:rPr>
          <w:rStyle w:val="textit"/>
          <w:i w:val="0"/>
        </w:rPr>
        <w:t>Create a vector (array) for each stock variable (box). Set the first value of this vector to</w:t>
      </w:r>
      <w:r>
        <w:rPr>
          <w:rStyle w:val="textit"/>
        </w:rPr>
        <w:t xml:space="preserve"> </w:t>
      </w:r>
      <w:r>
        <w:rPr>
          <w:rStyle w:val="textit"/>
          <w:i w:val="0"/>
        </w:rPr>
        <w:t>its initial condition (i.e., its value when the simulation begins.)</w:t>
      </w:r>
      <w:r>
        <w:t xml:space="preserve"> </w:t>
      </w:r>
    </w:p>
    <w:p w14:paraId="5FB049A4" w14:textId="77777777" w:rsidR="00E973EB" w:rsidRDefault="00E973EB" w:rsidP="00E973EB">
      <w:pPr>
        <w:pStyle w:val="Inside-enumerate"/>
        <w:numPr>
          <w:ilvl w:val="0"/>
          <w:numId w:val="0"/>
        </w:numPr>
        <w:ind w:left="504"/>
      </w:pPr>
      <w:r>
        <w:t xml:space="preserve">We again have only one stock variable, which we create and initialize: </w:t>
      </w:r>
    </w:p>
    <w:p w14:paraId="09060CF2" w14:textId="77777777" w:rsidR="00E973EB" w:rsidRDefault="00E973EB" w:rsidP="00F16040">
      <w:pPr>
        <w:pStyle w:val="c"/>
      </w:pPr>
      <w:proofErr w:type="spellStart"/>
      <w:proofErr w:type="gramStart"/>
      <w:r>
        <w:t>drugInSystem</w:t>
      </w:r>
      <w:proofErr w:type="spellEnd"/>
      <w:proofErr w:type="gramEnd"/>
      <w:r>
        <w:t xml:space="preserve"> = vector() </w:t>
      </w:r>
      <w:r>
        <w:br/>
      </w:r>
      <w:proofErr w:type="spellStart"/>
      <w:r>
        <w:t>drugInSystem</w:t>
      </w:r>
      <w:proofErr w:type="spellEnd"/>
      <w:r>
        <w:t xml:space="preserve">[1] = </w:t>
      </w:r>
      <w:proofErr w:type="spellStart"/>
      <w:r>
        <w:t>absorptionFraction</w:t>
      </w:r>
      <w:proofErr w:type="spellEnd"/>
      <w:r>
        <w:t xml:space="preserve"> * dosage </w:t>
      </w:r>
    </w:p>
    <w:p w14:paraId="5A2B7757" w14:textId="77777777" w:rsidR="00F16040" w:rsidRDefault="00F16040" w:rsidP="00F16040">
      <w:pPr>
        <w:pStyle w:val="c"/>
      </w:pPr>
    </w:p>
    <w:p w14:paraId="482B56C3" w14:textId="77777777" w:rsidR="00E973EB" w:rsidRDefault="00E973EB" w:rsidP="00E973EB">
      <w:pPr>
        <w:pStyle w:val="Inside-enumerate"/>
        <w:numPr>
          <w:ilvl w:val="0"/>
          <w:numId w:val="0"/>
        </w:numPr>
        <w:ind w:left="504"/>
      </w:pPr>
      <w:r>
        <w:t xml:space="preserve">Notice that we must set the first value of the vector to be the absorption fraction </w:t>
      </w:r>
      <w:r>
        <w:rPr>
          <w:rStyle w:val="textit"/>
          <w:i w:val="0"/>
        </w:rPr>
        <w:t>times</w:t>
      </w:r>
      <w:r>
        <w:t xml:space="preserve"> the dosage, since not all of the medicine is actually absorbed into the patient’s system. </w:t>
      </w:r>
    </w:p>
    <w:p w14:paraId="41AC4F2E" w14:textId="77777777" w:rsidR="00E973EB" w:rsidRDefault="00E973EB" w:rsidP="00E973EB">
      <w:pPr>
        <w:pStyle w:val="Inside-enumerate"/>
        <w:numPr>
          <w:ilvl w:val="0"/>
          <w:numId w:val="19"/>
        </w:numPr>
        <w:tabs>
          <w:tab w:val="left" w:pos="504"/>
        </w:tabs>
      </w:pPr>
      <w:r w:rsidRPr="00F16040">
        <w:rPr>
          <w:b/>
        </w:rPr>
        <w:t>4.</w:t>
      </w:r>
      <w:r>
        <w:t xml:space="preserve"> </w:t>
      </w:r>
      <w:r>
        <w:rPr>
          <w:rStyle w:val="textit"/>
          <w:i w:val="0"/>
        </w:rPr>
        <w:t>Run through the simulation loop for the specified total time and time increment.</w:t>
      </w:r>
      <w:r>
        <w:t xml:space="preserve"> </w:t>
      </w:r>
    </w:p>
    <w:p w14:paraId="0A667779" w14:textId="77777777" w:rsidR="00E973EB" w:rsidRDefault="00E973EB" w:rsidP="00E973EB">
      <w:pPr>
        <w:pStyle w:val="Inside-enumerate"/>
        <w:numPr>
          <w:ilvl w:val="0"/>
          <w:numId w:val="0"/>
        </w:numPr>
        <w:ind w:left="504"/>
      </w:pPr>
      <w:r>
        <w:t xml:space="preserve">We’ll run the simulation for a week at 2-minute intervals: </w:t>
      </w:r>
    </w:p>
    <w:p w14:paraId="180215AE" w14:textId="77777777" w:rsidR="00E973EB" w:rsidRDefault="00E973EB" w:rsidP="00F16040">
      <w:pPr>
        <w:pStyle w:val="c"/>
      </w:pPr>
      <w:proofErr w:type="spellStart"/>
      <w:proofErr w:type="gramStart"/>
      <w:r>
        <w:t>simHrs</w:t>
      </w:r>
      <w:proofErr w:type="spellEnd"/>
      <w:proofErr w:type="gramEnd"/>
      <w:r>
        <w:t xml:space="preserve"> = 168        # </w:t>
      </w:r>
      <w:proofErr w:type="spellStart"/>
      <w:r>
        <w:t>hr</w:t>
      </w:r>
      <w:proofErr w:type="spellEnd"/>
      <w:r>
        <w:t xml:space="preserve"> </w:t>
      </w:r>
      <w:r>
        <w:br/>
      </w:r>
      <w:proofErr w:type="spellStart"/>
      <w:r>
        <w:t>deltaX</w:t>
      </w:r>
      <w:proofErr w:type="spellEnd"/>
      <w:r>
        <w:t xml:space="preserve"> = 2/60       # </w:t>
      </w:r>
      <w:proofErr w:type="spellStart"/>
      <w:r>
        <w:t>hr</w:t>
      </w:r>
      <w:proofErr w:type="spellEnd"/>
      <w:r>
        <w:t xml:space="preserve"> </w:t>
      </w:r>
      <w:r>
        <w:br/>
        <w:t xml:space="preserve">x = </w:t>
      </w:r>
      <w:proofErr w:type="spellStart"/>
      <w:r>
        <w:t>seq</w:t>
      </w:r>
      <w:proofErr w:type="spellEnd"/>
      <w:r>
        <w:t xml:space="preserve">(0,simulationHours,deltaX) </w:t>
      </w:r>
    </w:p>
    <w:p w14:paraId="508E2E7A" w14:textId="77777777" w:rsidR="00F16040" w:rsidRDefault="00F16040" w:rsidP="00F16040">
      <w:pPr>
        <w:pStyle w:val="c"/>
      </w:pPr>
    </w:p>
    <w:p w14:paraId="23067AF2" w14:textId="77777777" w:rsidR="00E973EB" w:rsidRDefault="00E973EB" w:rsidP="00E973EB">
      <w:pPr>
        <w:pStyle w:val="Inside-enumerate"/>
        <w:numPr>
          <w:ilvl w:val="0"/>
          <w:numId w:val="0"/>
        </w:numPr>
        <w:ind w:left="504"/>
      </w:pPr>
      <w:r>
        <w:t xml:space="preserve">These variables set us up to begin our loop. </w:t>
      </w:r>
      <w:proofErr w:type="gramStart"/>
      <w:r>
        <w:t xml:space="preserve">Note that we have defined a vector </w:t>
      </w:r>
      <w:r>
        <w:rPr>
          <w:rStyle w:val="texttt"/>
        </w:rPr>
        <w:t>x</w:t>
      </w:r>
      <w:r>
        <w:t xml:space="preserve"> which will contain all of the time values (in hours or parts of an hour) of the simulation.</w:t>
      </w:r>
      <w:proofErr w:type="gramEnd"/>
      <w:r>
        <w:t xml:space="preserve"> The following lines, then, actually begins the loop: </w:t>
      </w:r>
    </w:p>
    <w:p w14:paraId="4AA75B5F" w14:textId="77777777" w:rsidR="00E973EB" w:rsidRDefault="00E973EB" w:rsidP="00F16040">
      <w:pPr>
        <w:pStyle w:val="c"/>
      </w:pPr>
      <w:proofErr w:type="gramStart"/>
      <w:r>
        <w:t>for</w:t>
      </w:r>
      <w:proofErr w:type="gramEnd"/>
      <w:r>
        <w:t xml:space="preserve"> (</w:t>
      </w:r>
      <w:proofErr w:type="spellStart"/>
      <w:r>
        <w:t>i</w:t>
      </w:r>
      <w:proofErr w:type="spellEnd"/>
      <w:r>
        <w:t xml:space="preserve"> in 2:length(x)) { </w:t>
      </w:r>
    </w:p>
    <w:p w14:paraId="7999F168" w14:textId="77777777" w:rsidR="00F16040" w:rsidRDefault="00F16040" w:rsidP="00F16040">
      <w:pPr>
        <w:pStyle w:val="c"/>
        <w:rPr>
          <w:rStyle w:val="textit"/>
          <w:i w:val="0"/>
        </w:rPr>
      </w:pPr>
    </w:p>
    <w:p w14:paraId="0BFB4627" w14:textId="21CF22FC" w:rsidR="00E973EB" w:rsidRDefault="00E973EB" w:rsidP="00F16040">
      <w:pPr>
        <w:pStyle w:val="Inside-enumerate"/>
        <w:numPr>
          <w:ilvl w:val="0"/>
          <w:numId w:val="0"/>
        </w:numPr>
        <w:ind w:left="504"/>
      </w:pPr>
      <w:r>
        <w:rPr>
          <w:rStyle w:val="textit"/>
          <w:i w:val="0"/>
        </w:rPr>
        <w:t>Each time through the loop:</w:t>
      </w:r>
      <w:r>
        <w:t xml:space="preserve"> </w:t>
      </w:r>
    </w:p>
    <w:p w14:paraId="41BEFB38" w14:textId="77777777" w:rsidR="00E973EB" w:rsidRDefault="00E973EB" w:rsidP="00E973EB">
      <w:pPr>
        <w:pStyle w:val="Inside-enumerate"/>
        <w:numPr>
          <w:ilvl w:val="1"/>
          <w:numId w:val="19"/>
        </w:numPr>
        <w:tabs>
          <w:tab w:val="left" w:pos="792"/>
        </w:tabs>
      </w:pPr>
      <w:r w:rsidRPr="00F16040">
        <w:rPr>
          <w:b/>
        </w:rPr>
        <w:t>a.</w:t>
      </w:r>
      <w:r>
        <w:t xml:space="preserve"> </w:t>
      </w:r>
      <w:r>
        <w:rPr>
          <w:rStyle w:val="textit"/>
          <w:i w:val="0"/>
        </w:rPr>
        <w:t>Determine the (temporary) values of any flows and remaining ordinary</w:t>
      </w:r>
      <w:r>
        <w:rPr>
          <w:rStyle w:val="textit"/>
        </w:rPr>
        <w:t xml:space="preserve"> </w:t>
      </w:r>
      <w:r>
        <w:rPr>
          <w:rStyle w:val="textit"/>
          <w:i w:val="0"/>
        </w:rPr>
        <w:t>variable(s). Depending on the nature of the circle/oval, this could be (a) an</w:t>
      </w:r>
      <w:r>
        <w:rPr>
          <w:rStyle w:val="textit"/>
        </w:rPr>
        <w:t xml:space="preserve"> </w:t>
      </w:r>
      <w:r>
        <w:rPr>
          <w:rStyle w:val="textit"/>
          <w:i w:val="0"/>
        </w:rPr>
        <w:t>equation based on current values of other circle(s) and/or stock variables, (b)</w:t>
      </w:r>
      <w:r>
        <w:rPr>
          <w:rStyle w:val="textit"/>
        </w:rPr>
        <w:t xml:space="preserve"> </w:t>
      </w:r>
      <w:r>
        <w:rPr>
          <w:rStyle w:val="textit"/>
          <w:i w:val="0"/>
        </w:rPr>
        <w:t>a special value based on the current time (for instance, a “pulse” variable that</w:t>
      </w:r>
      <w:r>
        <w:rPr>
          <w:rStyle w:val="textit"/>
        </w:rPr>
        <w:t xml:space="preserve"> </w:t>
      </w:r>
      <w:r>
        <w:rPr>
          <w:rStyle w:val="textit"/>
          <w:i w:val="0"/>
        </w:rPr>
        <w:t>takes on certain values at specific clock ticks) or other things.</w:t>
      </w:r>
      <w:r>
        <w:t xml:space="preserve"> </w:t>
      </w:r>
    </w:p>
    <w:p w14:paraId="56B85DE5" w14:textId="12842AA1" w:rsidR="00E973EB" w:rsidRDefault="00E973EB" w:rsidP="00E973EB">
      <w:pPr>
        <w:pStyle w:val="Inside-enumerate"/>
        <w:numPr>
          <w:ilvl w:val="0"/>
          <w:numId w:val="0"/>
        </w:numPr>
        <w:ind w:left="792"/>
      </w:pPr>
      <w:r>
        <w:t xml:space="preserve">This is the step that is most different from the previous example. From Figure </w:t>
      </w:r>
      <w:r w:rsidR="00AC5D97">
        <w:t>2.5</w:t>
      </w:r>
      <w:r>
        <w:t xml:space="preserve">.3, we can see that there are two flows affecting how much drug is in the system: the amount ingested, and the amount eliminated. (We can see this because the stock variable has two gray lines coming into it, one from each of these quantities.) Determining how much is eliminated in each time step is the same as before. Determining the amount ingested, however, is different. </w:t>
      </w:r>
    </w:p>
    <w:p w14:paraId="79F71020" w14:textId="77777777" w:rsidR="00E973EB" w:rsidRDefault="00E973EB" w:rsidP="00E973EB">
      <w:pPr>
        <w:pStyle w:val="Inside-enumerate"/>
        <w:numPr>
          <w:ilvl w:val="0"/>
          <w:numId w:val="0"/>
        </w:numPr>
        <w:ind w:left="792"/>
      </w:pPr>
      <w:r>
        <w:t xml:space="preserve">We recognize that the patient will be taking a dose of Dilantin every </w:t>
      </w:r>
      <w:r>
        <w:rPr>
          <w:rStyle w:val="texttt"/>
        </w:rPr>
        <w:t>interval</w:t>
      </w:r>
      <w:r>
        <w:t xml:space="preserve"> hours. So we need to write code that says, “</w:t>
      </w:r>
      <w:proofErr w:type="gramStart"/>
      <w:r>
        <w:t>if</w:t>
      </w:r>
      <w:proofErr w:type="gramEnd"/>
      <w:r>
        <w:t xml:space="preserve"> we have reached a multiple of </w:t>
      </w:r>
      <w:r>
        <w:rPr>
          <w:rStyle w:val="texttt"/>
        </w:rPr>
        <w:t>interval</w:t>
      </w:r>
      <w:r>
        <w:t xml:space="preserve"> hours, ingest one dose during this time step. Otherwise, don’t ingest anything right now.” There are </w:t>
      </w:r>
      <w:r>
        <w:lastRenderedPageBreak/>
        <w:t xml:space="preserve">several ways to write this code, but the easiest is probably: </w:t>
      </w:r>
    </w:p>
    <w:p w14:paraId="16329815" w14:textId="77777777" w:rsidR="00E973EB" w:rsidRDefault="00E973EB" w:rsidP="00F16040">
      <w:pPr>
        <w:pStyle w:val="c"/>
      </w:pPr>
      <w:r>
        <w:t xml:space="preserve">    </w:t>
      </w:r>
      <w:proofErr w:type="gramStart"/>
      <w:r>
        <w:t>if</w:t>
      </w:r>
      <w:proofErr w:type="gramEnd"/>
      <w:r>
        <w:t xml:space="preserve"> (</w:t>
      </w:r>
      <w:proofErr w:type="spellStart"/>
      <w:r>
        <w:t>itox</w:t>
      </w:r>
      <w:proofErr w:type="spellEnd"/>
      <w:r>
        <w:t>(</w:t>
      </w:r>
      <w:proofErr w:type="spellStart"/>
      <w:r>
        <w:t>i</w:t>
      </w:r>
      <w:proofErr w:type="spellEnd"/>
      <w:r>
        <w:t xml:space="preserve">) %% interval == 0) { </w:t>
      </w:r>
      <w:r>
        <w:br/>
        <w:t xml:space="preserve">        ingested = </w:t>
      </w:r>
      <w:proofErr w:type="spellStart"/>
      <w:r>
        <w:t>absorptionFraction</w:t>
      </w:r>
      <w:proofErr w:type="spellEnd"/>
      <w:r>
        <w:t xml:space="preserve"> * dosage </w:t>
      </w:r>
      <w:r>
        <w:br/>
        <w:t xml:space="preserve">    } else { </w:t>
      </w:r>
      <w:r>
        <w:br/>
        <w:t xml:space="preserve">        ingested = 0 </w:t>
      </w:r>
      <w:r>
        <w:br/>
        <w:t xml:space="preserve">    } </w:t>
      </w:r>
    </w:p>
    <w:p w14:paraId="227DEF4C" w14:textId="77777777" w:rsidR="00F16040" w:rsidRDefault="00F16040" w:rsidP="00F16040">
      <w:pPr>
        <w:pStyle w:val="c"/>
      </w:pPr>
    </w:p>
    <w:p w14:paraId="2E012C3B" w14:textId="77777777" w:rsidR="00E973EB" w:rsidRDefault="00E973EB" w:rsidP="00E973EB">
      <w:pPr>
        <w:pStyle w:val="Inside-enumerate"/>
        <w:numPr>
          <w:ilvl w:val="0"/>
          <w:numId w:val="0"/>
        </w:numPr>
        <w:ind w:left="792"/>
        <w:rPr>
          <w:rStyle w:val="textbf"/>
          <w:b/>
        </w:rPr>
      </w:pPr>
      <w:r>
        <w:t xml:space="preserve">Look carefully at that </w:t>
      </w:r>
      <w:r>
        <w:rPr>
          <w:rStyle w:val="texttt"/>
        </w:rPr>
        <w:t>if</w:t>
      </w:r>
      <w:r>
        <w:t xml:space="preserve"> statement. It calls the </w:t>
      </w:r>
      <w:proofErr w:type="spellStart"/>
      <w:proofErr w:type="gramStart"/>
      <w:r w:rsidRPr="00F16040">
        <w:rPr>
          <w:rStyle w:val="texttt"/>
          <w:i/>
        </w:rPr>
        <w:t>itox</w:t>
      </w:r>
      <w:proofErr w:type="spellEnd"/>
      <w:r>
        <w:rPr>
          <w:rStyle w:val="texttt"/>
        </w:rPr>
        <w:t>(</w:t>
      </w:r>
      <w:proofErr w:type="gramEnd"/>
      <w:r>
        <w:rPr>
          <w:rStyle w:val="texttt"/>
        </w:rPr>
        <w:t>)</w:t>
      </w:r>
      <w:r>
        <w:t xml:space="preserve"> function we defined earlier, for determining what real-world time value a particular index corresponds to. It also contains the “</w:t>
      </w:r>
      <w:r>
        <w:rPr>
          <w:rStyle w:val="texttt"/>
        </w:rPr>
        <w:t>%%</w:t>
      </w:r>
      <w:r>
        <w:t xml:space="preserve">” operator, which you may recall gives the </w:t>
      </w:r>
      <w:r>
        <w:rPr>
          <w:rStyle w:val="textit"/>
          <w:i w:val="0"/>
        </w:rPr>
        <w:t>remainder</w:t>
      </w:r>
      <w:r>
        <w:t xml:space="preserve"> when performing division of integers. For instance, if you ask R to calculate “</w:t>
      </w:r>
      <w:r>
        <w:rPr>
          <w:rStyle w:val="texttt"/>
        </w:rPr>
        <w:t>11 %% 8</w:t>
      </w:r>
      <w:r>
        <w:t xml:space="preserve">” it will give the answer </w:t>
      </w:r>
      <w:r>
        <w:rPr>
          <w:rStyle w:val="texttt"/>
        </w:rPr>
        <w:t>3</w:t>
      </w:r>
      <w:r>
        <w:t xml:space="preserve">, since 11 divided by 8 is 1 </w:t>
      </w:r>
      <w:r>
        <w:rPr>
          <w:rStyle w:val="textit"/>
          <w:i w:val="0"/>
        </w:rPr>
        <w:t>with a remainder of 3.</w:t>
      </w:r>
      <w:r>
        <w:t xml:space="preserve"> Similarly, if you ask for “</w:t>
      </w:r>
      <w:r>
        <w:rPr>
          <w:rStyle w:val="texttt"/>
        </w:rPr>
        <w:t>16 %% 8</w:t>
      </w:r>
      <w:r>
        <w:t xml:space="preserve">” R will respond with </w:t>
      </w:r>
      <w:r>
        <w:rPr>
          <w:rStyle w:val="texttt"/>
        </w:rPr>
        <w:t>0</w:t>
      </w:r>
      <w:r>
        <w:t xml:space="preserve">, since 8 divides 16 evenly and has no remainder. </w:t>
      </w:r>
    </w:p>
    <w:p w14:paraId="7E0A9BA9" w14:textId="77777777" w:rsidR="00E973EB" w:rsidRDefault="00E973EB" w:rsidP="00E973EB">
      <w:pPr>
        <w:pStyle w:val="Inside-enumerate"/>
        <w:numPr>
          <w:ilvl w:val="0"/>
          <w:numId w:val="0"/>
        </w:numPr>
        <w:ind w:left="792"/>
      </w:pPr>
      <w:r>
        <w:rPr>
          <w:rStyle w:val="textbf"/>
          <w:b/>
        </w:rPr>
        <w:t>Quick Review Question 3</w:t>
      </w:r>
      <w:r>
        <w:t xml:space="preserve"> Review the meaning of the </w:t>
      </w:r>
      <w:r>
        <w:rPr>
          <w:rStyle w:val="texttt"/>
        </w:rPr>
        <w:t>%%</w:t>
      </w:r>
      <w:r>
        <w:t xml:space="preserve"> operator by typing “</w:t>
      </w:r>
      <w:r>
        <w:rPr>
          <w:rStyle w:val="texttt"/>
        </w:rPr>
        <w:t>6 %% 3</w:t>
      </w:r>
      <w:r>
        <w:t>,” “</w:t>
      </w:r>
      <w:r>
        <w:rPr>
          <w:rStyle w:val="texttt"/>
        </w:rPr>
        <w:t>7 %% 3</w:t>
      </w:r>
      <w:r>
        <w:t>,” “</w:t>
      </w:r>
      <w:r>
        <w:rPr>
          <w:rStyle w:val="texttt"/>
        </w:rPr>
        <w:t>8 %% 3</w:t>
      </w:r>
      <w:r>
        <w:t>,” and “</w:t>
      </w:r>
      <w:r>
        <w:rPr>
          <w:rStyle w:val="texttt"/>
        </w:rPr>
        <w:t>9 %% 3</w:t>
      </w:r>
      <w:r>
        <w:t xml:space="preserve">” at the R console, and seeing the results. </w:t>
      </w:r>
    </w:p>
    <w:p w14:paraId="7802A67D" w14:textId="17815731" w:rsidR="00E973EB" w:rsidRDefault="00E973EB" w:rsidP="00E973EB">
      <w:pPr>
        <w:pStyle w:val="Inside-enumerate"/>
        <w:numPr>
          <w:ilvl w:val="0"/>
          <w:numId w:val="0"/>
        </w:numPr>
        <w:ind w:left="792"/>
        <w:rPr>
          <w:rStyle w:val="textbf"/>
          <w:b/>
        </w:rPr>
      </w:pPr>
      <w:r>
        <w:t xml:space="preserve">We use this trick to determine the simulation points for the 8-hour intervals. If we take the time of each clock tick in hours (which is what </w:t>
      </w:r>
      <w:proofErr w:type="spellStart"/>
      <w:proofErr w:type="gramStart"/>
      <w:r w:rsidRPr="00F16040">
        <w:rPr>
          <w:rStyle w:val="texttt"/>
          <w:i/>
        </w:rPr>
        <w:t>tox</w:t>
      </w:r>
      <w:proofErr w:type="spellEnd"/>
      <w:r>
        <w:rPr>
          <w:rStyle w:val="texttt"/>
        </w:rPr>
        <w:t>(</w:t>
      </w:r>
      <w:proofErr w:type="spellStart"/>
      <w:proofErr w:type="gramEnd"/>
      <w:r>
        <w:rPr>
          <w:rStyle w:val="texttt"/>
        </w:rPr>
        <w:t>i</w:t>
      </w:r>
      <w:proofErr w:type="spellEnd"/>
      <w:r>
        <w:rPr>
          <w:rStyle w:val="texttt"/>
        </w:rPr>
        <w:t>)</w:t>
      </w:r>
      <w:r>
        <w:t xml:space="preserve"> gives us — confirm this for yourself), and it is a multiple of exactly 8 hours, then we will set a variable called </w:t>
      </w:r>
      <w:r>
        <w:rPr>
          <w:rStyle w:val="texttt"/>
        </w:rPr>
        <w:t>ingested</w:t>
      </w:r>
      <w:r>
        <w:t xml:space="preserve"> to be equal to a new dose. In all other cases, we will set this variable to 0. This gives us a “pulse” effect, as desired. </w:t>
      </w:r>
    </w:p>
    <w:p w14:paraId="18BA129B" w14:textId="4F3A4E14" w:rsidR="00E973EB" w:rsidRDefault="00E973EB" w:rsidP="00E973EB">
      <w:pPr>
        <w:pStyle w:val="Inside-enumerate"/>
        <w:numPr>
          <w:ilvl w:val="0"/>
          <w:numId w:val="0"/>
        </w:numPr>
        <w:ind w:left="792"/>
      </w:pPr>
      <w:r>
        <w:rPr>
          <w:rStyle w:val="textbf"/>
          <w:b/>
        </w:rPr>
        <w:t>Quick Review Question 4</w:t>
      </w:r>
      <w:r>
        <w:t xml:space="preserve"> Suppose </w:t>
      </w:r>
      <w:proofErr w:type="spellStart"/>
      <w:r w:rsidRPr="00F16040">
        <w:rPr>
          <w:rStyle w:val="texttt"/>
          <w:i/>
        </w:rPr>
        <w:t>deltaX</w:t>
      </w:r>
      <w:proofErr w:type="spellEnd"/>
      <w:r>
        <w:t xml:space="preserve"> is equal to 30/60, and </w:t>
      </w:r>
      <w:r w:rsidRPr="005A3637">
        <w:rPr>
          <w:rStyle w:val="texttt"/>
          <w:i/>
        </w:rPr>
        <w:t>interval</w:t>
      </w:r>
      <w:r>
        <w:t xml:space="preserve"> is equal to 12. For what values of </w:t>
      </w:r>
      <w:proofErr w:type="spellStart"/>
      <w:r w:rsidRPr="00F16040">
        <w:rPr>
          <w:rStyle w:val="texttt"/>
          <w:i/>
        </w:rPr>
        <w:t>i</w:t>
      </w:r>
      <w:proofErr w:type="spellEnd"/>
      <w:r>
        <w:t xml:space="preserve"> is “</w:t>
      </w:r>
      <w:proofErr w:type="spellStart"/>
      <w:proofErr w:type="gramStart"/>
      <w:r>
        <w:rPr>
          <w:rStyle w:val="texttt"/>
        </w:rPr>
        <w:t>itox</w:t>
      </w:r>
      <w:proofErr w:type="spellEnd"/>
      <w:r>
        <w:rPr>
          <w:rStyle w:val="texttt"/>
        </w:rPr>
        <w:t>(</w:t>
      </w:r>
      <w:proofErr w:type="spellStart"/>
      <w:proofErr w:type="gramEnd"/>
      <w:r>
        <w:rPr>
          <w:rStyle w:val="texttt"/>
        </w:rPr>
        <w:t>i</w:t>
      </w:r>
      <w:proofErr w:type="spellEnd"/>
      <w:r>
        <w:rPr>
          <w:rStyle w:val="texttt"/>
        </w:rPr>
        <w:t>) %% interval</w:t>
      </w:r>
      <w:r>
        <w:t xml:space="preserve">” equal to 0? </w:t>
      </w:r>
    </w:p>
    <w:p w14:paraId="35688E44" w14:textId="3E5BA329" w:rsidR="00E973EB" w:rsidRDefault="00E973EB" w:rsidP="00E973EB">
      <w:pPr>
        <w:pStyle w:val="Inside-enumerate"/>
        <w:numPr>
          <w:ilvl w:val="0"/>
          <w:numId w:val="0"/>
        </w:numPr>
        <w:ind w:left="792"/>
      </w:pPr>
      <w:r>
        <w:t xml:space="preserve">Computing the amount eliminated in a time step is the same as before: </w:t>
      </w:r>
    </w:p>
    <w:p w14:paraId="072684E6" w14:textId="77777777" w:rsidR="00E973EB" w:rsidRDefault="00E973EB" w:rsidP="00F16040">
      <w:pPr>
        <w:pStyle w:val="c"/>
      </w:pPr>
      <w:r>
        <w:t xml:space="preserve">    </w:t>
      </w:r>
      <w:proofErr w:type="gramStart"/>
      <w:r>
        <w:t>eliminated</w:t>
      </w:r>
      <w:proofErr w:type="gramEnd"/>
      <w:r>
        <w:t xml:space="preserve"> = </w:t>
      </w:r>
      <w:r>
        <w:br/>
        <w:t xml:space="preserve">        (</w:t>
      </w:r>
      <w:proofErr w:type="spellStart"/>
      <w:r>
        <w:t>eliminationConstant</w:t>
      </w:r>
      <w:proofErr w:type="spellEnd"/>
      <w:r>
        <w:t xml:space="preserve"> * </w:t>
      </w:r>
      <w:proofErr w:type="spellStart"/>
      <w:r>
        <w:t>drugInSystem</w:t>
      </w:r>
      <w:proofErr w:type="spellEnd"/>
      <w:r>
        <w:t xml:space="preserve">[i-1]) * </w:t>
      </w:r>
      <w:proofErr w:type="spellStart"/>
      <w:r>
        <w:t>deltaX</w:t>
      </w:r>
      <w:proofErr w:type="spellEnd"/>
      <w:r>
        <w:t xml:space="preserve"> </w:t>
      </w:r>
    </w:p>
    <w:p w14:paraId="57FAAAFF" w14:textId="77777777" w:rsidR="00F16040" w:rsidRDefault="00F16040" w:rsidP="00F16040">
      <w:pPr>
        <w:pStyle w:val="c"/>
      </w:pPr>
    </w:p>
    <w:p w14:paraId="6BC515E3" w14:textId="77777777" w:rsidR="00E973EB" w:rsidRDefault="00E973EB" w:rsidP="00E973EB">
      <w:pPr>
        <w:pStyle w:val="Inside-enumerate"/>
        <w:numPr>
          <w:ilvl w:val="1"/>
          <w:numId w:val="19"/>
        </w:numPr>
        <w:tabs>
          <w:tab w:val="left" w:pos="792"/>
        </w:tabs>
      </w:pPr>
      <w:r w:rsidRPr="005A3637">
        <w:rPr>
          <w:b/>
        </w:rPr>
        <w:t>b.</w:t>
      </w:r>
      <w:r>
        <w:t xml:space="preserve"> </w:t>
      </w:r>
      <w:r>
        <w:rPr>
          <w:rStyle w:val="textit"/>
          <w:i w:val="0"/>
        </w:rPr>
        <w:t>Set the next value for each vector to its new value on the next clock tick.</w:t>
      </w:r>
      <w:r>
        <w:t xml:space="preserve"> </w:t>
      </w:r>
    </w:p>
    <w:p w14:paraId="02E5975C" w14:textId="77777777" w:rsidR="00E973EB" w:rsidRDefault="00E973EB" w:rsidP="00E973EB">
      <w:pPr>
        <w:pStyle w:val="Inside-enumerate"/>
        <w:numPr>
          <w:ilvl w:val="0"/>
          <w:numId w:val="0"/>
        </w:numPr>
        <w:ind w:left="792"/>
      </w:pPr>
      <w:r>
        <w:t xml:space="preserve">Finally, we add in the amount ingested and subtract the amount eliminated for this clock tick, and end our loop: </w:t>
      </w:r>
    </w:p>
    <w:p w14:paraId="3CEC5B7F" w14:textId="77777777" w:rsidR="00E973EB" w:rsidRDefault="00E973EB" w:rsidP="005A3637">
      <w:pPr>
        <w:pStyle w:val="c"/>
      </w:pPr>
      <w:r w:rsidRPr="005A3637">
        <w:t xml:space="preserve">    </w:t>
      </w:r>
      <w:proofErr w:type="spellStart"/>
      <w:proofErr w:type="gramStart"/>
      <w:r w:rsidRPr="005A3637">
        <w:t>drugInSystem</w:t>
      </w:r>
      <w:proofErr w:type="spellEnd"/>
      <w:proofErr w:type="gramEnd"/>
      <w:r w:rsidRPr="005A3637">
        <w:t>[</w:t>
      </w:r>
      <w:proofErr w:type="spellStart"/>
      <w:r w:rsidRPr="005A3637">
        <w:t>i</w:t>
      </w:r>
      <w:proofErr w:type="spellEnd"/>
      <w:r w:rsidRPr="005A3637">
        <w:t xml:space="preserve">] = </w:t>
      </w:r>
      <w:proofErr w:type="spellStart"/>
      <w:r w:rsidRPr="005A3637">
        <w:t>drugInSystem</w:t>
      </w:r>
      <w:proofErr w:type="spellEnd"/>
      <w:r w:rsidRPr="005A3637">
        <w:t xml:space="preserve">[i-1] + ingested - eliminated </w:t>
      </w:r>
      <w:r w:rsidRPr="005A3637">
        <w:br/>
        <w:t xml:space="preserve">} </w:t>
      </w:r>
    </w:p>
    <w:p w14:paraId="7B8DBB4E" w14:textId="77777777" w:rsidR="005A3637" w:rsidRPr="005A3637" w:rsidRDefault="005A3637" w:rsidP="005A3637">
      <w:pPr>
        <w:pStyle w:val="c"/>
      </w:pPr>
    </w:p>
    <w:p w14:paraId="527EDE05" w14:textId="77777777" w:rsidR="00E973EB" w:rsidRDefault="00E973EB" w:rsidP="00FB4656">
      <w:pPr>
        <w:pStyle w:val="Inside-enumerate"/>
        <w:numPr>
          <w:ilvl w:val="0"/>
          <w:numId w:val="19"/>
        </w:numPr>
        <w:tabs>
          <w:tab w:val="left" w:pos="504"/>
        </w:tabs>
      </w:pPr>
      <w:r w:rsidRPr="005A3637">
        <w:rPr>
          <w:b/>
        </w:rPr>
        <w:t>5.</w:t>
      </w:r>
      <w:r>
        <w:t xml:space="preserve"> </w:t>
      </w:r>
      <w:r>
        <w:rPr>
          <w:rStyle w:val="textit"/>
          <w:i w:val="0"/>
        </w:rPr>
        <w:t>For any derived stock variable that has not been defined yet, use a formula to create it</w:t>
      </w:r>
      <w:r>
        <w:rPr>
          <w:rStyle w:val="textit"/>
        </w:rPr>
        <w:t xml:space="preserve"> </w:t>
      </w:r>
      <w:r>
        <w:rPr>
          <w:rStyle w:val="textit"/>
          <w:i w:val="0"/>
        </w:rPr>
        <w:t>based on its incoming arrows. Note that since at least one of these incoming arrows is</w:t>
      </w:r>
      <w:r>
        <w:rPr>
          <w:rStyle w:val="textit"/>
        </w:rPr>
        <w:t xml:space="preserve"> </w:t>
      </w:r>
      <w:r>
        <w:rPr>
          <w:rStyle w:val="textit"/>
          <w:i w:val="0"/>
        </w:rPr>
        <w:t>from a stock variable (which is a vector), this circle’s variable will also be a</w:t>
      </w:r>
      <w:r>
        <w:rPr>
          <w:rStyle w:val="textit"/>
        </w:rPr>
        <w:t xml:space="preserve"> </w:t>
      </w:r>
      <w:r>
        <w:rPr>
          <w:rStyle w:val="textit"/>
          <w:i w:val="0"/>
        </w:rPr>
        <w:t>vector.</w:t>
      </w:r>
      <w:r>
        <w:t xml:space="preserve"> </w:t>
      </w:r>
    </w:p>
    <w:p w14:paraId="68185036" w14:textId="77777777" w:rsidR="00E973EB" w:rsidRDefault="00E973EB" w:rsidP="005A3637">
      <w:pPr>
        <w:pStyle w:val="c"/>
      </w:pPr>
      <w:proofErr w:type="gramStart"/>
      <w:r>
        <w:t>concentration</w:t>
      </w:r>
      <w:proofErr w:type="gramEnd"/>
      <w:r>
        <w:t xml:space="preserve"> = </w:t>
      </w:r>
      <w:proofErr w:type="spellStart"/>
      <w:r>
        <w:t>drugInSystem</w:t>
      </w:r>
      <w:proofErr w:type="spellEnd"/>
      <w:r>
        <w:t xml:space="preserve"> / volume </w:t>
      </w:r>
    </w:p>
    <w:p w14:paraId="075792F4" w14:textId="77777777" w:rsidR="005A3637" w:rsidRDefault="005A3637" w:rsidP="005A3637">
      <w:pPr>
        <w:pStyle w:val="c"/>
      </w:pPr>
    </w:p>
    <w:p w14:paraId="07CA2520" w14:textId="77777777" w:rsidR="00E973EB" w:rsidRDefault="00E973EB" w:rsidP="00E973EB">
      <w:pPr>
        <w:pStyle w:val="Inside-enumerate"/>
        <w:numPr>
          <w:ilvl w:val="0"/>
          <w:numId w:val="19"/>
        </w:numPr>
        <w:tabs>
          <w:tab w:val="left" w:pos="504"/>
        </w:tabs>
      </w:pPr>
      <w:r w:rsidRPr="00FB4656">
        <w:rPr>
          <w:b/>
        </w:rPr>
        <w:t>6.</w:t>
      </w:r>
      <w:r>
        <w:t xml:space="preserve"> </w:t>
      </w:r>
      <w:r>
        <w:rPr>
          <w:rStyle w:val="textit"/>
          <w:i w:val="0"/>
        </w:rPr>
        <w:t>Finally, plot any vector(s) of interest.</w:t>
      </w:r>
      <w:r>
        <w:t xml:space="preserve"> </w:t>
      </w:r>
    </w:p>
    <w:p w14:paraId="70FEF99D" w14:textId="77777777" w:rsidR="00E973EB" w:rsidRDefault="00E973EB" w:rsidP="00FB4656">
      <w:pPr>
        <w:pStyle w:val="c"/>
      </w:pPr>
      <w:proofErr w:type="gramStart"/>
      <w:r>
        <w:t>plot</w:t>
      </w:r>
      <w:proofErr w:type="gramEnd"/>
      <w:r>
        <w:t xml:space="preserve">( </w:t>
      </w:r>
      <w:r>
        <w:br/>
        <w:t xml:space="preserve">    x = x, </w:t>
      </w:r>
      <w:r>
        <w:br/>
        <w:t xml:space="preserve">    y = concentration, </w:t>
      </w:r>
      <w:r>
        <w:br/>
        <w:t xml:space="preserve">    type = "l", </w:t>
      </w:r>
      <w:r>
        <w:br/>
        <w:t xml:space="preserve">    </w:t>
      </w:r>
      <w:proofErr w:type="spellStart"/>
      <w:r>
        <w:t>xlab</w:t>
      </w:r>
      <w:proofErr w:type="spellEnd"/>
      <w:r>
        <w:t xml:space="preserve"> = "hours", </w:t>
      </w:r>
      <w:r>
        <w:br/>
        <w:t xml:space="preserve">    </w:t>
      </w:r>
      <w:proofErr w:type="spellStart"/>
      <w:r>
        <w:t>ylab</w:t>
      </w:r>
      <w:proofErr w:type="spellEnd"/>
      <w:r>
        <w:t xml:space="preserve"> = "concentration (</w:t>
      </w:r>
      <w:proofErr w:type="spellStart"/>
      <w:r>
        <w:t>ug</w:t>
      </w:r>
      <w:proofErr w:type="spellEnd"/>
      <w:r>
        <w:t xml:space="preserve">/ml)", </w:t>
      </w:r>
      <w:r>
        <w:br/>
        <w:t xml:space="preserve">    </w:t>
      </w:r>
      <w:proofErr w:type="spellStart"/>
      <w:r>
        <w:t>ylim</w:t>
      </w:r>
      <w:proofErr w:type="spellEnd"/>
      <w:r>
        <w:t xml:space="preserve"> = c(0,20), </w:t>
      </w:r>
      <w:r>
        <w:br/>
      </w:r>
      <w:r>
        <w:lastRenderedPageBreak/>
        <w:t xml:space="preserve">    main = "Dilantin concentration over time") </w:t>
      </w:r>
      <w:r>
        <w:br/>
      </w:r>
      <w:proofErr w:type="spellStart"/>
      <w:r>
        <w:t>abline</w:t>
      </w:r>
      <w:proofErr w:type="spellEnd"/>
      <w:r>
        <w:t xml:space="preserve">(mec,0,col="blue") </w:t>
      </w:r>
      <w:r>
        <w:br/>
      </w:r>
      <w:proofErr w:type="spellStart"/>
      <w:r>
        <w:t>abline</w:t>
      </w:r>
      <w:proofErr w:type="spellEnd"/>
      <w:r>
        <w:t xml:space="preserve">(mtc,0,col="red") </w:t>
      </w:r>
    </w:p>
    <w:p w14:paraId="694A81A4" w14:textId="77777777" w:rsidR="00FB4656" w:rsidRDefault="00FB4656" w:rsidP="00FB4656">
      <w:pPr>
        <w:pStyle w:val="c"/>
      </w:pPr>
    </w:p>
    <w:p w14:paraId="00BAF6B2" w14:textId="77777777" w:rsidR="00E973EB" w:rsidRDefault="00E973EB" w:rsidP="00E973EB">
      <w:pPr>
        <w:pStyle w:val="Inside-enumerate"/>
        <w:numPr>
          <w:ilvl w:val="0"/>
          <w:numId w:val="0"/>
        </w:numPr>
        <w:ind w:left="504"/>
      </w:pPr>
      <w:r>
        <w:t xml:space="preserve">For reference, here is the entire program: </w:t>
      </w:r>
    </w:p>
    <w:p w14:paraId="1F96CB7B" w14:textId="6A5C7247" w:rsidR="00E973EB" w:rsidRDefault="00E973EB" w:rsidP="00E973EB">
      <w:pPr>
        <w:pStyle w:val="Inside-enumerate"/>
        <w:numPr>
          <w:ilvl w:val="0"/>
          <w:numId w:val="0"/>
        </w:numPr>
        <w:ind w:left="504"/>
      </w:pPr>
      <w:r>
        <w:t xml:space="preserve">__________________________________________________________________________ </w:t>
      </w:r>
    </w:p>
    <w:p w14:paraId="7708E5BA" w14:textId="6E86A911" w:rsidR="00E973EB" w:rsidRDefault="00E973EB" w:rsidP="00FB4656">
      <w:pPr>
        <w:pStyle w:val="c"/>
      </w:pPr>
      <w:proofErr w:type="spellStart"/>
      <w:proofErr w:type="gramStart"/>
      <w:r>
        <w:t>mec</w:t>
      </w:r>
      <w:proofErr w:type="spellEnd"/>
      <w:proofErr w:type="gramEnd"/>
      <w:r>
        <w:t xml:space="preserve"> = 10                    # </w:t>
      </w:r>
      <w:proofErr w:type="spellStart"/>
      <w:r>
        <w:t>ug</w:t>
      </w:r>
      <w:proofErr w:type="spellEnd"/>
      <w:r>
        <w:t xml:space="preserve">/ml </w:t>
      </w:r>
      <w:r>
        <w:br/>
      </w:r>
      <w:proofErr w:type="spellStart"/>
      <w:r>
        <w:t>mtc</w:t>
      </w:r>
      <w:proofErr w:type="spellEnd"/>
      <w:r>
        <w:t xml:space="preserve"> = 20                    # </w:t>
      </w:r>
      <w:proofErr w:type="spellStart"/>
      <w:r>
        <w:t>ug</w:t>
      </w:r>
      <w:proofErr w:type="spellEnd"/>
      <w:r>
        <w:t xml:space="preserve">/ml </w:t>
      </w:r>
      <w:r>
        <w:br/>
      </w:r>
      <w:proofErr w:type="spellStart"/>
      <w:r w:rsidR="00FB4656">
        <w:t>halfLife</w:t>
      </w:r>
      <w:proofErr w:type="spellEnd"/>
      <w:r w:rsidR="00FB4656">
        <w:t xml:space="preserve"> = 22               # h</w:t>
      </w:r>
      <w:r>
        <w:t xml:space="preserve"> </w:t>
      </w:r>
      <w:r>
        <w:br/>
        <w:t xml:space="preserve">volume = 3000               # ml </w:t>
      </w:r>
      <w:r>
        <w:br/>
        <w:t xml:space="preserve">dosage = 100 * 1000         # </w:t>
      </w:r>
      <w:proofErr w:type="spellStart"/>
      <w:r>
        <w:t>ug</w:t>
      </w:r>
      <w:proofErr w:type="spellEnd"/>
      <w:r>
        <w:t xml:space="preserve"> </w:t>
      </w:r>
      <w:r>
        <w:br/>
      </w:r>
      <w:proofErr w:type="spellStart"/>
      <w:r>
        <w:t>absorptionFraction</w:t>
      </w:r>
      <w:proofErr w:type="spellEnd"/>
      <w:r>
        <w:t xml:space="preserve"> = 0.12   # (</w:t>
      </w:r>
      <w:proofErr w:type="spellStart"/>
      <w:r>
        <w:t>unitless</w:t>
      </w:r>
      <w:proofErr w:type="spellEnd"/>
      <w:r>
        <w:t xml:space="preserve">) </w:t>
      </w:r>
      <w:r>
        <w:br/>
        <w:t xml:space="preserve">interval = 8                # </w:t>
      </w:r>
      <w:proofErr w:type="spellStart"/>
      <w:r>
        <w:t>hr</w:t>
      </w:r>
      <w:proofErr w:type="spellEnd"/>
      <w:r>
        <w:t xml:space="preserve"> </w:t>
      </w:r>
      <w:r>
        <w:br/>
        <w:t xml:space="preserve"> </w:t>
      </w:r>
      <w:r>
        <w:br/>
      </w:r>
      <w:proofErr w:type="spellStart"/>
      <w:r>
        <w:t>eliminationConsta</w:t>
      </w:r>
      <w:r w:rsidR="00FB4656">
        <w:t>nt</w:t>
      </w:r>
      <w:proofErr w:type="spellEnd"/>
      <w:r w:rsidR="00FB4656">
        <w:t xml:space="preserve"> = -log(0.5)/</w:t>
      </w:r>
      <w:proofErr w:type="spellStart"/>
      <w:r w:rsidR="00FB4656">
        <w:t>halfLife</w:t>
      </w:r>
      <w:proofErr w:type="spellEnd"/>
      <w:r w:rsidR="00FB4656">
        <w:t xml:space="preserve">   # 1/h</w:t>
      </w:r>
      <w:r>
        <w:t xml:space="preserve"> </w:t>
      </w:r>
      <w:r>
        <w:br/>
        <w:t xml:space="preserve"> </w:t>
      </w:r>
      <w:r>
        <w:br/>
      </w:r>
      <w:proofErr w:type="spellStart"/>
      <w:r>
        <w:t>drugInSystem</w:t>
      </w:r>
      <w:proofErr w:type="spellEnd"/>
      <w:r>
        <w:t xml:space="preserve"> = vector()     # </w:t>
      </w:r>
      <w:proofErr w:type="spellStart"/>
      <w:r>
        <w:t>ug</w:t>
      </w:r>
      <w:proofErr w:type="spellEnd"/>
      <w:r>
        <w:t xml:space="preserve"> </w:t>
      </w:r>
      <w:r>
        <w:br/>
      </w:r>
      <w:proofErr w:type="spellStart"/>
      <w:r>
        <w:t>drugInSystem</w:t>
      </w:r>
      <w:proofErr w:type="spellEnd"/>
      <w:r>
        <w:t xml:space="preserve">[1] = </w:t>
      </w:r>
      <w:proofErr w:type="spellStart"/>
      <w:r>
        <w:t>absorptionFraction</w:t>
      </w:r>
      <w:proofErr w:type="spellEnd"/>
      <w:r>
        <w:t xml:space="preserve"> * dosage </w:t>
      </w:r>
      <w:r>
        <w:br/>
        <w:t xml:space="preserve"> </w:t>
      </w:r>
      <w:r>
        <w:br/>
      </w:r>
      <w:proofErr w:type="spellStart"/>
      <w:r w:rsidR="00FB4656">
        <w:t>simHrs</w:t>
      </w:r>
      <w:proofErr w:type="spellEnd"/>
      <w:r w:rsidR="00FB4656">
        <w:t xml:space="preserve"> = 168                # h</w:t>
      </w:r>
      <w:r>
        <w:t xml:space="preserve"> </w:t>
      </w:r>
      <w:r>
        <w:br/>
      </w:r>
      <w:proofErr w:type="spellStart"/>
      <w:r w:rsidR="00FB4656">
        <w:t>deltaX</w:t>
      </w:r>
      <w:proofErr w:type="spellEnd"/>
      <w:r w:rsidR="00FB4656">
        <w:t xml:space="preserve"> = 2/60               # h</w:t>
      </w:r>
      <w:r>
        <w:t xml:space="preserve"> </w:t>
      </w:r>
      <w:r>
        <w:br/>
        <w:t xml:space="preserve">x = </w:t>
      </w:r>
      <w:proofErr w:type="spellStart"/>
      <w:r>
        <w:t>seq</w:t>
      </w:r>
      <w:proofErr w:type="spellEnd"/>
      <w:r>
        <w:t xml:space="preserve">(0,simHrs,deltaX) </w:t>
      </w:r>
      <w:r>
        <w:br/>
        <w:t xml:space="preserve"> </w:t>
      </w:r>
      <w:r>
        <w:br/>
      </w:r>
      <w:proofErr w:type="spellStart"/>
      <w:r>
        <w:t>xtoi</w:t>
      </w:r>
      <w:proofErr w:type="spellEnd"/>
      <w:r>
        <w:t xml:space="preserve"> = function(x) x/</w:t>
      </w:r>
      <w:proofErr w:type="spellStart"/>
      <w:r>
        <w:t>deltaX</w:t>
      </w:r>
      <w:proofErr w:type="spellEnd"/>
      <w:r>
        <w:t xml:space="preserve"> + 1 </w:t>
      </w:r>
      <w:r>
        <w:br/>
      </w:r>
      <w:proofErr w:type="spellStart"/>
      <w:r>
        <w:t>itox</w:t>
      </w:r>
      <w:proofErr w:type="spellEnd"/>
      <w:r>
        <w:t xml:space="preserve"> = function(</w:t>
      </w:r>
      <w:proofErr w:type="spellStart"/>
      <w:r>
        <w:t>i</w:t>
      </w:r>
      <w:proofErr w:type="spellEnd"/>
      <w:r>
        <w:t>) (i-1)*</w:t>
      </w:r>
      <w:proofErr w:type="spellStart"/>
      <w:r>
        <w:t>deltaX</w:t>
      </w:r>
      <w:proofErr w:type="spellEnd"/>
      <w:r>
        <w:t xml:space="preserve"> </w:t>
      </w:r>
      <w:r>
        <w:br/>
        <w:t xml:space="preserve"> </w:t>
      </w:r>
      <w:r>
        <w:br/>
        <w:t>for (</w:t>
      </w:r>
      <w:proofErr w:type="spellStart"/>
      <w:r>
        <w:t>i</w:t>
      </w:r>
      <w:proofErr w:type="spellEnd"/>
      <w:r>
        <w:t xml:space="preserve"> in 2:length(x)) { </w:t>
      </w:r>
      <w:r>
        <w:br/>
        <w:t xml:space="preserve">    if (</w:t>
      </w:r>
      <w:proofErr w:type="spellStart"/>
      <w:r>
        <w:t>itox</w:t>
      </w:r>
      <w:proofErr w:type="spellEnd"/>
      <w:r>
        <w:t>(</w:t>
      </w:r>
      <w:proofErr w:type="spellStart"/>
      <w:r>
        <w:t>i</w:t>
      </w:r>
      <w:proofErr w:type="spellEnd"/>
      <w:r>
        <w:t xml:space="preserve">) %% interval == 0) { </w:t>
      </w:r>
      <w:r>
        <w:br/>
        <w:t xml:space="preserve">        ingested = </w:t>
      </w:r>
      <w:proofErr w:type="spellStart"/>
      <w:r>
        <w:t>absorptionFraction</w:t>
      </w:r>
      <w:proofErr w:type="spellEnd"/>
      <w:r>
        <w:t xml:space="preserve"> * dosage </w:t>
      </w:r>
      <w:r>
        <w:br/>
        <w:t xml:space="preserve">    } else { </w:t>
      </w:r>
      <w:r>
        <w:br/>
        <w:t xml:space="preserve">        ingested = 0 </w:t>
      </w:r>
      <w:r>
        <w:br/>
        <w:t xml:space="preserve">    } </w:t>
      </w:r>
      <w:r>
        <w:br/>
        <w:t xml:space="preserve">    eliminated = </w:t>
      </w:r>
      <w:r>
        <w:br/>
        <w:t xml:space="preserve">        (</w:t>
      </w:r>
      <w:proofErr w:type="spellStart"/>
      <w:r>
        <w:t>eliminationConstant</w:t>
      </w:r>
      <w:proofErr w:type="spellEnd"/>
      <w:r>
        <w:t xml:space="preserve"> * </w:t>
      </w:r>
      <w:proofErr w:type="spellStart"/>
      <w:r>
        <w:t>drugInSystem</w:t>
      </w:r>
      <w:proofErr w:type="spellEnd"/>
      <w:r>
        <w:t xml:space="preserve">[i-1]) * </w:t>
      </w:r>
      <w:proofErr w:type="spellStart"/>
      <w:r>
        <w:t>deltaX</w:t>
      </w:r>
      <w:proofErr w:type="spellEnd"/>
      <w:r>
        <w:t xml:space="preserve"> </w:t>
      </w:r>
      <w:r>
        <w:br/>
        <w:t xml:space="preserve">    </w:t>
      </w:r>
      <w:proofErr w:type="spellStart"/>
      <w:r>
        <w:t>drugInSystem</w:t>
      </w:r>
      <w:proofErr w:type="spellEnd"/>
      <w:r>
        <w:t>[</w:t>
      </w:r>
      <w:proofErr w:type="spellStart"/>
      <w:r>
        <w:t>i</w:t>
      </w:r>
      <w:proofErr w:type="spellEnd"/>
      <w:r>
        <w:t xml:space="preserve">] = </w:t>
      </w:r>
      <w:proofErr w:type="spellStart"/>
      <w:r>
        <w:t>drugInSystem</w:t>
      </w:r>
      <w:proofErr w:type="spellEnd"/>
      <w:r>
        <w:t xml:space="preserve">[i-1] + ingested - eliminated </w:t>
      </w:r>
      <w:r>
        <w:br/>
        <w:t xml:space="preserve">} </w:t>
      </w:r>
      <w:r>
        <w:br/>
        <w:t xml:space="preserve"> </w:t>
      </w:r>
      <w:r>
        <w:br/>
        <w:t xml:space="preserve">concentration = </w:t>
      </w:r>
      <w:proofErr w:type="spellStart"/>
      <w:r>
        <w:t>drugInSystem</w:t>
      </w:r>
      <w:proofErr w:type="spellEnd"/>
      <w:r>
        <w:t xml:space="preserve"> / volume </w:t>
      </w:r>
      <w:r>
        <w:br/>
        <w:t xml:space="preserve"> </w:t>
      </w:r>
      <w:r>
        <w:br/>
        <w:t xml:space="preserve">plot( </w:t>
      </w:r>
      <w:r>
        <w:br/>
        <w:t xml:space="preserve">    x = x, </w:t>
      </w:r>
      <w:r>
        <w:br/>
        <w:t xml:space="preserve">    y = concentration, </w:t>
      </w:r>
      <w:r>
        <w:br/>
        <w:t xml:space="preserve">    type = "l", </w:t>
      </w:r>
      <w:r>
        <w:br/>
        <w:t xml:space="preserve">    </w:t>
      </w:r>
      <w:proofErr w:type="spellStart"/>
      <w:r>
        <w:t>ylim</w:t>
      </w:r>
      <w:proofErr w:type="spellEnd"/>
      <w:r>
        <w:t xml:space="preserve"> = c(0,25), </w:t>
      </w:r>
      <w:r>
        <w:br/>
        <w:t xml:space="preserve">    </w:t>
      </w:r>
      <w:proofErr w:type="spellStart"/>
      <w:r>
        <w:t>xlab</w:t>
      </w:r>
      <w:proofErr w:type="spellEnd"/>
      <w:r>
        <w:t xml:space="preserve"> = "hours", </w:t>
      </w:r>
      <w:r>
        <w:br/>
        <w:t xml:space="preserve">    </w:t>
      </w:r>
      <w:proofErr w:type="spellStart"/>
      <w:r>
        <w:t>ylab</w:t>
      </w:r>
      <w:proofErr w:type="spellEnd"/>
      <w:r>
        <w:t xml:space="preserve"> = "concentration (</w:t>
      </w:r>
      <w:proofErr w:type="spellStart"/>
      <w:r>
        <w:t>ug</w:t>
      </w:r>
      <w:proofErr w:type="spellEnd"/>
      <w:r>
        <w:t xml:space="preserve">/ml)", </w:t>
      </w:r>
      <w:r>
        <w:br/>
        <w:t xml:space="preserve">    main = "Dilantin concentration over time") </w:t>
      </w:r>
      <w:r>
        <w:br/>
      </w:r>
      <w:proofErr w:type="spellStart"/>
      <w:r>
        <w:t>abline</w:t>
      </w:r>
      <w:proofErr w:type="spellEnd"/>
      <w:r>
        <w:t xml:space="preserve">(mec,0,col="blue") </w:t>
      </w:r>
      <w:r>
        <w:br/>
      </w:r>
      <w:proofErr w:type="spellStart"/>
      <w:r>
        <w:t>abline</w:t>
      </w:r>
      <w:proofErr w:type="spellEnd"/>
      <w:r>
        <w:t xml:space="preserve">(mtc,0,col="red") </w:t>
      </w:r>
    </w:p>
    <w:p w14:paraId="2B62172E" w14:textId="77777777" w:rsidR="00E973EB" w:rsidRDefault="00E973EB" w:rsidP="00E973EB">
      <w:pPr>
        <w:pStyle w:val="Inside-enumerate"/>
        <w:numPr>
          <w:ilvl w:val="0"/>
          <w:numId w:val="0"/>
        </w:numPr>
        <w:ind w:left="504"/>
      </w:pPr>
      <w:r>
        <w:t xml:space="preserve">_________________________________________________________________ </w:t>
      </w:r>
    </w:p>
    <w:p w14:paraId="6D2012A7" w14:textId="056E05FE" w:rsidR="00E973EB" w:rsidRDefault="00E973EB" w:rsidP="00E973EB">
      <w:pPr>
        <w:pStyle w:val="First-line-indent"/>
        <w:sectPr w:rsidR="00E973EB">
          <w:type w:val="continuous"/>
          <w:pgSz w:w="12286" w:h="15900"/>
          <w:pgMar w:top="1134" w:right="1440" w:bottom="1134" w:left="1440" w:header="720" w:footer="720" w:gutter="0"/>
          <w:cols w:space="720"/>
        </w:sectPr>
      </w:pPr>
      <w:r>
        <w:t>A slightly embellished version of this program is available on the book’s website (</w:t>
      </w:r>
      <w:r w:rsidR="00FB4656">
        <w:t>M</w:t>
      </w:r>
      <w:r>
        <w:t xml:space="preserve">odule </w:t>
      </w:r>
      <w:r w:rsidR="00AC5D97">
        <w:t>2.5</w:t>
      </w:r>
      <w:r>
        <w:t xml:space="preserve">). </w:t>
      </w:r>
    </w:p>
    <w:p w14:paraId="027893CC" w14:textId="77777777" w:rsidR="00E973EB" w:rsidRDefault="00E973EB" w:rsidP="00E973EB">
      <w:pPr>
        <w:pStyle w:val="bigskip"/>
      </w:pPr>
    </w:p>
    <w:p w14:paraId="66CAA7CA" w14:textId="77777777" w:rsidR="00E973EB" w:rsidRDefault="00E973EB" w:rsidP="00E973EB">
      <w:pPr>
        <w:pStyle w:val="Text-body"/>
      </w:pPr>
      <w:r>
        <w:rPr>
          <w:noProof/>
        </w:rPr>
        <w:lastRenderedPageBreak/>
        <w:drawing>
          <wp:inline distT="0" distB="0" distL="0" distR="0" wp14:anchorId="38E52695" wp14:editId="4A05EA49">
            <wp:extent cx="3985260" cy="3985260"/>
            <wp:effectExtent l="0" t="0" r="254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85260" cy="3985260"/>
                    </a:xfrm>
                    <a:prstGeom prst="rect">
                      <a:avLst/>
                    </a:prstGeom>
                    <a:solidFill>
                      <a:srgbClr val="FFFFFF"/>
                    </a:solidFill>
                    <a:ln>
                      <a:noFill/>
                    </a:ln>
                  </pic:spPr>
                </pic:pic>
              </a:graphicData>
            </a:graphic>
          </wp:inline>
        </w:drawing>
      </w:r>
      <w:r>
        <w:t xml:space="preserve"> </w:t>
      </w:r>
    </w:p>
    <w:p w14:paraId="0793D072" w14:textId="77777777" w:rsidR="00E973EB" w:rsidRDefault="00E973EB" w:rsidP="00E973EB">
      <w:pPr>
        <w:pStyle w:val="Text-body"/>
      </w:pPr>
    </w:p>
    <w:p w14:paraId="4CB06AA6" w14:textId="77777777" w:rsidR="00E973EB" w:rsidRDefault="00E973EB" w:rsidP="00E973EB">
      <w:pPr>
        <w:pStyle w:val="Text-body"/>
      </w:pPr>
      <w:r w:rsidRPr="00FB4656">
        <w:rPr>
          <w:rStyle w:val="caption-title"/>
          <w:b/>
        </w:rPr>
        <w:t>Figure 2</w:t>
      </w:r>
      <w:bookmarkStart w:id="1" w:name="Ref_x1-80172"/>
      <w:bookmarkEnd w:id="1"/>
      <w:r w:rsidRPr="00FB4656">
        <w:rPr>
          <w:rStyle w:val="caption-title"/>
          <w:b/>
        </w:rPr>
        <w:t>:</w:t>
      </w:r>
      <w:r>
        <w:rPr>
          <w:rStyle w:val="caption-title"/>
        </w:rPr>
        <w:t xml:space="preserve"> </w:t>
      </w:r>
      <w:r>
        <w:t xml:space="preserve">Plot for multiple-dose Dilantin simulation. </w:t>
      </w:r>
    </w:p>
    <w:p w14:paraId="26F835DA" w14:textId="77777777" w:rsidR="00E973EB" w:rsidRDefault="00E973EB" w:rsidP="00E973EB">
      <w:pPr>
        <w:pStyle w:val="bigskip"/>
      </w:pPr>
    </w:p>
    <w:p w14:paraId="1B36B3FB" w14:textId="77777777" w:rsidR="00E973EB" w:rsidRDefault="00E973EB" w:rsidP="00E973EB">
      <w:pPr>
        <w:sectPr w:rsidR="00E973EB">
          <w:type w:val="continuous"/>
          <w:pgSz w:w="12286" w:h="15900"/>
          <w:pgMar w:top="1134" w:right="1800" w:bottom="1134" w:left="1800" w:header="720" w:footer="720" w:gutter="0"/>
          <w:cols w:space="720"/>
        </w:sectPr>
      </w:pPr>
    </w:p>
    <w:p w14:paraId="1CA3581D" w14:textId="3E267558" w:rsidR="00E973EB" w:rsidRDefault="00E973EB" w:rsidP="00FB4656">
      <w:pPr>
        <w:pStyle w:val="Heading-2"/>
      </w:pPr>
      <w:r>
        <w:lastRenderedPageBreak/>
        <w:t>Experimentation</w:t>
      </w:r>
    </w:p>
    <w:p w14:paraId="4177FF4A" w14:textId="7BE02681" w:rsidR="00E973EB" w:rsidRDefault="00E973EB" w:rsidP="00E973EB">
      <w:pPr>
        <w:pStyle w:val="Text-body"/>
      </w:pPr>
      <w:r>
        <w:t xml:space="preserve">One of the great values of computational simulation is the ability to modify a model’s parameters and see the effect. Experiment with the repeated doses program. Download the starter code from the website (at </w:t>
      </w:r>
      <w:hyperlink r:id="rId22" w:history="1">
        <w:r w:rsidR="00FB4656">
          <w:rPr>
            <w:rStyle w:val="Hyperlink"/>
            <w:rFonts w:ascii="monospace" w:hAnsi="monospace"/>
          </w:rPr>
          <w:t>http://wofford-ecs.org/IntroCompu</w:t>
        </w:r>
        <w:r w:rsidR="00702A4C">
          <w:rPr>
            <w:rStyle w:val="Hyperlink"/>
            <w:rFonts w:ascii="monospace" w:hAnsi="monospace"/>
          </w:rPr>
          <w:t>tationalScience/</w:t>
        </w:r>
        <w:bookmarkStart w:id="2" w:name="_GoBack"/>
        <w:bookmarkEnd w:id="2"/>
        <w:r w:rsidR="00702A4C">
          <w:rPr>
            <w:rStyle w:val="Hyperlink"/>
            <w:rFonts w:ascii="monospace" w:hAnsi="monospace"/>
          </w:rPr>
          <w:t>dataFilePages/</w:t>
        </w:r>
        <w:r w:rsidR="00FB4656">
          <w:rPr>
            <w:rStyle w:val="Hyperlink"/>
            <w:rFonts w:ascii="monospace" w:hAnsi="monospace"/>
          </w:rPr>
          <w:t>dataFiles/RSD.zip</w:t>
        </w:r>
      </w:hyperlink>
      <w:r>
        <w:t xml:space="preserve">, save it, </w:t>
      </w:r>
      <w:r w:rsidR="00FB4656">
        <w:t xml:space="preserve">unzip, </w:t>
      </w:r>
      <w:r>
        <w:t xml:space="preserve">and run </w:t>
      </w:r>
      <w:r w:rsidR="00FB4656">
        <w:t>the program</w:t>
      </w:r>
      <w:r>
        <w:t xml:space="preserve"> in R, verifying that you get a plot that looks like the one in Figure 2</w:t>
      </w:r>
      <w:r>
        <w:rPr>
          <w:rStyle w:val="reference-ref"/>
        </w:rPr>
        <w:fldChar w:fldCharType="begin"/>
      </w:r>
      <w:r>
        <w:rPr>
          <w:rStyle w:val="reference-ref"/>
        </w:rPr>
        <w:instrText xml:space="preserve"> REF Ref_x1-80172 \h </w:instrText>
      </w:r>
      <w:r>
        <w:rPr>
          <w:rStyle w:val="reference-ref"/>
        </w:rPr>
      </w:r>
      <w:r>
        <w:rPr>
          <w:rStyle w:val="reference-ref"/>
        </w:rPr>
        <w:fldChar w:fldCharType="end"/>
      </w:r>
      <w:r>
        <w:t xml:space="preserve">. Then, experiment with it in the following ways (remember that every time you make a change to the program, you must save the .R file before re-running it): </w:t>
      </w:r>
    </w:p>
    <w:p w14:paraId="3389A0E9" w14:textId="77777777" w:rsidR="00E973EB" w:rsidRDefault="00E973EB" w:rsidP="00E973EB">
      <w:pPr>
        <w:pStyle w:val="First-line-indent"/>
      </w:pPr>
    </w:p>
    <w:p w14:paraId="41EEDB1E" w14:textId="77777777" w:rsidR="00E973EB" w:rsidRDefault="00E973EB" w:rsidP="00E973EB">
      <w:pPr>
        <w:pStyle w:val="Inside-itemize"/>
        <w:numPr>
          <w:ilvl w:val="0"/>
          <w:numId w:val="3"/>
        </w:numPr>
        <w:tabs>
          <w:tab w:val="clear" w:pos="360"/>
          <w:tab w:val="left" w:pos="504"/>
        </w:tabs>
        <w:ind w:left="504" w:hanging="288"/>
      </w:pPr>
      <w:r>
        <w:t xml:space="preserve">Suppose the patient is a child, whose plasma level is only 1500 ml. </w:t>
      </w:r>
      <w:proofErr w:type="gramStart"/>
      <w:r>
        <w:t>Would</w:t>
      </w:r>
      <w:proofErr w:type="gramEnd"/>
      <w:r>
        <w:t xml:space="preserve"> the dosage schedule from the original file result in the child surpassing the MTC? If so, how quickly would the MTC be reached? </w:t>
      </w:r>
    </w:p>
    <w:p w14:paraId="0358EAE3" w14:textId="39F12616" w:rsidR="00E973EB" w:rsidRDefault="00E973EB" w:rsidP="00E973EB">
      <w:pPr>
        <w:pStyle w:val="Inside-itemize"/>
        <w:numPr>
          <w:ilvl w:val="0"/>
          <w:numId w:val="3"/>
        </w:numPr>
        <w:tabs>
          <w:tab w:val="clear" w:pos="360"/>
          <w:tab w:val="left" w:pos="504"/>
        </w:tabs>
        <w:ind w:left="504" w:hanging="288"/>
      </w:pPr>
      <w:r>
        <w:t>If such a child took 60 mg doses in place of the 100</w:t>
      </w:r>
      <w:r w:rsidR="008439D7">
        <w:t xml:space="preserve"> </w:t>
      </w:r>
      <w:r>
        <w:t xml:space="preserve">mg doses, would this alleviate the problem? </w:t>
      </w:r>
    </w:p>
    <w:p w14:paraId="0537C9E7" w14:textId="734EEBBC" w:rsidR="00E973EB" w:rsidRDefault="00E973EB" w:rsidP="00E973EB">
      <w:pPr>
        <w:pStyle w:val="Inside-itemize"/>
        <w:numPr>
          <w:ilvl w:val="0"/>
          <w:numId w:val="3"/>
        </w:numPr>
        <w:tabs>
          <w:tab w:val="clear" w:pos="360"/>
          <w:tab w:val="left" w:pos="504"/>
        </w:tabs>
        <w:ind w:left="504" w:hanging="288"/>
      </w:pPr>
      <w:r>
        <w:t>Suppose this medication can only be obtained in 100</w:t>
      </w:r>
      <w:r w:rsidR="008439D7">
        <w:t xml:space="preserve"> </w:t>
      </w:r>
      <w:r>
        <w:t xml:space="preserve">mg doses that cannot be easily divided. If the child took the drug only once per day, what effect would that have? </w:t>
      </w:r>
    </w:p>
    <w:p w14:paraId="484968AD" w14:textId="77777777" w:rsidR="00527768" w:rsidRPr="00E162DC" w:rsidRDefault="00527768" w:rsidP="00527768">
      <w:pPr>
        <w:pStyle w:val="b"/>
      </w:pPr>
    </w:p>
    <w:sectPr w:rsidR="00527768" w:rsidRPr="00E162DC" w:rsidSect="00527768">
      <w:headerReference w:type="default" r:id="rId23"/>
      <w:type w:val="continuous"/>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3AABAE" w14:textId="77777777" w:rsidR="005D131B" w:rsidRDefault="005D131B">
      <w:r>
        <w:separator/>
      </w:r>
    </w:p>
  </w:endnote>
  <w:endnote w:type="continuationSeparator" w:id="0">
    <w:p w14:paraId="46BBF6E6" w14:textId="77777777" w:rsidR="005D131B" w:rsidRDefault="005D1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ew York">
    <w:altName w:val="Times New Roman"/>
    <w:panose1 w:val="000000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monospace">
    <w:altName w:val="Times New Roman"/>
    <w:charset w:val="80"/>
    <w:family w:val="auto"/>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F9C949" w14:textId="77777777" w:rsidR="005D131B" w:rsidRDefault="005D131B">
      <w:r>
        <w:separator/>
      </w:r>
    </w:p>
  </w:footnote>
  <w:footnote w:type="continuationSeparator" w:id="0">
    <w:p w14:paraId="3832F798" w14:textId="77777777" w:rsidR="005D131B" w:rsidRDefault="005D131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91BF6A" w14:textId="77777777" w:rsidR="00B563BD" w:rsidRDefault="00B563BD" w:rsidP="00B601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AF5AF6" w14:textId="77777777" w:rsidR="00B563BD" w:rsidRDefault="00B563BD" w:rsidP="00B563BD">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68FF81" w14:textId="77777777" w:rsidR="00B563BD" w:rsidRDefault="00B563BD" w:rsidP="00B601DE">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2A4C">
      <w:rPr>
        <w:rStyle w:val="PageNumber"/>
        <w:noProof/>
      </w:rPr>
      <w:t>13</w:t>
    </w:r>
    <w:r>
      <w:rPr>
        <w:rStyle w:val="PageNumber"/>
      </w:rPr>
      <w:fldChar w:fldCharType="end"/>
    </w:r>
  </w:p>
  <w:p w14:paraId="2F5C7D31" w14:textId="64CF81E1" w:rsidR="00B563BD" w:rsidRDefault="00B563BD" w:rsidP="00B563BD">
    <w:pPr>
      <w:pStyle w:val="Header"/>
      <w:ind w:right="360"/>
    </w:pPr>
    <w:r>
      <w:t>RSD Tutorial 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AD1C92" w14:textId="77777777" w:rsidR="005D131B" w:rsidRPr="00A91F2E" w:rsidRDefault="005D131B" w:rsidP="00527768">
    <w:pPr>
      <w:tabs>
        <w:tab w:val="left" w:pos="4320"/>
        <w:tab w:val="left" w:pos="8370"/>
      </w:tabs>
      <w:rPr>
        <w:rFonts w:ascii="Times" w:hAnsi="Times"/>
      </w:rPr>
    </w:pPr>
    <w:r>
      <w:rPr>
        <w:rFonts w:ascii="Times" w:hAnsi="Times"/>
      </w:rPr>
      <w:tab/>
    </w:r>
    <w:r w:rsidRPr="00A91F2E">
      <w:rPr>
        <w:rFonts w:ascii="Times" w:hAnsi="Times"/>
      </w:rPr>
      <w:tab/>
    </w:r>
    <w:r w:rsidRPr="00A91F2E">
      <w:rPr>
        <w:rStyle w:val="PageNumber"/>
        <w:rFonts w:ascii="Times" w:hAnsi="Times"/>
      </w:rPr>
      <w:fldChar w:fldCharType="begin"/>
    </w:r>
    <w:r w:rsidRPr="00A91F2E">
      <w:rPr>
        <w:rStyle w:val="PageNumber"/>
        <w:rFonts w:ascii="Times" w:hAnsi="Times"/>
      </w:rPr>
      <w:instrText xml:space="preserve"> PAGE </w:instrText>
    </w:r>
    <w:r w:rsidRPr="00A91F2E">
      <w:rPr>
        <w:rStyle w:val="PageNumber"/>
        <w:rFonts w:ascii="Times" w:hAnsi="Times"/>
      </w:rPr>
      <w:fldChar w:fldCharType="separate"/>
    </w:r>
    <w:r>
      <w:rPr>
        <w:rStyle w:val="PageNumber"/>
        <w:rFonts w:ascii="Times" w:hAnsi="Times"/>
        <w:noProof/>
      </w:rPr>
      <w:t>2</w:t>
    </w:r>
    <w:r w:rsidRPr="00A91F2E">
      <w:rPr>
        <w:rStyle w:val="PageNumber"/>
        <w:rFonts w:ascii="Times" w:hAnsi="Times"/>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EECD22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9D0C19E"/>
    <w:lvl w:ilvl="0">
      <w:start w:val="1"/>
      <w:numFmt w:val="decimal"/>
      <w:lvlText w:val="%1."/>
      <w:lvlJc w:val="left"/>
      <w:pPr>
        <w:tabs>
          <w:tab w:val="num" w:pos="1800"/>
        </w:tabs>
        <w:ind w:left="1800" w:hanging="360"/>
      </w:pPr>
    </w:lvl>
  </w:abstractNum>
  <w:abstractNum w:abstractNumId="2">
    <w:nsid w:val="FFFFFF7D"/>
    <w:multiLevelType w:val="singleLevel"/>
    <w:tmpl w:val="7862ABCA"/>
    <w:lvl w:ilvl="0">
      <w:start w:val="1"/>
      <w:numFmt w:val="decimal"/>
      <w:lvlText w:val="%1."/>
      <w:lvlJc w:val="left"/>
      <w:pPr>
        <w:tabs>
          <w:tab w:val="num" w:pos="1440"/>
        </w:tabs>
        <w:ind w:left="1440" w:hanging="360"/>
      </w:pPr>
    </w:lvl>
  </w:abstractNum>
  <w:abstractNum w:abstractNumId="3">
    <w:nsid w:val="FFFFFF7E"/>
    <w:multiLevelType w:val="singleLevel"/>
    <w:tmpl w:val="6338C470"/>
    <w:lvl w:ilvl="0">
      <w:start w:val="1"/>
      <w:numFmt w:val="decimal"/>
      <w:lvlText w:val="%1."/>
      <w:lvlJc w:val="left"/>
      <w:pPr>
        <w:tabs>
          <w:tab w:val="num" w:pos="1080"/>
        </w:tabs>
        <w:ind w:left="1080" w:hanging="360"/>
      </w:pPr>
    </w:lvl>
  </w:abstractNum>
  <w:abstractNum w:abstractNumId="4">
    <w:nsid w:val="FFFFFF7F"/>
    <w:multiLevelType w:val="singleLevel"/>
    <w:tmpl w:val="D616917A"/>
    <w:lvl w:ilvl="0">
      <w:start w:val="1"/>
      <w:numFmt w:val="decimal"/>
      <w:lvlText w:val="%1."/>
      <w:lvlJc w:val="left"/>
      <w:pPr>
        <w:tabs>
          <w:tab w:val="num" w:pos="720"/>
        </w:tabs>
        <w:ind w:left="720" w:hanging="360"/>
      </w:pPr>
    </w:lvl>
  </w:abstractNum>
  <w:abstractNum w:abstractNumId="5">
    <w:nsid w:val="FFFFFF80"/>
    <w:multiLevelType w:val="singleLevel"/>
    <w:tmpl w:val="503C76D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DA34902C"/>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E8C68A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FCFE3FF4"/>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682F76E"/>
    <w:lvl w:ilvl="0">
      <w:start w:val="1"/>
      <w:numFmt w:val="decimal"/>
      <w:lvlText w:val="%1."/>
      <w:lvlJc w:val="left"/>
      <w:pPr>
        <w:tabs>
          <w:tab w:val="num" w:pos="360"/>
        </w:tabs>
        <w:ind w:left="360" w:hanging="360"/>
      </w:pPr>
    </w:lvl>
  </w:abstractNum>
  <w:abstractNum w:abstractNumId="10">
    <w:nsid w:val="FFFFFF89"/>
    <w:multiLevelType w:val="singleLevel"/>
    <w:tmpl w:val="D4B4A8BE"/>
    <w:lvl w:ilvl="0">
      <w:start w:val="1"/>
      <w:numFmt w:val="bullet"/>
      <w:lvlText w:val=""/>
      <w:lvlJc w:val="left"/>
      <w:pPr>
        <w:tabs>
          <w:tab w:val="num" w:pos="360"/>
        </w:tabs>
        <w:ind w:left="360" w:hanging="360"/>
      </w:pPr>
      <w:rPr>
        <w:rFonts w:ascii="Symbol" w:hAnsi="Symbol" w:hint="default"/>
      </w:rPr>
    </w:lvl>
  </w:abstractNum>
  <w:abstractNum w:abstractNumId="11">
    <w:nsid w:val="00000001"/>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2">
    <w:nsid w:val="00000002"/>
    <w:multiLevelType w:val="singleLevel"/>
    <w:tmpl w:val="00010409"/>
    <w:lvl w:ilvl="0">
      <w:start w:val="1"/>
      <w:numFmt w:val="bullet"/>
      <w:pStyle w:val="Inside-enumerate"/>
      <w:lvlText w:val=""/>
      <w:lvlJc w:val="left"/>
      <w:pPr>
        <w:tabs>
          <w:tab w:val="num" w:pos="360"/>
        </w:tabs>
        <w:ind w:left="360" w:hanging="360"/>
      </w:pPr>
      <w:rPr>
        <w:rFonts w:ascii="Symbol" w:hAnsi="Symbol" w:hint="default"/>
      </w:rPr>
    </w:lvl>
  </w:abstractNum>
  <w:abstractNum w:abstractNumId="13">
    <w:nsid w:val="00000003"/>
    <w:multiLevelType w:val="multilevel"/>
    <w:tmpl w:val="00000003"/>
    <w:name w:val="Enumerate"/>
    <w:lvl w:ilvl="0">
      <w:start w:val="1"/>
      <w:numFmt w:val="none"/>
      <w:suff w:val="nothing"/>
      <w:lvlText w:val=""/>
      <w:lvlJc w:val="left"/>
      <w:pPr>
        <w:tabs>
          <w:tab w:val="num" w:pos="504"/>
        </w:tabs>
        <w:ind w:left="504" w:hanging="288"/>
      </w:pPr>
    </w:lvl>
    <w:lvl w:ilvl="1">
      <w:start w:val="1"/>
      <w:numFmt w:val="none"/>
      <w:suff w:val="nothing"/>
      <w:lvlText w:val=""/>
      <w:lvlJc w:val="left"/>
      <w:pPr>
        <w:tabs>
          <w:tab w:val="num" w:pos="792"/>
        </w:tabs>
        <w:ind w:left="792" w:hanging="288"/>
      </w:pPr>
    </w:lvl>
    <w:lvl w:ilvl="2">
      <w:start w:val="1"/>
      <w:numFmt w:val="none"/>
      <w:suff w:val="nothing"/>
      <w:lvlText w:val=""/>
      <w:lvlJc w:val="left"/>
      <w:pPr>
        <w:tabs>
          <w:tab w:val="num" w:pos="1152"/>
        </w:tabs>
        <w:ind w:left="1152" w:hanging="288"/>
      </w:pPr>
    </w:lvl>
    <w:lvl w:ilvl="3">
      <w:start w:val="1"/>
      <w:numFmt w:val="none"/>
      <w:suff w:val="nothing"/>
      <w:lvlText w:val=""/>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nsid w:val="00000005"/>
    <w:multiLevelType w:val="multilevel"/>
    <w:tmpl w:val="00000005"/>
    <w:lvl w:ilvl="0">
      <w:start w:val="1"/>
      <w:numFmt w:val="none"/>
      <w:suff w:val="nothing"/>
      <w:lvlText w:val=""/>
      <w:lvlJc w:val="left"/>
      <w:pPr>
        <w:tabs>
          <w:tab w:val="num" w:pos="504"/>
        </w:tabs>
        <w:ind w:left="504" w:hanging="288"/>
      </w:pPr>
    </w:lvl>
    <w:lvl w:ilvl="1">
      <w:start w:val="1"/>
      <w:numFmt w:val="none"/>
      <w:suff w:val="nothing"/>
      <w:lvlText w:val=""/>
      <w:lvlJc w:val="left"/>
      <w:pPr>
        <w:tabs>
          <w:tab w:val="num" w:pos="792"/>
        </w:tabs>
        <w:ind w:left="792" w:hanging="288"/>
      </w:pPr>
    </w:lvl>
    <w:lvl w:ilvl="2">
      <w:start w:val="1"/>
      <w:numFmt w:val="none"/>
      <w:suff w:val="nothing"/>
      <w:lvlText w:val=""/>
      <w:lvlJc w:val="left"/>
      <w:pPr>
        <w:tabs>
          <w:tab w:val="num" w:pos="1152"/>
        </w:tabs>
        <w:ind w:left="1152" w:hanging="288"/>
      </w:pPr>
    </w:lvl>
    <w:lvl w:ilvl="3">
      <w:start w:val="1"/>
      <w:numFmt w:val="none"/>
      <w:suff w:val="nothing"/>
      <w:lvlText w:val=""/>
      <w:lvlJc w:val="left"/>
      <w:pPr>
        <w:tabs>
          <w:tab w:val="num" w:pos="1440"/>
        </w:tabs>
        <w:ind w:left="1440" w:hanging="288"/>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6E3659E3"/>
    <w:multiLevelType w:val="hybridMultilevel"/>
    <w:tmpl w:val="604CDAAA"/>
    <w:lvl w:ilvl="0" w:tplc="2F0296EA">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1"/>
  </w:num>
  <w:num w:numId="3">
    <w:abstractNumId w:val="12"/>
  </w:num>
  <w:num w:numId="4">
    <w:abstractNumId w:val="11"/>
  </w:num>
  <w:num w:numId="5">
    <w:abstractNumId w:val="12"/>
  </w:num>
  <w:num w:numId="6">
    <w:abstractNumId w:val="0"/>
  </w:num>
  <w:num w:numId="7">
    <w:abstractNumId w:val="10"/>
  </w:num>
  <w:num w:numId="8">
    <w:abstractNumId w:val="8"/>
  </w:num>
  <w:num w:numId="9">
    <w:abstractNumId w:val="7"/>
  </w:num>
  <w:num w:numId="10">
    <w:abstractNumId w:val="6"/>
  </w:num>
  <w:num w:numId="11">
    <w:abstractNumId w:val="5"/>
  </w:num>
  <w:num w:numId="12">
    <w:abstractNumId w:val="9"/>
  </w:num>
  <w:num w:numId="13">
    <w:abstractNumId w:val="4"/>
  </w:num>
  <w:num w:numId="14">
    <w:abstractNumId w:val="3"/>
  </w:num>
  <w:num w:numId="15">
    <w:abstractNumId w:val="2"/>
  </w:num>
  <w:num w:numId="16">
    <w:abstractNumId w:val="1"/>
  </w:num>
  <w:num w:numId="17">
    <w:abstractNumId w:val="15"/>
  </w:num>
  <w:num w:numId="18">
    <w:abstractNumId w:val="13"/>
  </w:num>
  <w:num w:numId="19">
    <w:abstractNumId w:val="14"/>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intFractionalCharacterWidth/>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hyphenationZone w:val="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3EB"/>
    <w:rsid w:val="00020323"/>
    <w:rsid w:val="00054259"/>
    <w:rsid w:val="000E16EE"/>
    <w:rsid w:val="00142C30"/>
    <w:rsid w:val="001468B4"/>
    <w:rsid w:val="001B0BDA"/>
    <w:rsid w:val="003024D7"/>
    <w:rsid w:val="00367751"/>
    <w:rsid w:val="003B4F3D"/>
    <w:rsid w:val="003E0463"/>
    <w:rsid w:val="00415287"/>
    <w:rsid w:val="004211F1"/>
    <w:rsid w:val="004B35B7"/>
    <w:rsid w:val="0050636B"/>
    <w:rsid w:val="00527768"/>
    <w:rsid w:val="005A3637"/>
    <w:rsid w:val="005D131B"/>
    <w:rsid w:val="005E1FAA"/>
    <w:rsid w:val="0061505D"/>
    <w:rsid w:val="006234A4"/>
    <w:rsid w:val="00637F37"/>
    <w:rsid w:val="00667A52"/>
    <w:rsid w:val="006D4E1B"/>
    <w:rsid w:val="00702A4C"/>
    <w:rsid w:val="00715EAE"/>
    <w:rsid w:val="008439D7"/>
    <w:rsid w:val="00850BEA"/>
    <w:rsid w:val="008F259F"/>
    <w:rsid w:val="00940A7C"/>
    <w:rsid w:val="009C3841"/>
    <w:rsid w:val="009C472A"/>
    <w:rsid w:val="009E250A"/>
    <w:rsid w:val="009F71C0"/>
    <w:rsid w:val="00A30063"/>
    <w:rsid w:val="00AC5D97"/>
    <w:rsid w:val="00AE225E"/>
    <w:rsid w:val="00B563BD"/>
    <w:rsid w:val="00CB5799"/>
    <w:rsid w:val="00CD58AC"/>
    <w:rsid w:val="00CE4BE0"/>
    <w:rsid w:val="00DB3C99"/>
    <w:rsid w:val="00DB57CD"/>
    <w:rsid w:val="00DC08C4"/>
    <w:rsid w:val="00E6411A"/>
    <w:rsid w:val="00E973EB"/>
    <w:rsid w:val="00EA196E"/>
    <w:rsid w:val="00F16040"/>
    <w:rsid w:val="00F41255"/>
    <w:rsid w:val="00F6748F"/>
    <w:rsid w:val="00F710D7"/>
    <w:rsid w:val="00FB4656"/>
    <w:rsid w:val="00FD5A0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3"/>
    <o:shapelayout v:ext="edit">
      <o:idmap v:ext="edit" data="1"/>
    </o:shapelayout>
  </w:shapeDefaults>
  <w:doNotEmbedSmartTags/>
  <w:decimalSymbol w:val="."/>
  <w:listSeparator w:val=","/>
  <w14:docId w14:val="4C4EA4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Pr>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b"/>
    <w:next w:val="t"/>
    <w:qFormat/>
    <w:pPr>
      <w:spacing w:line="480" w:lineRule="auto"/>
      <w:outlineLvl w:val="1"/>
    </w:pPr>
  </w:style>
  <w:style w:type="paragraph" w:styleId="Heading3">
    <w:name w:val="heading 3"/>
    <w:basedOn w:val="Normal"/>
    <w:next w:val="Normal"/>
    <w:qFormat/>
    <w:pPr>
      <w:ind w:left="360"/>
      <w:outlineLvl w:val="2"/>
    </w:pPr>
    <w:rPr>
      <w:b/>
    </w:rPr>
  </w:style>
  <w:style w:type="paragraph" w:styleId="Heading4">
    <w:name w:val="heading 4"/>
    <w:basedOn w:val="Caption"/>
    <w:next w:val="Normal"/>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semiHidden/>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rsid w:val="00E87A38"/>
    <w:rPr>
      <w:color w:val="0000FF"/>
      <w:u w:val="single"/>
    </w:rPr>
  </w:style>
  <w:style w:type="character" w:customStyle="1" w:styleId="reference-ref">
    <w:name w:val="reference-ref"/>
    <w:rsid w:val="00E973EB"/>
    <w:rPr>
      <w:u w:val="thick"/>
    </w:rPr>
  </w:style>
  <w:style w:type="character" w:customStyle="1" w:styleId="caption-title">
    <w:name w:val="caption-title"/>
    <w:rsid w:val="00E973EB"/>
  </w:style>
  <w:style w:type="character" w:customStyle="1" w:styleId="textit">
    <w:name w:val="textit"/>
    <w:rsid w:val="00E973EB"/>
    <w:rPr>
      <w:i/>
    </w:rPr>
  </w:style>
  <w:style w:type="character" w:customStyle="1" w:styleId="textbf">
    <w:name w:val="textbf"/>
    <w:rsid w:val="00E973EB"/>
  </w:style>
  <w:style w:type="character" w:customStyle="1" w:styleId="texttt">
    <w:name w:val="texttt"/>
    <w:rsid w:val="00E973EB"/>
    <w:rPr>
      <w:rFonts w:ascii="monospace" w:hAnsi="monospace"/>
    </w:rPr>
  </w:style>
  <w:style w:type="paragraph" w:customStyle="1" w:styleId="bigskip">
    <w:name w:val="bigskip"/>
    <w:basedOn w:val="Text-body"/>
    <w:rsid w:val="00E973EB"/>
    <w:pPr>
      <w:spacing w:before="113"/>
    </w:pPr>
  </w:style>
  <w:style w:type="paragraph" w:customStyle="1" w:styleId="First-line-indent">
    <w:name w:val="First-line-indent"/>
    <w:basedOn w:val="Text-body"/>
    <w:rsid w:val="00E973EB"/>
    <w:pPr>
      <w:ind w:firstLine="283"/>
    </w:pPr>
  </w:style>
  <w:style w:type="paragraph" w:customStyle="1" w:styleId="Text-body">
    <w:name w:val="Text-body"/>
    <w:basedOn w:val="t"/>
    <w:next w:val="First-line-indent"/>
    <w:rsid w:val="00054259"/>
    <w:pPr>
      <w:widowControl w:val="0"/>
      <w:suppressAutoHyphens/>
      <w:jc w:val="both"/>
    </w:pPr>
    <w:rPr>
      <w:rFonts w:ascii="Times New Roman" w:hAnsi="Times New Roman"/>
    </w:rPr>
  </w:style>
  <w:style w:type="paragraph" w:customStyle="1" w:styleId="Inside-itemize">
    <w:name w:val="Inside-itemize"/>
    <w:basedOn w:val="Normal"/>
    <w:rsid w:val="00E973EB"/>
    <w:pPr>
      <w:widowControl w:val="0"/>
      <w:numPr>
        <w:numId w:val="2"/>
      </w:numPr>
      <w:suppressAutoHyphens/>
      <w:spacing w:after="216"/>
      <w:ind w:left="0" w:firstLine="0"/>
    </w:pPr>
    <w:rPr>
      <w:rFonts w:ascii="Times New Roman" w:hAnsi="Times New Roman"/>
    </w:rPr>
  </w:style>
  <w:style w:type="paragraph" w:customStyle="1" w:styleId="Inside-enumerate">
    <w:name w:val="Inside-enumerate"/>
    <w:basedOn w:val="Text-body"/>
    <w:rsid w:val="00E973EB"/>
    <w:pPr>
      <w:numPr>
        <w:numId w:val="5"/>
      </w:numPr>
      <w:spacing w:after="216"/>
    </w:pPr>
  </w:style>
  <w:style w:type="paragraph" w:customStyle="1" w:styleId="dd">
    <w:name w:val="dd"/>
    <w:basedOn w:val="Normal"/>
    <w:rsid w:val="00E973EB"/>
    <w:pPr>
      <w:widowControl w:val="0"/>
      <w:suppressAutoHyphens/>
      <w:spacing w:after="113"/>
      <w:ind w:left="504"/>
    </w:pPr>
    <w:rPr>
      <w:rFonts w:ascii="Times New Roman" w:hAnsi="Times New Roman"/>
    </w:rPr>
  </w:style>
  <w:style w:type="paragraph" w:customStyle="1" w:styleId="dt">
    <w:name w:val="dt"/>
    <w:rsid w:val="00E973EB"/>
    <w:pPr>
      <w:widowControl w:val="0"/>
      <w:suppressAutoHyphens/>
      <w:ind w:left="144"/>
    </w:pPr>
    <w:rPr>
      <w:rFonts w:ascii="Times New Roman" w:hAnsi="Times New Roman"/>
      <w:b/>
      <w:sz w:val="24"/>
    </w:rPr>
  </w:style>
  <w:style w:type="paragraph" w:customStyle="1" w:styleId="begin-env-p">
    <w:name w:val="begin-env-p"/>
    <w:rsid w:val="00E973EB"/>
    <w:pPr>
      <w:widowControl w:val="0"/>
      <w:suppressAutoHyphens/>
      <w:spacing w:before="113" w:line="6" w:lineRule="exact"/>
    </w:pPr>
    <w:rPr>
      <w:rFonts w:ascii="Times New Roman" w:hAnsi="Times New Roman"/>
      <w:sz w:val="24"/>
    </w:rPr>
  </w:style>
  <w:style w:type="paragraph" w:customStyle="1" w:styleId="end-env-p">
    <w:name w:val="end-env-p"/>
    <w:rsid w:val="00E973EB"/>
    <w:pPr>
      <w:widowControl w:val="0"/>
      <w:suppressAutoHyphens/>
      <w:spacing w:after="113" w:line="6" w:lineRule="exact"/>
    </w:pPr>
    <w:rPr>
      <w:rFonts w:ascii="Times New Roman" w:hAnsi="Times New Roman"/>
      <w:sz w:val="24"/>
    </w:rPr>
  </w:style>
  <w:style w:type="paragraph" w:customStyle="1" w:styleId="Preformatted-Text">
    <w:name w:val="Preformatted-Text"/>
    <w:basedOn w:val="Normal"/>
    <w:rsid w:val="00E973EB"/>
    <w:pPr>
      <w:widowControl w:val="0"/>
      <w:suppressAutoHyphens/>
      <w:spacing w:before="113" w:after="113"/>
    </w:pPr>
    <w:rPr>
      <w:rFonts w:ascii="monospace" w:hAnsi="monospace"/>
    </w:rPr>
  </w:style>
  <w:style w:type="paragraph" w:customStyle="1" w:styleId="center">
    <w:name w:val="center"/>
    <w:basedOn w:val="Text-body"/>
    <w:next w:val="Text-body"/>
    <w:rsid w:val="00E973EB"/>
    <w:pPr>
      <w:spacing w:before="113" w:after="113"/>
      <w:jc w:val="center"/>
    </w:pPr>
  </w:style>
  <w:style w:type="paragraph" w:customStyle="1" w:styleId="Heading-2">
    <w:name w:val="Heading-2"/>
    <w:basedOn w:val="b"/>
    <w:next w:val="Text-body"/>
    <w:rsid w:val="00E973EB"/>
    <w:pPr>
      <w:keepNext/>
      <w:widowControl w:val="0"/>
      <w:suppressAutoHyphens/>
      <w:spacing w:before="240" w:after="180"/>
    </w:pPr>
    <w:rPr>
      <w:rFonts w:ascii="Times New Roman" w:hAnsi="Times New Roman"/>
    </w:rPr>
  </w:style>
  <w:style w:type="paragraph" w:customStyle="1" w:styleId="Heading-3">
    <w:name w:val="Heading-3"/>
    <w:basedOn w:val="Normal"/>
    <w:next w:val="Text-body"/>
    <w:rsid w:val="00E973EB"/>
    <w:pPr>
      <w:keepNext/>
      <w:widowControl w:val="0"/>
      <w:suppressAutoHyphens/>
      <w:spacing w:before="240" w:after="120"/>
    </w:pPr>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New York" w:eastAsia="Times New Roman" w:hAnsi="New York" w:cs="Times New Roman"/>
        <w:lang w:val="en-US" w:eastAsia="en-US" w:bidi="ar-SA"/>
      </w:rPr>
    </w:rPrDefault>
    <w:pPrDefault/>
  </w:docDefaults>
  <w:latentStyles w:defLockedState="0" w:defUIPriority="0" w:defSemiHidden="0" w:defUnhideWhenUsed="0" w:defQFormat="0" w:count="276"/>
  <w:style w:type="paragraph" w:default="1" w:styleId="Normal">
    <w:name w:val="Normal"/>
    <w:qFormat/>
    <w:rPr>
      <w:sz w:val="24"/>
    </w:rPr>
  </w:style>
  <w:style w:type="paragraph" w:styleId="Heading1">
    <w:name w:val="heading 1"/>
    <w:basedOn w:val="Normal"/>
    <w:next w:val="Normal"/>
    <w:qFormat/>
    <w:pPr>
      <w:spacing w:before="240"/>
      <w:outlineLvl w:val="0"/>
    </w:pPr>
    <w:rPr>
      <w:rFonts w:ascii="Helvetica" w:hAnsi="Helvetica"/>
      <w:b/>
      <w:u w:val="single"/>
    </w:rPr>
  </w:style>
  <w:style w:type="paragraph" w:styleId="Heading2">
    <w:name w:val="heading 2"/>
    <w:basedOn w:val="b"/>
    <w:next w:val="t"/>
    <w:qFormat/>
    <w:pPr>
      <w:spacing w:line="480" w:lineRule="auto"/>
      <w:outlineLvl w:val="1"/>
    </w:pPr>
  </w:style>
  <w:style w:type="paragraph" w:styleId="Heading3">
    <w:name w:val="heading 3"/>
    <w:basedOn w:val="Normal"/>
    <w:next w:val="Normal"/>
    <w:qFormat/>
    <w:pPr>
      <w:ind w:left="360"/>
      <w:outlineLvl w:val="2"/>
    </w:pPr>
    <w:rPr>
      <w:b/>
    </w:rPr>
  </w:style>
  <w:style w:type="paragraph" w:styleId="Heading4">
    <w:name w:val="heading 4"/>
    <w:basedOn w:val="Caption"/>
    <w:next w:val="Normal"/>
    <w:qFormat/>
    <w:pPr>
      <w:tabs>
        <w:tab w:val="clear" w:pos="1080"/>
        <w:tab w:val="clear" w:pos="1620"/>
        <w:tab w:val="clear" w:pos="2160"/>
        <w:tab w:val="clear" w:pos="2700"/>
        <w:tab w:val="clear" w:pos="3240"/>
        <w:tab w:val="clear" w:pos="3780"/>
        <w:tab w:val="clear" w:pos="4320"/>
        <w:tab w:val="clear" w:pos="4860"/>
        <w:tab w:val="clear" w:pos="5400"/>
        <w:tab w:val="clear" w:pos="5940"/>
        <w:tab w:val="clear" w:pos="6480"/>
        <w:tab w:val="clear" w:pos="7020"/>
        <w:tab w:val="clear" w:pos="7560"/>
        <w:tab w:val="clear" w:pos="8100"/>
      </w:tabs>
      <w:outlineLvl w:val="3"/>
    </w:pPr>
    <w:rPr>
      <w:u w:val="single"/>
    </w:rPr>
  </w:style>
  <w:style w:type="paragraph" w:styleId="Heading5">
    <w:name w:val="heading 5"/>
    <w:basedOn w:val="Normal"/>
    <w:next w:val="Normal"/>
    <w:qFormat/>
    <w:pPr>
      <w:ind w:left="720"/>
      <w:outlineLvl w:val="4"/>
    </w:pPr>
    <w:rPr>
      <w:b/>
      <w:sz w:val="20"/>
    </w:rPr>
  </w:style>
  <w:style w:type="paragraph" w:styleId="Heading6">
    <w:name w:val="heading 6"/>
    <w:basedOn w:val="Normal"/>
    <w:next w:val="Normal"/>
    <w:qFormat/>
    <w:pPr>
      <w:ind w:left="720"/>
      <w:outlineLvl w:val="5"/>
    </w:pPr>
    <w:rPr>
      <w:sz w:val="20"/>
      <w:u w:val="single"/>
    </w:rPr>
  </w:style>
  <w:style w:type="paragraph" w:styleId="Heading7">
    <w:name w:val="heading 7"/>
    <w:basedOn w:val="Normal"/>
    <w:next w:val="Normal"/>
    <w:qFormat/>
    <w:pPr>
      <w:ind w:left="720"/>
      <w:outlineLvl w:val="6"/>
    </w:pPr>
    <w:rPr>
      <w:i/>
      <w:sz w:val="20"/>
    </w:rPr>
  </w:style>
  <w:style w:type="paragraph" w:styleId="Heading8">
    <w:name w:val="heading 8"/>
    <w:basedOn w:val="Normal"/>
    <w:next w:val="Normal"/>
    <w:qFormat/>
    <w:pPr>
      <w:ind w:left="720"/>
      <w:outlineLvl w:val="7"/>
    </w:pPr>
    <w:rPr>
      <w:i/>
      <w:sz w:val="20"/>
    </w:rPr>
  </w:style>
  <w:style w:type="paragraph" w:styleId="Heading9">
    <w:name w:val="heading 9"/>
    <w:basedOn w:val="Normal"/>
    <w:next w:val="Normal"/>
    <w:qFormat/>
    <w:pPr>
      <w:ind w:left="720"/>
      <w:outlineLvl w:val="8"/>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
    <w:name w:val="b"/>
    <w:basedOn w:val="t"/>
    <w:rsid w:val="00DE5C10"/>
    <w:pPr>
      <w:spacing w:before="380" w:after="120"/>
      <w:jc w:val="center"/>
    </w:pPr>
    <w:rPr>
      <w:b/>
    </w:rPr>
  </w:style>
  <w:style w:type="paragraph" w:customStyle="1" w:styleId="t">
    <w:name w:val="t"/>
    <w:aliases w:val="text,body,times"/>
    <w:basedOn w:val="Normal"/>
    <w:rsid w:val="00216182"/>
    <w:pPr>
      <w:tabs>
        <w:tab w:val="left" w:pos="540"/>
        <w:tab w:val="left" w:pos="1080"/>
        <w:tab w:val="left" w:pos="1620"/>
        <w:tab w:val="left" w:pos="2160"/>
        <w:tab w:val="left" w:pos="2700"/>
        <w:tab w:val="left" w:pos="3240"/>
        <w:tab w:val="left" w:pos="3780"/>
        <w:tab w:val="left" w:pos="4320"/>
      </w:tabs>
    </w:pPr>
    <w:rPr>
      <w:rFonts w:ascii="Times" w:hAnsi="Times"/>
    </w:rPr>
  </w:style>
  <w:style w:type="paragraph" w:styleId="Caption">
    <w:name w:val="caption"/>
    <w:aliases w:val="a"/>
    <w:basedOn w:val="e"/>
    <w:next w:val="p"/>
    <w:qFormat/>
    <w:rsid w:val="00561BBA"/>
    <w:pPr>
      <w:spacing w:before="360"/>
      <w:ind w:left="547" w:hanging="547"/>
    </w:pPr>
  </w:style>
  <w:style w:type="paragraph" w:customStyle="1" w:styleId="e">
    <w:name w:val="e"/>
    <w:aliases w:val="exercises,body exercises,body figure,body problem"/>
    <w:basedOn w:val="t"/>
    <w:pPr>
      <w:tabs>
        <w:tab w:val="clear" w:pos="540"/>
        <w:tab w:val="left" w:pos="4860"/>
        <w:tab w:val="left" w:pos="5400"/>
        <w:tab w:val="left" w:pos="5940"/>
        <w:tab w:val="left" w:pos="6480"/>
        <w:tab w:val="left" w:pos="7020"/>
        <w:tab w:val="left" w:pos="7560"/>
        <w:tab w:val="left" w:pos="8100"/>
      </w:tabs>
      <w:ind w:left="540" w:hanging="540"/>
    </w:pPr>
  </w:style>
  <w:style w:type="paragraph" w:customStyle="1" w:styleId="p">
    <w:name w:val="p"/>
    <w:aliases w:val="part exercises"/>
    <w:basedOn w:val="e"/>
    <w:pPr>
      <w:tabs>
        <w:tab w:val="clear" w:pos="1080"/>
      </w:tabs>
      <w:ind w:left="1080"/>
    </w:pPr>
  </w:style>
  <w:style w:type="paragraph" w:styleId="Footer">
    <w:name w:val="footer"/>
    <w:basedOn w:val="Normal"/>
    <w:pPr>
      <w:tabs>
        <w:tab w:val="center" w:pos="4320"/>
        <w:tab w:val="right" w:pos="8640"/>
      </w:tabs>
    </w:pPr>
  </w:style>
  <w:style w:type="character" w:styleId="FootnoteReference">
    <w:name w:val="footnote reference"/>
    <w:basedOn w:val="DefaultParagraphFont"/>
    <w:rPr>
      <w:position w:val="6"/>
      <w:sz w:val="16"/>
    </w:rPr>
  </w:style>
  <w:style w:type="paragraph" w:styleId="FootnoteText">
    <w:name w:val="footnote text"/>
    <w:basedOn w:val="Normal"/>
    <w:rPr>
      <w:sz w:val="20"/>
    </w:rPr>
  </w:style>
  <w:style w:type="paragraph" w:customStyle="1" w:styleId="c">
    <w:name w:val="c"/>
    <w:aliases w:val="code,body computer,comp"/>
    <w:basedOn w:val="t"/>
    <w:pPr>
      <w:tabs>
        <w:tab w:val="clear" w:pos="540"/>
        <w:tab w:val="clear" w:pos="1080"/>
        <w:tab w:val="clear" w:pos="1620"/>
        <w:tab w:val="clear" w:pos="2160"/>
        <w:tab w:val="clear" w:pos="2700"/>
        <w:tab w:val="clear" w:pos="3240"/>
        <w:tab w:val="clear" w:pos="4320"/>
        <w:tab w:val="left" w:pos="1520"/>
        <w:tab w:val="left" w:pos="1980"/>
        <w:tab w:val="left" w:pos="2420"/>
        <w:tab w:val="left" w:pos="2880"/>
        <w:tab w:val="left" w:pos="3320"/>
        <w:tab w:val="left" w:pos="4220"/>
        <w:tab w:val="left" w:pos="4680"/>
        <w:tab w:val="left" w:pos="5120"/>
        <w:tab w:val="left" w:pos="5580"/>
        <w:tab w:val="left" w:pos="6020"/>
        <w:tab w:val="left" w:pos="6480"/>
        <w:tab w:val="left" w:pos="6920"/>
        <w:tab w:val="left" w:pos="7380"/>
        <w:tab w:val="left" w:pos="7820"/>
        <w:tab w:val="left" w:pos="8280"/>
        <w:tab w:val="left" w:pos="8720"/>
        <w:tab w:val="left" w:pos="9180"/>
      </w:tabs>
      <w:ind w:left="1080" w:right="-1080"/>
    </w:pPr>
    <w:rPr>
      <w:rFonts w:ascii="Courier" w:hAnsi="Courier"/>
      <w:sz w:val="20"/>
    </w:rPr>
  </w:style>
  <w:style w:type="paragraph" w:customStyle="1" w:styleId="l">
    <w:name w:val="l"/>
    <w:aliases w:val="long quote"/>
    <w:basedOn w:val="t"/>
    <w:pPr>
      <w:ind w:left="540" w:right="540"/>
    </w:pPr>
  </w:style>
  <w:style w:type="paragraph" w:customStyle="1" w:styleId="i">
    <w:name w:val="i"/>
    <w:aliases w:val="instructions"/>
    <w:basedOn w:val="t"/>
    <w:rPr>
      <w:i/>
    </w:rPr>
  </w:style>
  <w:style w:type="paragraph" w:customStyle="1" w:styleId="o">
    <w:name w:val="o"/>
    <w:aliases w:val="object equation"/>
    <w:basedOn w:val="e"/>
    <w:pPr>
      <w:tabs>
        <w:tab w:val="clear" w:pos="1080"/>
        <w:tab w:val="clear" w:pos="1620"/>
      </w:tabs>
      <w:ind w:left="1620"/>
    </w:pPr>
  </w:style>
  <w:style w:type="paragraph" w:customStyle="1" w:styleId="s">
    <w:name w:val="s"/>
    <w:aliases w:val="pseudocode"/>
    <w:basedOn w:val="t"/>
    <w:pPr>
      <w:shd w:val="pct5" w:color="auto" w:fill="auto"/>
      <w:tabs>
        <w:tab w:val="clear" w:pos="1080"/>
      </w:tabs>
      <w:ind w:left="1080" w:hanging="1080"/>
    </w:pPr>
  </w:style>
  <w:style w:type="paragraph" w:customStyle="1" w:styleId="d">
    <w:name w:val="d"/>
    <w:aliases w:val="exercised,coded,body exercises2"/>
    <w:basedOn w:val="e"/>
    <w:pPr>
      <w:tabs>
        <w:tab w:val="clear" w:pos="1080"/>
        <w:tab w:val="left" w:pos="540"/>
      </w:tabs>
      <w:ind w:left="1080" w:hanging="1080"/>
    </w:pPr>
  </w:style>
  <w:style w:type="paragraph" w:customStyle="1" w:styleId="u">
    <w:name w:val="u"/>
    <w:aliases w:val="pseudocode2"/>
    <w:basedOn w:val="s"/>
    <w:pPr>
      <w:tabs>
        <w:tab w:val="clear" w:pos="540"/>
        <w:tab w:val="left" w:pos="900"/>
      </w:tabs>
      <w:ind w:left="360" w:hanging="360"/>
    </w:pPr>
  </w:style>
  <w:style w:type="paragraph" w:customStyle="1" w:styleId="f">
    <w:name w:val="f"/>
    <w:aliases w:val="definition"/>
    <w:basedOn w:val="s"/>
    <w:pPr>
      <w:tabs>
        <w:tab w:val="clear" w:pos="540"/>
        <w:tab w:val="left" w:pos="1080"/>
      </w:tabs>
      <w:ind w:left="540" w:hanging="540"/>
    </w:pPr>
  </w:style>
  <w:style w:type="paragraph" w:customStyle="1" w:styleId="q">
    <w:name w:val="q"/>
    <w:basedOn w:val="p"/>
    <w:pPr>
      <w:ind w:left="1641" w:hanging="547"/>
    </w:pPr>
  </w:style>
  <w:style w:type="paragraph" w:customStyle="1" w:styleId="r">
    <w:name w:val="r"/>
    <w:basedOn w:val="q"/>
    <w:pPr>
      <w:ind w:left="2189"/>
    </w:pPr>
  </w:style>
  <w:style w:type="paragraph" w:styleId="Header">
    <w:name w:val="header"/>
    <w:basedOn w:val="Normal"/>
    <w:rsid w:val="00BF3771"/>
    <w:pPr>
      <w:tabs>
        <w:tab w:val="center" w:pos="4320"/>
        <w:tab w:val="right" w:pos="8640"/>
      </w:tabs>
    </w:pPr>
  </w:style>
  <w:style w:type="paragraph" w:customStyle="1" w:styleId="sNormal">
    <w:name w:val="sNormal"/>
    <w:basedOn w:val="t"/>
    <w:next w:val="t"/>
    <w:rsid w:val="00271A91"/>
    <w:pPr>
      <w:spacing w:line="480" w:lineRule="auto"/>
    </w:pPr>
    <w:rPr>
      <w:rFonts w:eastAsia="Times"/>
    </w:rPr>
  </w:style>
  <w:style w:type="paragraph" w:customStyle="1" w:styleId="sNormalIndent">
    <w:name w:val="sNormal Indent"/>
    <w:basedOn w:val="sNormal"/>
    <w:rsid w:val="00132EEB"/>
    <w:pPr>
      <w:ind w:firstLine="720"/>
    </w:pPr>
  </w:style>
  <w:style w:type="paragraph" w:customStyle="1" w:styleId="sBox10">
    <w:name w:val="sBox10"/>
    <w:basedOn w:val="Normal"/>
    <w:rsid w:val="00132EEB"/>
    <w:pPr>
      <w:pBdr>
        <w:top w:val="single" w:sz="4" w:space="1" w:color="auto"/>
        <w:left w:val="single" w:sz="4" w:space="4" w:color="auto"/>
        <w:bottom w:val="single" w:sz="4" w:space="1" w:color="auto"/>
        <w:right w:val="single" w:sz="4" w:space="4" w:color="auto"/>
      </w:pBdr>
      <w:shd w:val="clear" w:color="auto" w:fill="E6E6E6"/>
      <w:spacing w:line="480" w:lineRule="auto"/>
    </w:pPr>
    <w:rPr>
      <w:rFonts w:ascii="Times New Roman" w:eastAsia="Times" w:hAnsi="Times New Roman"/>
      <w:sz w:val="28"/>
    </w:rPr>
  </w:style>
  <w:style w:type="character" w:styleId="PageNumber">
    <w:name w:val="page number"/>
    <w:basedOn w:val="DefaultParagraphFont"/>
    <w:rsid w:val="00561BBA"/>
  </w:style>
  <w:style w:type="table" w:styleId="TableGrid">
    <w:name w:val="Table Grid"/>
    <w:basedOn w:val="TableNormal"/>
    <w:rsid w:val="00561BB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ListExercise">
    <w:name w:val="sList Exercise"/>
    <w:basedOn w:val="sNormal"/>
    <w:rsid w:val="00271A91"/>
    <w:pPr>
      <w:ind w:left="720" w:hanging="720"/>
    </w:pPr>
  </w:style>
  <w:style w:type="paragraph" w:customStyle="1" w:styleId="sNotetoComp">
    <w:name w:val="sNotetoComp"/>
    <w:basedOn w:val="sNormal"/>
    <w:next w:val="sNormalIndent"/>
    <w:rsid w:val="00271A91"/>
    <w:pPr>
      <w:spacing w:before="240" w:after="240"/>
    </w:pPr>
    <w:rPr>
      <w:b/>
    </w:rPr>
  </w:style>
  <w:style w:type="paragraph" w:customStyle="1" w:styleId="sListExercise2">
    <w:name w:val="sListExercise 2"/>
    <w:basedOn w:val="p"/>
    <w:next w:val="p"/>
    <w:rsid w:val="00271A91"/>
    <w:pPr>
      <w:ind w:left="1440"/>
    </w:pPr>
  </w:style>
  <w:style w:type="paragraph" w:customStyle="1" w:styleId="sListExercise12">
    <w:name w:val="sList Exercise 12"/>
    <w:basedOn w:val="sListExercise"/>
    <w:next w:val="sListExercise2"/>
    <w:rsid w:val="00271A91"/>
    <w:pPr>
      <w:tabs>
        <w:tab w:val="left" w:pos="720"/>
      </w:tabs>
      <w:ind w:left="1440" w:hanging="1440"/>
    </w:pPr>
  </w:style>
  <w:style w:type="paragraph" w:customStyle="1" w:styleId="sBulletF">
    <w:name w:val="sBulletF"/>
    <w:basedOn w:val="sNormal"/>
    <w:next w:val="sBulletM"/>
    <w:rsid w:val="00271A91"/>
    <w:pPr>
      <w:numPr>
        <w:numId w:val="17"/>
      </w:numPr>
      <w:spacing w:before="120" w:after="60"/>
    </w:pPr>
  </w:style>
  <w:style w:type="paragraph" w:customStyle="1" w:styleId="sBulletM">
    <w:name w:val="sBulletM"/>
    <w:basedOn w:val="sBulletF"/>
    <w:rsid w:val="00271A91"/>
    <w:pPr>
      <w:numPr>
        <w:numId w:val="0"/>
      </w:numPr>
      <w:spacing w:before="0"/>
    </w:pPr>
  </w:style>
  <w:style w:type="paragraph" w:customStyle="1" w:styleId="sEquation">
    <w:name w:val="sEquation"/>
    <w:basedOn w:val="sNormal"/>
    <w:next w:val="sNormal"/>
    <w:rsid w:val="00271A91"/>
    <w:pPr>
      <w:tabs>
        <w:tab w:val="left" w:pos="720"/>
        <w:tab w:val="left" w:pos="1440"/>
        <w:tab w:val="right" w:pos="8640"/>
      </w:tabs>
    </w:pPr>
  </w:style>
  <w:style w:type="paragraph" w:customStyle="1" w:styleId="sHeading4">
    <w:name w:val="sHeading 4"/>
    <w:basedOn w:val="sNormal"/>
    <w:next w:val="sNormal"/>
    <w:autoRedefine/>
    <w:rsid w:val="00271A91"/>
    <w:pPr>
      <w:spacing w:before="120" w:after="60"/>
      <w:outlineLvl w:val="3"/>
    </w:pPr>
    <w:rPr>
      <w:b/>
      <w:smallCaps/>
      <w:sz w:val="32"/>
    </w:rPr>
  </w:style>
  <w:style w:type="paragraph" w:customStyle="1" w:styleId="sHeading3">
    <w:name w:val="sHeading 3"/>
    <w:basedOn w:val="sNormal"/>
    <w:next w:val="sNormal"/>
    <w:autoRedefine/>
    <w:rsid w:val="00271A91"/>
    <w:pPr>
      <w:tabs>
        <w:tab w:val="clear" w:pos="540"/>
        <w:tab w:val="clear" w:pos="1080"/>
        <w:tab w:val="clear" w:pos="1620"/>
        <w:tab w:val="clear" w:pos="2160"/>
        <w:tab w:val="clear" w:pos="2700"/>
        <w:tab w:val="clear" w:pos="3240"/>
        <w:tab w:val="clear" w:pos="3780"/>
        <w:tab w:val="clear" w:pos="4320"/>
      </w:tabs>
      <w:spacing w:before="120" w:after="60"/>
      <w:outlineLvl w:val="2"/>
    </w:pPr>
    <w:rPr>
      <w:rFonts w:ascii="Helvetica" w:hAnsi="Helvetica"/>
      <w:b/>
      <w:i/>
      <w:sz w:val="32"/>
    </w:rPr>
  </w:style>
  <w:style w:type="paragraph" w:styleId="MessageHeader">
    <w:name w:val="Message Header"/>
    <w:basedOn w:val="Normal"/>
    <w:rsid w:val="005A23E6"/>
    <w:pPr>
      <w:pBdr>
        <w:top w:val="single" w:sz="6" w:space="1" w:color="auto"/>
        <w:left w:val="single" w:sz="6" w:space="1" w:color="auto"/>
        <w:bottom w:val="single" w:sz="6" w:space="1" w:color="auto"/>
        <w:right w:val="single" w:sz="6" w:space="1" w:color="auto"/>
      </w:pBdr>
      <w:shd w:val="pct20" w:color="auto" w:fill="auto"/>
      <w:ind w:left="1080" w:hanging="1080"/>
    </w:pPr>
    <w:rPr>
      <w:rFonts w:ascii="Helvetica" w:eastAsia="Times" w:hAnsi="Helvetica"/>
    </w:rPr>
  </w:style>
  <w:style w:type="paragraph" w:customStyle="1" w:styleId="sBox0">
    <w:name w:val="sBox0"/>
    <w:basedOn w:val="sNormal"/>
    <w:rsid w:val="005A23E6"/>
    <w:pPr>
      <w:pBdr>
        <w:top w:val="single" w:sz="4" w:space="1" w:color="auto"/>
        <w:left w:val="single" w:sz="4" w:space="4" w:color="auto"/>
        <w:bottom w:val="single" w:sz="4" w:space="1" w:color="auto"/>
        <w:right w:val="single" w:sz="4" w:space="4" w:color="auto"/>
      </w:pBdr>
      <w:shd w:val="clear" w:color="auto" w:fill="FFFFFF"/>
      <w:tabs>
        <w:tab w:val="clear" w:pos="540"/>
        <w:tab w:val="clear" w:pos="1080"/>
        <w:tab w:val="clear" w:pos="1620"/>
        <w:tab w:val="clear" w:pos="2160"/>
        <w:tab w:val="clear" w:pos="2700"/>
        <w:tab w:val="clear" w:pos="3240"/>
        <w:tab w:val="clear" w:pos="3780"/>
        <w:tab w:val="clear" w:pos="4320"/>
      </w:tabs>
    </w:pPr>
    <w:rPr>
      <w:rFonts w:ascii="Times New Roman" w:hAnsi="Times New Roman"/>
      <w:sz w:val="28"/>
    </w:rPr>
  </w:style>
  <w:style w:type="paragraph" w:styleId="BalloonText">
    <w:name w:val="Balloon Text"/>
    <w:basedOn w:val="Normal"/>
    <w:semiHidden/>
    <w:rsid w:val="004E5694"/>
    <w:rPr>
      <w:rFonts w:ascii="Lucida Grande" w:hAnsi="Lucida Grande"/>
      <w:sz w:val="18"/>
      <w:szCs w:val="18"/>
    </w:rPr>
  </w:style>
  <w:style w:type="character" w:styleId="CommentReference">
    <w:name w:val="annotation reference"/>
    <w:basedOn w:val="DefaultParagraphFont"/>
    <w:semiHidden/>
    <w:rsid w:val="004E5694"/>
    <w:rPr>
      <w:sz w:val="18"/>
    </w:rPr>
  </w:style>
  <w:style w:type="paragraph" w:styleId="CommentText">
    <w:name w:val="annotation text"/>
    <w:basedOn w:val="Normal"/>
    <w:semiHidden/>
    <w:rsid w:val="004E5694"/>
    <w:rPr>
      <w:szCs w:val="24"/>
    </w:rPr>
  </w:style>
  <w:style w:type="paragraph" w:styleId="CommentSubject">
    <w:name w:val="annotation subject"/>
    <w:basedOn w:val="CommentText"/>
    <w:next w:val="CommentText"/>
    <w:semiHidden/>
    <w:rsid w:val="004E5694"/>
    <w:rPr>
      <w:szCs w:val="20"/>
    </w:rPr>
  </w:style>
  <w:style w:type="character" w:styleId="Hyperlink">
    <w:name w:val="Hyperlink"/>
    <w:basedOn w:val="DefaultParagraphFont"/>
    <w:rsid w:val="00E87A38"/>
    <w:rPr>
      <w:color w:val="0000FF"/>
      <w:u w:val="single"/>
    </w:rPr>
  </w:style>
  <w:style w:type="character" w:customStyle="1" w:styleId="reference-ref">
    <w:name w:val="reference-ref"/>
    <w:rsid w:val="00E973EB"/>
    <w:rPr>
      <w:u w:val="thick"/>
    </w:rPr>
  </w:style>
  <w:style w:type="character" w:customStyle="1" w:styleId="caption-title">
    <w:name w:val="caption-title"/>
    <w:rsid w:val="00E973EB"/>
  </w:style>
  <w:style w:type="character" w:customStyle="1" w:styleId="textit">
    <w:name w:val="textit"/>
    <w:rsid w:val="00E973EB"/>
    <w:rPr>
      <w:i/>
    </w:rPr>
  </w:style>
  <w:style w:type="character" w:customStyle="1" w:styleId="textbf">
    <w:name w:val="textbf"/>
    <w:rsid w:val="00E973EB"/>
  </w:style>
  <w:style w:type="character" w:customStyle="1" w:styleId="texttt">
    <w:name w:val="texttt"/>
    <w:rsid w:val="00E973EB"/>
    <w:rPr>
      <w:rFonts w:ascii="monospace" w:hAnsi="monospace"/>
    </w:rPr>
  </w:style>
  <w:style w:type="paragraph" w:customStyle="1" w:styleId="bigskip">
    <w:name w:val="bigskip"/>
    <w:basedOn w:val="Text-body"/>
    <w:rsid w:val="00E973EB"/>
    <w:pPr>
      <w:spacing w:before="113"/>
    </w:pPr>
  </w:style>
  <w:style w:type="paragraph" w:customStyle="1" w:styleId="First-line-indent">
    <w:name w:val="First-line-indent"/>
    <w:basedOn w:val="Text-body"/>
    <w:rsid w:val="00E973EB"/>
    <w:pPr>
      <w:ind w:firstLine="283"/>
    </w:pPr>
  </w:style>
  <w:style w:type="paragraph" w:customStyle="1" w:styleId="Text-body">
    <w:name w:val="Text-body"/>
    <w:basedOn w:val="t"/>
    <w:next w:val="First-line-indent"/>
    <w:rsid w:val="00054259"/>
    <w:pPr>
      <w:widowControl w:val="0"/>
      <w:suppressAutoHyphens/>
      <w:jc w:val="both"/>
    </w:pPr>
    <w:rPr>
      <w:rFonts w:ascii="Times New Roman" w:hAnsi="Times New Roman"/>
    </w:rPr>
  </w:style>
  <w:style w:type="paragraph" w:customStyle="1" w:styleId="Inside-itemize">
    <w:name w:val="Inside-itemize"/>
    <w:basedOn w:val="Normal"/>
    <w:rsid w:val="00E973EB"/>
    <w:pPr>
      <w:widowControl w:val="0"/>
      <w:numPr>
        <w:numId w:val="2"/>
      </w:numPr>
      <w:suppressAutoHyphens/>
      <w:spacing w:after="216"/>
      <w:ind w:left="0" w:firstLine="0"/>
    </w:pPr>
    <w:rPr>
      <w:rFonts w:ascii="Times New Roman" w:hAnsi="Times New Roman"/>
    </w:rPr>
  </w:style>
  <w:style w:type="paragraph" w:customStyle="1" w:styleId="Inside-enumerate">
    <w:name w:val="Inside-enumerate"/>
    <w:basedOn w:val="Text-body"/>
    <w:rsid w:val="00E973EB"/>
    <w:pPr>
      <w:numPr>
        <w:numId w:val="5"/>
      </w:numPr>
      <w:spacing w:after="216"/>
    </w:pPr>
  </w:style>
  <w:style w:type="paragraph" w:customStyle="1" w:styleId="dd">
    <w:name w:val="dd"/>
    <w:basedOn w:val="Normal"/>
    <w:rsid w:val="00E973EB"/>
    <w:pPr>
      <w:widowControl w:val="0"/>
      <w:suppressAutoHyphens/>
      <w:spacing w:after="113"/>
      <w:ind w:left="504"/>
    </w:pPr>
    <w:rPr>
      <w:rFonts w:ascii="Times New Roman" w:hAnsi="Times New Roman"/>
    </w:rPr>
  </w:style>
  <w:style w:type="paragraph" w:customStyle="1" w:styleId="dt">
    <w:name w:val="dt"/>
    <w:rsid w:val="00E973EB"/>
    <w:pPr>
      <w:widowControl w:val="0"/>
      <w:suppressAutoHyphens/>
      <w:ind w:left="144"/>
    </w:pPr>
    <w:rPr>
      <w:rFonts w:ascii="Times New Roman" w:hAnsi="Times New Roman"/>
      <w:b/>
      <w:sz w:val="24"/>
    </w:rPr>
  </w:style>
  <w:style w:type="paragraph" w:customStyle="1" w:styleId="begin-env-p">
    <w:name w:val="begin-env-p"/>
    <w:rsid w:val="00E973EB"/>
    <w:pPr>
      <w:widowControl w:val="0"/>
      <w:suppressAutoHyphens/>
      <w:spacing w:before="113" w:line="6" w:lineRule="exact"/>
    </w:pPr>
    <w:rPr>
      <w:rFonts w:ascii="Times New Roman" w:hAnsi="Times New Roman"/>
      <w:sz w:val="24"/>
    </w:rPr>
  </w:style>
  <w:style w:type="paragraph" w:customStyle="1" w:styleId="end-env-p">
    <w:name w:val="end-env-p"/>
    <w:rsid w:val="00E973EB"/>
    <w:pPr>
      <w:widowControl w:val="0"/>
      <w:suppressAutoHyphens/>
      <w:spacing w:after="113" w:line="6" w:lineRule="exact"/>
    </w:pPr>
    <w:rPr>
      <w:rFonts w:ascii="Times New Roman" w:hAnsi="Times New Roman"/>
      <w:sz w:val="24"/>
    </w:rPr>
  </w:style>
  <w:style w:type="paragraph" w:customStyle="1" w:styleId="Preformatted-Text">
    <w:name w:val="Preformatted-Text"/>
    <w:basedOn w:val="Normal"/>
    <w:rsid w:val="00E973EB"/>
    <w:pPr>
      <w:widowControl w:val="0"/>
      <w:suppressAutoHyphens/>
      <w:spacing w:before="113" w:after="113"/>
    </w:pPr>
    <w:rPr>
      <w:rFonts w:ascii="monospace" w:hAnsi="monospace"/>
    </w:rPr>
  </w:style>
  <w:style w:type="paragraph" w:customStyle="1" w:styleId="center">
    <w:name w:val="center"/>
    <w:basedOn w:val="Text-body"/>
    <w:next w:val="Text-body"/>
    <w:rsid w:val="00E973EB"/>
    <w:pPr>
      <w:spacing w:before="113" w:after="113"/>
      <w:jc w:val="center"/>
    </w:pPr>
  </w:style>
  <w:style w:type="paragraph" w:customStyle="1" w:styleId="Heading-2">
    <w:name w:val="Heading-2"/>
    <w:basedOn w:val="b"/>
    <w:next w:val="Text-body"/>
    <w:rsid w:val="00E973EB"/>
    <w:pPr>
      <w:keepNext/>
      <w:widowControl w:val="0"/>
      <w:suppressAutoHyphens/>
      <w:spacing w:before="240" w:after="180"/>
    </w:pPr>
    <w:rPr>
      <w:rFonts w:ascii="Times New Roman" w:hAnsi="Times New Roman"/>
    </w:rPr>
  </w:style>
  <w:style w:type="paragraph" w:customStyle="1" w:styleId="Heading-3">
    <w:name w:val="Heading-3"/>
    <w:basedOn w:val="Normal"/>
    <w:next w:val="Text-body"/>
    <w:rsid w:val="00E973EB"/>
    <w:pPr>
      <w:keepNext/>
      <w:widowControl w:val="0"/>
      <w:suppressAutoHyphens/>
      <w:spacing w:before="240" w:after="120"/>
    </w:pPr>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oleObject" Target="embeddings/oleObject1.bin"/><Relationship Id="rId20" Type="http://schemas.openxmlformats.org/officeDocument/2006/relationships/header" Target="header2.xml"/><Relationship Id="rId21" Type="http://schemas.openxmlformats.org/officeDocument/2006/relationships/image" Target="media/image7.png"/><Relationship Id="rId22" Type="http://schemas.openxmlformats.org/officeDocument/2006/relationships/hyperlink" Target="http://wofford-ecs.org/IntroComputationalScience/_dataFilePages/_dataFiles/RSD.zip" TargetMode="External"/><Relationship Id="rId23" Type="http://schemas.openxmlformats.org/officeDocument/2006/relationships/header" Target="header3.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emf"/><Relationship Id="rId11" Type="http://schemas.openxmlformats.org/officeDocument/2006/relationships/oleObject" Target="embeddings/oleObject2.bin"/><Relationship Id="rId12" Type="http://schemas.openxmlformats.org/officeDocument/2006/relationships/image" Target="media/image3.emf"/><Relationship Id="rId13" Type="http://schemas.openxmlformats.org/officeDocument/2006/relationships/oleObject" Target="embeddings/oleObject3.bin"/><Relationship Id="rId14" Type="http://schemas.openxmlformats.org/officeDocument/2006/relationships/image" Target="media/image4.emf"/><Relationship Id="rId15" Type="http://schemas.openxmlformats.org/officeDocument/2006/relationships/oleObject" Target="embeddings/oleObject4.bin"/><Relationship Id="rId16" Type="http://schemas.openxmlformats.org/officeDocument/2006/relationships/image" Target="media/image5.emf"/><Relationship Id="rId17" Type="http://schemas.openxmlformats.org/officeDocument/2006/relationships/oleObject" Target="embeddings/Microsoft_Equation1.bin"/><Relationship Id="rId18" Type="http://schemas.openxmlformats.org/officeDocument/2006/relationships/image" Target="media/image6.png"/><Relationship Id="rId19" Type="http://schemas.openxmlformats.org/officeDocument/2006/relationships/header" Target="header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hifletab:Library:Application%20Support:Microsoft:Office:User%20Templates:My%20Templates:Times%2012%20Sing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Times 12 Single.dot</Template>
  <TotalTime>55</TotalTime>
  <Pages>14</Pages>
  <Words>4454</Words>
  <Characters>25393</Characters>
  <Application>Microsoft Macintosh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Example 7</vt:lpstr>
    </vt:vector>
  </TitlesOfParts>
  <Company/>
  <LinksUpToDate>false</LinksUpToDate>
  <CharactersWithSpaces>29788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Example 7</dc:title>
  <dc:subject/>
  <dc:creator>User</dc:creator>
  <cp:keywords/>
  <cp:lastModifiedBy>User</cp:lastModifiedBy>
  <cp:revision>48</cp:revision>
  <cp:lastPrinted>2009-04-04T00:12:00Z</cp:lastPrinted>
  <dcterms:created xsi:type="dcterms:W3CDTF">2014-04-27T00:36:00Z</dcterms:created>
  <dcterms:modified xsi:type="dcterms:W3CDTF">2014-08-09T18:39:00Z</dcterms:modified>
</cp:coreProperties>
</file>